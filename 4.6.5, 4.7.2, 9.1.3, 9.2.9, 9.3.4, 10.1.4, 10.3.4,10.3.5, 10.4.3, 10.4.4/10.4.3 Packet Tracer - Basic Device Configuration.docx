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2A64" w14:textId="70CB1DEC" w:rsidR="004D36D7" w:rsidRPr="00FD4A68" w:rsidRDefault="00000000" w:rsidP="00BF4F5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4F5C">
            <w:t>Packet Tracer - Basic Device Configuration</w:t>
          </w:r>
        </w:sdtContent>
      </w:sdt>
    </w:p>
    <w:p w14:paraId="08474910" w14:textId="77777777" w:rsidR="00C2203A" w:rsidRDefault="00C2203A" w:rsidP="00C2203A">
      <w:pPr>
        <w:pStyle w:val="Heading1"/>
        <w:numPr>
          <w:ilvl w:val="0"/>
          <w:numId w:val="3"/>
        </w:numPr>
      </w:pPr>
      <w:r>
        <w:t>Topology</w:t>
      </w:r>
    </w:p>
    <w:p w14:paraId="31CA9838" w14:textId="77777777" w:rsidR="00C2203A" w:rsidRDefault="00C2203A" w:rsidP="00C2203A">
      <w:pPr>
        <w:pStyle w:val="BodyTextL25"/>
      </w:pPr>
      <w:r>
        <w:t>You will receive one of three possible topologies.</w:t>
      </w:r>
    </w:p>
    <w:p w14:paraId="443E7908" w14:textId="77777777" w:rsidR="00C2203A" w:rsidRDefault="00C2203A" w:rsidP="00C2203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C2203A" w14:paraId="6C1F90B3" w14:textId="77777777" w:rsidTr="004D1179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B5F5D5" w14:textId="77777777" w:rsidR="00C2203A" w:rsidRPr="00E87D62" w:rsidRDefault="00C2203A" w:rsidP="00BA2B16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A4C29E" w14:textId="77777777" w:rsidR="00C2203A" w:rsidRPr="00E87D62" w:rsidRDefault="00C2203A" w:rsidP="00BA2B16">
            <w:pPr>
              <w:pStyle w:val="TableHeading"/>
            </w:pPr>
            <w:r w:rsidRPr="00E87D62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CB2A3A" w14:textId="77777777" w:rsidR="00C2203A" w:rsidRPr="00E87D62" w:rsidRDefault="00C2203A" w:rsidP="00BA2B16">
            <w:pPr>
              <w:pStyle w:val="TableHeading"/>
            </w:pPr>
            <w:r w:rsidRPr="00E87D62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1FAC3E" w14:textId="77777777" w:rsidR="00C2203A" w:rsidRPr="00E87D62" w:rsidRDefault="00C2203A" w:rsidP="00BA2B16">
            <w:pPr>
              <w:pStyle w:val="TableHeading"/>
            </w:pPr>
            <w:r w:rsidRPr="00E87D62">
              <w:t>Default Gateway</w:t>
            </w:r>
          </w:p>
        </w:tc>
      </w:tr>
      <w:tr w:rsidR="004D1179" w14:paraId="346D7EDD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 w14:paraId="11FF1C7D" w14:textId="120C7BB3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02F4ABD3" w14:textId="77777777" w:rsidR="004D1179" w:rsidRPr="00E87D62" w:rsidRDefault="004D1179" w:rsidP="004D1179">
            <w:pPr>
              <w:pStyle w:val="TableText"/>
            </w:pPr>
            <w:r>
              <w:t>G0/0</w:t>
            </w:r>
          </w:p>
        </w:tc>
        <w:tc>
          <w:tcPr>
            <w:tcW w:w="2883" w:type="dxa"/>
          </w:tcPr>
          <w:p w14:paraId="7F706AE8" w14:textId="464C3450" w:rsidR="004D1179" w:rsidRPr="004D1179" w:rsidRDefault="00041140" w:rsidP="00041140">
            <w:pPr>
              <w:pStyle w:val="AnswerLineL25"/>
            </w:pPr>
            <w:r>
              <w:t>172.14.5.1/24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16C23B66" w14:textId="77777777" w:rsidR="004D1179" w:rsidRPr="00E87D62" w:rsidRDefault="004D1179" w:rsidP="004D1179">
            <w:pPr>
              <w:pStyle w:val="TableText"/>
            </w:pPr>
            <w:r w:rsidRPr="00E87D62">
              <w:t>N/A</w:t>
            </w:r>
          </w:p>
        </w:tc>
      </w:tr>
      <w:tr w:rsidR="004D1179" w14:paraId="571FCFC6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 w14:paraId="67A8B0B6" w14:textId="7CDBF477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4D901A72" w14:textId="77777777" w:rsidR="004D1179" w:rsidRPr="00275E9F" w:rsidRDefault="004D1179" w:rsidP="004D1179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</w:tcPr>
          <w:p w14:paraId="2C536992" w14:textId="5E739945" w:rsidR="004D1179" w:rsidRPr="004D1179" w:rsidRDefault="00041140" w:rsidP="00041140">
            <w:pPr>
              <w:pStyle w:val="AnswerLineL25"/>
            </w:pPr>
            <w:r>
              <w:t>2001:DB</w:t>
            </w:r>
            <w:proofErr w:type="gramStart"/>
            <w:r>
              <w:t>8:CAFE</w:t>
            </w:r>
            <w:proofErr w:type="gramEnd"/>
            <w:r>
              <w:t>:1::1/64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1705DDEF" w14:textId="77777777" w:rsidR="004D1179" w:rsidRDefault="004D1179" w:rsidP="004D1179">
            <w:pPr>
              <w:pStyle w:val="ConfigWindow"/>
            </w:pPr>
            <w:r>
              <w:t>N/A</w:t>
            </w:r>
          </w:p>
        </w:tc>
      </w:tr>
      <w:tr w:rsidR="004D1179" w14:paraId="29A304FC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 w14:paraId="7A72B060" w14:textId="5BDF99C5" w:rsidR="004D1179" w:rsidRPr="004D1179" w:rsidRDefault="00041140" w:rsidP="00041140">
            <w:pPr>
              <w:pStyle w:val="AnswerLineL25"/>
            </w:pPr>
            <w:r>
              <w:t>RTA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1CE53DBA" w14:textId="77777777" w:rsidR="004D1179" w:rsidRPr="00275E9F" w:rsidRDefault="004D1179" w:rsidP="004D1179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</w:tcPr>
          <w:p w14:paraId="217DBCF3" w14:textId="19BD1BCA" w:rsidR="004D1179" w:rsidRPr="004D1179" w:rsidRDefault="00041140" w:rsidP="00041140">
            <w:pPr>
              <w:pStyle w:val="AnswerLineL25"/>
            </w:pPr>
            <w:r>
              <w:t>FE80::1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6FC6687A" w14:textId="77777777" w:rsidR="004D1179" w:rsidRDefault="004D1179" w:rsidP="004D1179">
            <w:pPr>
              <w:pStyle w:val="ConfigWindow"/>
            </w:pPr>
            <w:r>
              <w:t>N/A</w:t>
            </w:r>
          </w:p>
        </w:tc>
      </w:tr>
      <w:tr w:rsidR="004D1179" w14:paraId="63A540D6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 w14:paraId="6E030A57" w14:textId="28E480AE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05B0A0CC" w14:textId="77777777" w:rsidR="004D1179" w:rsidRDefault="004D1179" w:rsidP="004D1179">
            <w:pPr>
              <w:pStyle w:val="TableText"/>
            </w:pPr>
            <w:r>
              <w:t>G0/1</w:t>
            </w:r>
          </w:p>
        </w:tc>
        <w:tc>
          <w:tcPr>
            <w:tcW w:w="2883" w:type="dxa"/>
          </w:tcPr>
          <w:p w14:paraId="641568E1" w14:textId="7093A9EB" w:rsidR="004D1179" w:rsidRPr="004D1179" w:rsidRDefault="00041140" w:rsidP="00041140">
            <w:pPr>
              <w:pStyle w:val="AnswerLineL25"/>
            </w:pPr>
            <w:r>
              <w:t>172.14.10.1/24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2465777A" w14:textId="77777777" w:rsidR="004D1179" w:rsidRPr="00E87D62" w:rsidRDefault="004D1179" w:rsidP="004D1179">
            <w:pPr>
              <w:pStyle w:val="TableText"/>
            </w:pPr>
            <w:r>
              <w:t>N/A</w:t>
            </w:r>
          </w:p>
        </w:tc>
      </w:tr>
      <w:tr w:rsidR="004D1179" w14:paraId="61BC8553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 w14:paraId="55B53073" w14:textId="0952AB0D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23109C66" w14:textId="77777777" w:rsidR="004D1179" w:rsidRPr="00275E9F" w:rsidRDefault="004D1179" w:rsidP="004D1179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</w:tcPr>
          <w:p w14:paraId="4F4CA8C1" w14:textId="739954AE" w:rsidR="004D1179" w:rsidRPr="004D1179" w:rsidRDefault="00041140" w:rsidP="00041140">
            <w:pPr>
              <w:pStyle w:val="AnswerLineL25"/>
            </w:pPr>
            <w:r>
              <w:t>2001:DB</w:t>
            </w:r>
            <w:proofErr w:type="gramStart"/>
            <w:r>
              <w:t>8:CAFE</w:t>
            </w:r>
            <w:proofErr w:type="gramEnd"/>
            <w:r>
              <w:t>:</w:t>
            </w:r>
            <w:r>
              <w:t>2</w:t>
            </w:r>
            <w:r>
              <w:t>::1/64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4AF2DAB1" w14:textId="77777777" w:rsidR="004D1179" w:rsidRDefault="004D1179" w:rsidP="004D1179">
            <w:pPr>
              <w:pStyle w:val="ConfigWindow"/>
            </w:pPr>
            <w:r>
              <w:t>N/A</w:t>
            </w:r>
          </w:p>
        </w:tc>
      </w:tr>
      <w:tr w:rsidR="004D1179" w14:paraId="706AFF54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</w:tcPr>
          <w:p w14:paraId="1853B6DE" w14:textId="0AAAED48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E9B23D6" w14:textId="77777777" w:rsidR="004D1179" w:rsidRPr="00275E9F" w:rsidRDefault="004D1179" w:rsidP="004D1179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</w:tcPr>
          <w:p w14:paraId="00BAA3A2" w14:textId="3A950C5A" w:rsidR="004D1179" w:rsidRPr="004D1179" w:rsidRDefault="00041140" w:rsidP="00041140">
            <w:pPr>
              <w:pStyle w:val="AnswerLineL25"/>
            </w:pPr>
            <w:r>
              <w:t>FE80::</w:t>
            </w:r>
            <w:r>
              <w:t>2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13243DFE" w14:textId="77777777" w:rsidR="004D1179" w:rsidRDefault="004D1179" w:rsidP="004D1179">
            <w:pPr>
              <w:pStyle w:val="ConfigWindow"/>
            </w:pPr>
            <w:r>
              <w:t>N/A</w:t>
            </w:r>
          </w:p>
        </w:tc>
      </w:tr>
      <w:tr w:rsidR="004D1179" w14:paraId="7EDE3ECA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 w14:paraId="53D23EDA" w14:textId="40B70042" w:rsidR="004D1179" w:rsidRPr="004D1179" w:rsidRDefault="00041140" w:rsidP="00041140">
            <w:pPr>
              <w:pStyle w:val="AnswerLineL25"/>
            </w:pPr>
            <w:r>
              <w:t>ASw-1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43C200B2" w14:textId="77777777" w:rsidR="004D1179" w:rsidRPr="00E87D62" w:rsidRDefault="004D1179" w:rsidP="004D1179">
            <w:pPr>
              <w:pStyle w:val="TableText"/>
            </w:pPr>
            <w:r>
              <w:t>VLAN 1</w:t>
            </w:r>
          </w:p>
        </w:tc>
        <w:tc>
          <w:tcPr>
            <w:tcW w:w="2883" w:type="dxa"/>
          </w:tcPr>
          <w:p w14:paraId="04A17BCB" w14:textId="107E0AAE" w:rsidR="004D1179" w:rsidRPr="004D1179" w:rsidRDefault="00041140" w:rsidP="00041140">
            <w:pPr>
              <w:pStyle w:val="AnswerLineL25"/>
            </w:pPr>
            <w:r>
              <w:t>172.14.5.</w:t>
            </w:r>
            <w:r>
              <w:t>35</w:t>
            </w:r>
            <w:r>
              <w:t>/24</w:t>
            </w:r>
          </w:p>
        </w:tc>
        <w:tc>
          <w:tcPr>
            <w:tcW w:w="2796" w:type="dxa"/>
            <w:vAlign w:val="bottom"/>
          </w:tcPr>
          <w:p w14:paraId="4216C707" w14:textId="7A927B2A" w:rsidR="004D1179" w:rsidRPr="00B40377" w:rsidRDefault="00F16C3F" w:rsidP="00041140">
            <w:pPr>
              <w:pStyle w:val="AnswerLineL25"/>
            </w:pPr>
            <w:r>
              <w:rPr>
                <w:rFonts w:cs="Arial"/>
                <w:color w:val="000000"/>
                <w:szCs w:val="20"/>
              </w:rPr>
              <w:t>172.14.5.1/24</w:t>
            </w:r>
          </w:p>
        </w:tc>
      </w:tr>
      <w:tr w:rsidR="004D1179" w14:paraId="12BCBD31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 w14:paraId="2F1BD720" w14:textId="39BD3CD8" w:rsidR="004D1179" w:rsidRPr="004D1179" w:rsidRDefault="00041140" w:rsidP="00041140">
            <w:pPr>
              <w:pStyle w:val="AnswerLineL25"/>
            </w:pPr>
            <w:r>
              <w:t>ASw-2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A18B752" w14:textId="77777777" w:rsidR="004D1179" w:rsidRPr="00E87D62" w:rsidRDefault="004D1179" w:rsidP="004D1179">
            <w:pPr>
              <w:pStyle w:val="TableText"/>
            </w:pPr>
            <w:r>
              <w:t>VLAN 1</w:t>
            </w:r>
          </w:p>
        </w:tc>
        <w:tc>
          <w:tcPr>
            <w:tcW w:w="2883" w:type="dxa"/>
          </w:tcPr>
          <w:p w14:paraId="013DB6AF" w14:textId="7AFF752F" w:rsidR="004D1179" w:rsidRPr="004D1179" w:rsidRDefault="00041140" w:rsidP="00041140">
            <w:pPr>
              <w:pStyle w:val="AnswerLineL25"/>
            </w:pPr>
            <w:r>
              <w:t>172.14.</w:t>
            </w:r>
            <w:r>
              <w:t>10.35</w:t>
            </w:r>
            <w:r>
              <w:t>/24</w:t>
            </w:r>
          </w:p>
        </w:tc>
        <w:tc>
          <w:tcPr>
            <w:tcW w:w="2796" w:type="dxa"/>
          </w:tcPr>
          <w:p w14:paraId="37960EA6" w14:textId="1CF3D9AE" w:rsidR="004D1179" w:rsidRPr="00B40377" w:rsidRDefault="00F16C3F" w:rsidP="00041140">
            <w:pPr>
              <w:pStyle w:val="AnswerLineL25"/>
            </w:pPr>
            <w:r>
              <w:rPr>
                <w:rFonts w:cs="Arial"/>
                <w:color w:val="000000"/>
                <w:szCs w:val="20"/>
              </w:rPr>
              <w:t>172.14.</w:t>
            </w:r>
            <w:r>
              <w:rPr>
                <w:rFonts w:cs="Arial"/>
                <w:color w:val="000000"/>
                <w:szCs w:val="20"/>
              </w:rPr>
              <w:t>10</w:t>
            </w:r>
            <w:r>
              <w:rPr>
                <w:rFonts w:cs="Arial"/>
                <w:color w:val="000000"/>
                <w:szCs w:val="20"/>
              </w:rPr>
              <w:t>.1/24</w:t>
            </w:r>
          </w:p>
        </w:tc>
      </w:tr>
      <w:tr w:rsidR="004D1179" w14:paraId="1483B526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 w14:paraId="6DB2B94B" w14:textId="0B7AB633" w:rsidR="004D1179" w:rsidRPr="004D1179" w:rsidRDefault="00041140" w:rsidP="00041140">
            <w:pPr>
              <w:pStyle w:val="AnswerLineL25"/>
            </w:pPr>
            <w:r>
              <w:t>User-01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C7B70CC" w14:textId="77777777" w:rsidR="004D1179" w:rsidRPr="00E87D62" w:rsidRDefault="004D1179" w:rsidP="004D1179">
            <w:pPr>
              <w:pStyle w:val="TableText"/>
            </w:pPr>
            <w:r>
              <w:t>NIC</w:t>
            </w:r>
          </w:p>
        </w:tc>
        <w:tc>
          <w:tcPr>
            <w:tcW w:w="2883" w:type="dxa"/>
          </w:tcPr>
          <w:p w14:paraId="26A33A5F" w14:textId="4147D72A" w:rsidR="004D1179" w:rsidRPr="004D1179" w:rsidRDefault="00041140" w:rsidP="00041140">
            <w:pPr>
              <w:pStyle w:val="AnswerLineL25"/>
            </w:pPr>
            <w:r>
              <w:t>172.14.5.</w:t>
            </w:r>
            <w:r>
              <w:t>50</w:t>
            </w:r>
            <w:r>
              <w:t>/24</w:t>
            </w:r>
          </w:p>
        </w:tc>
        <w:tc>
          <w:tcPr>
            <w:tcW w:w="2796" w:type="dxa"/>
          </w:tcPr>
          <w:p w14:paraId="5F031684" w14:textId="22A40D50" w:rsidR="004D1179" w:rsidRPr="00B40377" w:rsidRDefault="00F16C3F" w:rsidP="00041140">
            <w:pPr>
              <w:pStyle w:val="AnswerLineL25"/>
            </w:pPr>
            <w:r>
              <w:rPr>
                <w:rFonts w:cs="Arial"/>
                <w:color w:val="000000"/>
                <w:szCs w:val="20"/>
              </w:rPr>
              <w:t>172.14.5.1/24</w:t>
            </w:r>
          </w:p>
        </w:tc>
      </w:tr>
      <w:tr w:rsidR="004D1179" w14:paraId="45627446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</w:tcPr>
          <w:p w14:paraId="1BC93B90" w14:textId="6EEE632C" w:rsidR="004D1179" w:rsidRPr="004D1179" w:rsidRDefault="004D1179" w:rsidP="00041140">
            <w:pPr>
              <w:pStyle w:val="AnswerLineL25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11FEC51A" w14:textId="77777777" w:rsidR="004D1179" w:rsidRPr="00275E9F" w:rsidRDefault="004D1179" w:rsidP="004D1179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</w:tcPr>
          <w:p w14:paraId="75DC3C5A" w14:textId="6422689C" w:rsidR="004D1179" w:rsidRPr="004D1179" w:rsidRDefault="00041140" w:rsidP="00041140">
            <w:pPr>
              <w:pStyle w:val="AnswerLineL25"/>
            </w:pPr>
            <w:r>
              <w:t>2001:DB</w:t>
            </w:r>
            <w:proofErr w:type="gramStart"/>
            <w:r>
              <w:t>8:CAFE</w:t>
            </w:r>
            <w:proofErr w:type="gramEnd"/>
            <w:r>
              <w:t>:</w:t>
            </w:r>
            <w:r>
              <w:t>1</w:t>
            </w:r>
            <w:r>
              <w:t>::</w:t>
            </w:r>
            <w:r>
              <w:t>50</w:t>
            </w:r>
            <w:r>
              <w:t>/64</w:t>
            </w:r>
          </w:p>
        </w:tc>
        <w:tc>
          <w:tcPr>
            <w:tcW w:w="2796" w:type="dxa"/>
          </w:tcPr>
          <w:p w14:paraId="1D043498" w14:textId="3BEAD15D" w:rsidR="004D1179" w:rsidRPr="00F16C3F" w:rsidRDefault="00F16C3F" w:rsidP="00041140">
            <w:pPr>
              <w:pStyle w:val="AnswerLineL25"/>
              <w:rPr>
                <w:b w:val="0"/>
                <w:bCs/>
                <w:i w:val="0"/>
                <w:iCs/>
              </w:rPr>
            </w:pPr>
            <w:r>
              <w:t>FE80::1</w:t>
            </w:r>
          </w:p>
        </w:tc>
      </w:tr>
      <w:tr w:rsidR="004D1179" w14:paraId="474606BD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 w14:paraId="6D137F16" w14:textId="0D34EF6E" w:rsidR="004D1179" w:rsidRPr="004D1179" w:rsidRDefault="00041140" w:rsidP="00041140">
            <w:pPr>
              <w:pStyle w:val="AnswerLineL25"/>
            </w:pPr>
            <w:r>
              <w:t>User-02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FFF7125" w14:textId="77777777" w:rsidR="004D1179" w:rsidRPr="00E87D62" w:rsidRDefault="004D1179" w:rsidP="004D1179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2883" w:type="dxa"/>
          </w:tcPr>
          <w:p w14:paraId="25A45F8D" w14:textId="0CE950A7" w:rsidR="004D1179" w:rsidRPr="004D1179" w:rsidRDefault="00F16C3F" w:rsidP="00041140">
            <w:pPr>
              <w:pStyle w:val="AnswerLineL25"/>
            </w:pPr>
            <w:r>
              <w:t>172.14.5.</w:t>
            </w:r>
            <w:r>
              <w:t>50</w:t>
            </w:r>
            <w:r>
              <w:t>/24</w:t>
            </w:r>
          </w:p>
        </w:tc>
        <w:tc>
          <w:tcPr>
            <w:tcW w:w="2796" w:type="dxa"/>
          </w:tcPr>
          <w:p w14:paraId="2DF26629" w14:textId="2C9041F0" w:rsidR="004D1179" w:rsidRPr="00B40377" w:rsidRDefault="00F16C3F" w:rsidP="00041140">
            <w:pPr>
              <w:pStyle w:val="AnswerLineL25"/>
            </w:pPr>
            <w:r>
              <w:rPr>
                <w:rFonts w:cs="Arial"/>
                <w:color w:val="000000"/>
                <w:szCs w:val="20"/>
              </w:rPr>
              <w:t>172.14.5.1/24</w:t>
            </w:r>
          </w:p>
        </w:tc>
      </w:tr>
      <w:tr w:rsidR="004D1179" w14:paraId="0E62E68A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</w:tcPr>
          <w:p w14:paraId="647D6450" w14:textId="43295730" w:rsidR="004D1179" w:rsidRPr="004D1179" w:rsidRDefault="004D1179" w:rsidP="00041140">
            <w:pPr>
              <w:pStyle w:val="AnswerLineL25"/>
              <w:ind w:left="0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397E413B" w14:textId="77777777" w:rsidR="004D1179" w:rsidRPr="00275E9F" w:rsidRDefault="004D1179" w:rsidP="004D1179">
            <w:pPr>
              <w:pStyle w:val="ConfigWindow"/>
            </w:pPr>
            <w:r w:rsidRPr="00275E9F">
              <w:t xml:space="preserve">NIC </w:t>
            </w:r>
          </w:p>
        </w:tc>
        <w:tc>
          <w:tcPr>
            <w:tcW w:w="2883" w:type="dxa"/>
          </w:tcPr>
          <w:p w14:paraId="3B994B0D" w14:textId="4E17DF28" w:rsidR="004D1179" w:rsidRPr="004D1179" w:rsidRDefault="00041140" w:rsidP="00041140">
            <w:pPr>
              <w:pStyle w:val="AnswerLineL25"/>
            </w:pPr>
            <w:r>
              <w:t>2001:DB</w:t>
            </w:r>
            <w:proofErr w:type="gramStart"/>
            <w:r>
              <w:t>8:CAFE</w:t>
            </w:r>
            <w:proofErr w:type="gramEnd"/>
            <w:r>
              <w:t>:</w:t>
            </w:r>
            <w:r>
              <w:t>1</w:t>
            </w:r>
            <w:r>
              <w:t>::</w:t>
            </w:r>
            <w:r>
              <w:t>60</w:t>
            </w:r>
            <w:r>
              <w:t>/64</w:t>
            </w:r>
          </w:p>
        </w:tc>
        <w:tc>
          <w:tcPr>
            <w:tcW w:w="2796" w:type="dxa"/>
          </w:tcPr>
          <w:p w14:paraId="02E10AAB" w14:textId="02917B61" w:rsidR="004D1179" w:rsidRPr="00B40377" w:rsidRDefault="00F16C3F" w:rsidP="00041140">
            <w:pPr>
              <w:pStyle w:val="AnswerLineL25"/>
            </w:pPr>
            <w:r>
              <w:t>FE80::1</w:t>
            </w:r>
          </w:p>
        </w:tc>
      </w:tr>
      <w:tr w:rsidR="004D1179" w14:paraId="41FFCE00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 w14:paraId="0332FA41" w14:textId="72602360" w:rsidR="004D1179" w:rsidRPr="004D1179" w:rsidRDefault="00041140" w:rsidP="00041140">
            <w:pPr>
              <w:pStyle w:val="AnswerLineL25"/>
            </w:pPr>
            <w:r>
              <w:t>User-03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5B749FB" w14:textId="77777777" w:rsidR="004D1179" w:rsidRPr="00E87D62" w:rsidRDefault="004D1179" w:rsidP="004D1179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</w:tcPr>
          <w:p w14:paraId="739E0F21" w14:textId="0BD14FE3" w:rsidR="004D1179" w:rsidRPr="004D1179" w:rsidRDefault="00F16C3F" w:rsidP="00041140">
            <w:pPr>
              <w:pStyle w:val="AnswerLineL25"/>
            </w:pPr>
            <w:r>
              <w:t>172.14.</w:t>
            </w:r>
            <w:r>
              <w:t>10.50</w:t>
            </w:r>
            <w:r>
              <w:t>/24</w:t>
            </w:r>
          </w:p>
        </w:tc>
        <w:tc>
          <w:tcPr>
            <w:tcW w:w="2796" w:type="dxa"/>
          </w:tcPr>
          <w:p w14:paraId="11B759E1" w14:textId="3DB41EB6" w:rsidR="004D1179" w:rsidRPr="00B40377" w:rsidRDefault="00F16C3F" w:rsidP="00041140">
            <w:pPr>
              <w:pStyle w:val="AnswerLineL25"/>
            </w:pPr>
            <w:r>
              <w:rPr>
                <w:rFonts w:cs="Arial"/>
                <w:color w:val="000000"/>
                <w:szCs w:val="20"/>
              </w:rPr>
              <w:t>172.14.10.1/24</w:t>
            </w:r>
          </w:p>
        </w:tc>
      </w:tr>
      <w:tr w:rsidR="004D1179" w14:paraId="6E2B62B5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</w:tcPr>
          <w:p w14:paraId="0D8EB7DC" w14:textId="7F5BD9C4" w:rsidR="004D1179" w:rsidRPr="004D1179" w:rsidRDefault="004D1179" w:rsidP="00041140">
            <w:pPr>
              <w:pStyle w:val="AnswerLineL25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37302EF1" w14:textId="77777777" w:rsidR="004D1179" w:rsidRPr="00275E9F" w:rsidRDefault="004D1179" w:rsidP="004D1179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</w:tcPr>
          <w:p w14:paraId="4E8599FC" w14:textId="31F63CC8" w:rsidR="004D1179" w:rsidRPr="004D1179" w:rsidRDefault="00041140" w:rsidP="00041140">
            <w:pPr>
              <w:pStyle w:val="AnswerLineL25"/>
            </w:pPr>
            <w:r>
              <w:t>2001:DB</w:t>
            </w:r>
            <w:proofErr w:type="gramStart"/>
            <w:r>
              <w:t>8:CAFE</w:t>
            </w:r>
            <w:proofErr w:type="gramEnd"/>
            <w:r>
              <w:t>:2::</w:t>
            </w:r>
            <w:r>
              <w:t>50</w:t>
            </w:r>
            <w:r>
              <w:t>/64</w:t>
            </w:r>
          </w:p>
        </w:tc>
        <w:tc>
          <w:tcPr>
            <w:tcW w:w="2796" w:type="dxa"/>
          </w:tcPr>
          <w:p w14:paraId="7671287E" w14:textId="21BDD74D" w:rsidR="004D1179" w:rsidRPr="00B40377" w:rsidRDefault="00F16C3F" w:rsidP="00041140">
            <w:pPr>
              <w:pStyle w:val="AnswerLineL25"/>
            </w:pPr>
            <w:r>
              <w:t>FE80::2</w:t>
            </w:r>
          </w:p>
        </w:tc>
      </w:tr>
      <w:tr w:rsidR="004D1179" w14:paraId="611B4E77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 w14:paraId="11769A31" w14:textId="1E55A109" w:rsidR="004D1179" w:rsidRPr="004D1179" w:rsidRDefault="00041140" w:rsidP="00041140">
            <w:pPr>
              <w:pStyle w:val="AnswerLineL25"/>
            </w:pPr>
            <w:r>
              <w:t>User-04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0E05F497" w14:textId="77777777" w:rsidR="004D1179" w:rsidRPr="00E87D62" w:rsidRDefault="004D1179" w:rsidP="004D1179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</w:tcPr>
          <w:p w14:paraId="1584ED78" w14:textId="4969213C" w:rsidR="004D1179" w:rsidRPr="004D1179" w:rsidRDefault="00F16C3F" w:rsidP="00041140">
            <w:pPr>
              <w:pStyle w:val="AnswerLineL25"/>
            </w:pPr>
            <w:r>
              <w:t>172.14.</w:t>
            </w:r>
            <w:r>
              <w:t>10</w:t>
            </w:r>
            <w:r>
              <w:t>.50/24</w:t>
            </w:r>
          </w:p>
        </w:tc>
        <w:tc>
          <w:tcPr>
            <w:tcW w:w="2796" w:type="dxa"/>
          </w:tcPr>
          <w:p w14:paraId="2796D94E" w14:textId="72DF22E6" w:rsidR="004D1179" w:rsidRPr="00B40377" w:rsidRDefault="00F16C3F" w:rsidP="00041140">
            <w:pPr>
              <w:pStyle w:val="AnswerLineL25"/>
            </w:pPr>
            <w:r>
              <w:rPr>
                <w:rFonts w:cs="Arial"/>
                <w:color w:val="000000"/>
                <w:szCs w:val="20"/>
              </w:rPr>
              <w:t>172.14.10.1/24</w:t>
            </w:r>
          </w:p>
        </w:tc>
      </w:tr>
      <w:tr w:rsidR="004D1179" w14:paraId="46A6A94F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</w:tcBorders>
          </w:tcPr>
          <w:p w14:paraId="6F9E0FDB" w14:textId="75E7111A" w:rsidR="004D1179" w:rsidRPr="004D1179" w:rsidRDefault="004D1179" w:rsidP="00041140">
            <w:pPr>
              <w:pStyle w:val="AnswerLineL25"/>
            </w:pP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1DD34297" w14:textId="77777777" w:rsidR="004D1179" w:rsidRPr="00275E9F" w:rsidRDefault="004D1179" w:rsidP="004D1179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</w:tcPr>
          <w:p w14:paraId="4CAE6269" w14:textId="1DF0BFBA" w:rsidR="004D1179" w:rsidRPr="004D1179" w:rsidRDefault="00F16C3F" w:rsidP="00041140">
            <w:pPr>
              <w:pStyle w:val="AnswerLineL25"/>
            </w:pPr>
            <w:r>
              <w:t>2001:DB</w:t>
            </w:r>
            <w:proofErr w:type="gramStart"/>
            <w:r>
              <w:t>8:CAFE</w:t>
            </w:r>
            <w:proofErr w:type="gramEnd"/>
            <w:r>
              <w:t>:2::</w:t>
            </w:r>
            <w:r>
              <w:t>60</w:t>
            </w:r>
            <w:r>
              <w:t>/64</w:t>
            </w:r>
          </w:p>
        </w:tc>
        <w:tc>
          <w:tcPr>
            <w:tcW w:w="2796" w:type="dxa"/>
          </w:tcPr>
          <w:p w14:paraId="590241E4" w14:textId="2F482A6A" w:rsidR="004D1179" w:rsidRPr="00B40377" w:rsidRDefault="00F16C3F" w:rsidP="00041140">
            <w:pPr>
              <w:pStyle w:val="AnswerLineL25"/>
            </w:pPr>
            <w:r>
              <w:t>FE80::2</w:t>
            </w:r>
          </w:p>
        </w:tc>
      </w:tr>
    </w:tbl>
    <w:p w14:paraId="001CF0D9" w14:textId="77777777" w:rsidR="00B17632" w:rsidRDefault="00B17632" w:rsidP="00B17632">
      <w:pPr>
        <w:pStyle w:val="ConfigWindow"/>
        <w:numPr>
          <w:ilvl w:val="0"/>
          <w:numId w:val="3"/>
        </w:numPr>
      </w:pPr>
      <w:r>
        <w:t>Blank Line, No additional information</w:t>
      </w:r>
    </w:p>
    <w:p w14:paraId="02BA219B" w14:textId="77777777" w:rsidR="00C2203A" w:rsidRPr="00BB73FF" w:rsidRDefault="00C2203A" w:rsidP="00C2203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39A7EBFC" w14:textId="77777777" w:rsidR="00C2203A" w:rsidRDefault="00C2203A" w:rsidP="00C2203A">
      <w:pPr>
        <w:pStyle w:val="Bulletlevel1"/>
        <w:spacing w:before="60" w:after="60" w:line="276" w:lineRule="auto"/>
      </w:pPr>
      <w:r>
        <w:t>Complete the network documentation.</w:t>
      </w:r>
    </w:p>
    <w:p w14:paraId="7A14F09F" w14:textId="77777777" w:rsidR="00C2203A" w:rsidRDefault="00C2203A" w:rsidP="00C2203A">
      <w:pPr>
        <w:pStyle w:val="Bulletlevel1"/>
        <w:spacing w:before="60" w:after="60" w:line="276" w:lineRule="auto"/>
      </w:pPr>
      <w:r>
        <w:lastRenderedPageBreak/>
        <w:t>Perform basic device configurations on a router and a switch.</w:t>
      </w:r>
    </w:p>
    <w:p w14:paraId="105FFEF2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and troubleshoot any issues.</w:t>
      </w:r>
    </w:p>
    <w:p w14:paraId="4DC45511" w14:textId="77777777" w:rsidR="00C2203A" w:rsidRDefault="00C2203A" w:rsidP="00C2203A">
      <w:pPr>
        <w:pStyle w:val="Heading1"/>
        <w:numPr>
          <w:ilvl w:val="0"/>
          <w:numId w:val="3"/>
        </w:numPr>
      </w:pPr>
      <w:r>
        <w:t>Scenario</w:t>
      </w:r>
    </w:p>
    <w:p w14:paraId="00004E23" w14:textId="77777777" w:rsidR="00C2203A" w:rsidRDefault="00C2203A" w:rsidP="00C2203A">
      <w:pPr>
        <w:pStyle w:val="BodyTextL25"/>
      </w:pPr>
      <w:r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14:paraId="26C249D7" w14:textId="7A3C78E4" w:rsidR="00C2203A" w:rsidRDefault="00C2203A" w:rsidP="00C2203A">
      <w:pPr>
        <w:pStyle w:val="BodyTextL25"/>
      </w:pPr>
      <w:r w:rsidRPr="008034DF">
        <w:rPr>
          <w:b/>
        </w:rPr>
        <w:t>Note:</w:t>
      </w:r>
      <w:r>
        <w:t xml:space="preserve"> The VLAN1 interface on </w:t>
      </w:r>
      <w:r w:rsidR="004D1179">
        <w:rPr>
          <w:b/>
        </w:rPr>
        <w:t xml:space="preserve">                           </w:t>
      </w:r>
      <w:r>
        <w:t xml:space="preserve"> will not be reachable over IPv6.</w:t>
      </w:r>
    </w:p>
    <w:p w14:paraId="06978EA2" w14:textId="4631CC6E" w:rsidR="00C2203A" w:rsidRDefault="00C2203A" w:rsidP="00C2203A">
      <w:pPr>
        <w:pStyle w:val="BodyTextL25"/>
      </w:pPr>
      <w:r>
        <w:t xml:space="preserve">In this activity you will configure the </w:t>
      </w:r>
      <w:r w:rsidR="004D1179">
        <w:rPr>
          <w:b/>
        </w:rPr>
        <w:t xml:space="preserve">                         </w:t>
      </w:r>
      <w:r>
        <w:t xml:space="preserve"> </w:t>
      </w:r>
      <w:proofErr w:type="gramStart"/>
      <w:r>
        <w:t xml:space="preserve">router, </w:t>
      </w:r>
      <w:r w:rsidR="004D1179">
        <w:rPr>
          <w:b/>
        </w:rPr>
        <w:t xml:space="preserve">  </w:t>
      </w:r>
      <w:proofErr w:type="gramEnd"/>
      <w:r w:rsidR="004D1179">
        <w:rPr>
          <w:b/>
        </w:rPr>
        <w:t xml:space="preserve">                         </w:t>
      </w:r>
      <w:r>
        <w:t xml:space="preserve"> switch, and the </w:t>
      </w:r>
      <w:r w:rsidR="004D1179">
        <w:rPr>
          <w:b/>
        </w:rPr>
        <w:t xml:space="preserve">                         </w:t>
      </w:r>
      <w:r>
        <w:t>.</w:t>
      </w:r>
    </w:p>
    <w:p w14:paraId="7F478FB9" w14:textId="77777777" w:rsidR="00C2203A" w:rsidRDefault="00C2203A" w:rsidP="00C2203A">
      <w:pPr>
        <w:pStyle w:val="BodyTextL25"/>
      </w:pPr>
      <w:r w:rsidRPr="00965C04"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 w14:paraId="7761B938" w14:textId="77777777" w:rsidR="00C2203A" w:rsidRDefault="00C2203A" w:rsidP="00C2203A">
      <w:pPr>
        <w:pStyle w:val="Heading1"/>
        <w:numPr>
          <w:ilvl w:val="0"/>
          <w:numId w:val="3"/>
        </w:numPr>
      </w:pPr>
      <w:r>
        <w:t>Requirements</w:t>
      </w:r>
    </w:p>
    <w:p w14:paraId="7B0B93D9" w14:textId="13E2A19E" w:rsidR="00C2203A" w:rsidRDefault="00C2203A" w:rsidP="00C2203A">
      <w:pPr>
        <w:pStyle w:val="Bulletlevel1"/>
        <w:spacing w:before="60" w:after="60" w:line="276" w:lineRule="auto"/>
      </w:pPr>
      <w:r>
        <w:t>Provide the missing information in the Addressing Table.</w:t>
      </w:r>
    </w:p>
    <w:p w14:paraId="785EE118" w14:textId="02970A91" w:rsidR="00037470" w:rsidRDefault="00037470" w:rsidP="00037470">
      <w:pPr>
        <w:pStyle w:val="BodyTextL50"/>
      </w:pPr>
      <w:r w:rsidRPr="006D7DFE">
        <w:rPr>
          <w:b/>
          <w:bCs/>
        </w:rPr>
        <w:t>Note</w:t>
      </w:r>
      <w:r>
        <w:t>: Some of the information is provided in the Packet Tracer instruction</w:t>
      </w:r>
      <w:r w:rsidR="000936F0">
        <w:t>s</w:t>
      </w:r>
      <w:r>
        <w:t xml:space="preserve"> for your topology.</w:t>
      </w:r>
    </w:p>
    <w:p w14:paraId="0633EB70" w14:textId="79ED4EBD" w:rsidR="00C2203A" w:rsidRDefault="00C2203A" w:rsidP="00C2203A">
      <w:pPr>
        <w:pStyle w:val="Bulletlevel1"/>
        <w:spacing w:before="60" w:after="60" w:line="276" w:lineRule="auto"/>
      </w:pPr>
      <w:r>
        <w:t xml:space="preserve">Name the router </w:t>
      </w:r>
      <w:r w:rsidR="004D1179">
        <w:rPr>
          <w:b/>
        </w:rPr>
        <w:t xml:space="preserve">                               </w:t>
      </w:r>
      <w:r>
        <w:rPr>
          <w:b/>
          <w:bCs/>
        </w:rPr>
        <w:t xml:space="preserve"> </w:t>
      </w:r>
      <w:r>
        <w:t xml:space="preserve">and the second switch </w:t>
      </w:r>
      <w:r w:rsidR="004D1179">
        <w:rPr>
          <w:b/>
        </w:rPr>
        <w:t xml:space="preserve">                             </w:t>
      </w:r>
      <w:proofErr w:type="gramStart"/>
      <w:r w:rsidR="004D1179">
        <w:rPr>
          <w:b/>
        </w:rPr>
        <w:t xml:space="preserve">  </w:t>
      </w:r>
      <w:r>
        <w:t>.</w:t>
      </w:r>
      <w:proofErr w:type="gramEnd"/>
      <w:r>
        <w:t xml:space="preserve"> You will not be able to access the</w:t>
      </w:r>
      <w:r w:rsidR="004D1179">
        <w:rPr>
          <w:b/>
        </w:rPr>
        <w:t xml:space="preserve">                               </w:t>
      </w:r>
      <w:r>
        <w:rPr>
          <w:b/>
        </w:rPr>
        <w:t xml:space="preserve"> </w:t>
      </w:r>
      <w:r w:rsidRPr="00C356CC">
        <w:t>switch</w:t>
      </w:r>
      <w:r>
        <w:t>.</w:t>
      </w:r>
    </w:p>
    <w:p w14:paraId="10DBE80E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 w14:paraId="5F6215AF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 w14:paraId="50E6C80B" w14:textId="77777777" w:rsidR="00C2203A" w:rsidRDefault="00C2203A" w:rsidP="00C2203A">
      <w:pPr>
        <w:pStyle w:val="Bulletlevel1"/>
        <w:spacing w:before="60" w:after="60" w:line="276" w:lineRule="auto"/>
      </w:pPr>
      <w:r>
        <w:t>Encrypt all plaintext passwords.</w:t>
      </w:r>
    </w:p>
    <w:p w14:paraId="4095364C" w14:textId="77777777" w:rsidR="00C2203A" w:rsidRDefault="00C2203A" w:rsidP="00C2203A">
      <w:pPr>
        <w:pStyle w:val="Bulletlevel1"/>
        <w:spacing w:before="60" w:after="60" w:line="276" w:lineRule="auto"/>
      </w:pPr>
      <w:r>
        <w:t>Configure an appropriate banner.</w:t>
      </w:r>
    </w:p>
    <w:p w14:paraId="3750D574" w14:textId="1396F576" w:rsidR="00C2203A" w:rsidRDefault="00C2203A" w:rsidP="00C2203A">
      <w:pPr>
        <w:pStyle w:val="Bulletlevel1"/>
        <w:spacing w:before="60" w:after="60" w:line="276" w:lineRule="auto"/>
      </w:pPr>
      <w:r>
        <w:t>Configure IPv4 and IPv6 addressing for the</w:t>
      </w:r>
      <w:r w:rsidR="004D1179">
        <w:rPr>
          <w:b/>
        </w:rPr>
        <w:t xml:space="preserve">                               </w:t>
      </w:r>
      <w:r>
        <w:t xml:space="preserve"> switch according to the Addressing Table.</w:t>
      </w:r>
    </w:p>
    <w:p w14:paraId="3319A6CC" w14:textId="6DED7942"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4D1179">
        <w:rPr>
          <w:b/>
        </w:rPr>
        <w:t xml:space="preserve">                               </w:t>
      </w:r>
      <w:r>
        <w:t>switch according to the Addressing Table.</w:t>
      </w:r>
    </w:p>
    <w:p w14:paraId="7A20A9E9" w14:textId="77777777" w:rsidR="00C2203A" w:rsidRDefault="00C2203A" w:rsidP="00C2203A">
      <w:pPr>
        <w:pStyle w:val="Bulletlevel1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 w14:paraId="52234CA0" w14:textId="3DB24924" w:rsidR="00C2203A" w:rsidRDefault="00C2203A" w:rsidP="00C2203A">
      <w:pPr>
        <w:pStyle w:val="Bulletlevel1"/>
        <w:spacing w:before="60" w:after="60" w:line="276" w:lineRule="auto"/>
      </w:pPr>
      <w:r>
        <w:t>Document interfaces with descriptions, including the</w:t>
      </w:r>
      <w:r w:rsidR="004D1179">
        <w:rPr>
          <w:b/>
        </w:rPr>
        <w:t xml:space="preserve">                                   </w:t>
      </w:r>
      <w:r>
        <w:t xml:space="preserve"> VLAN 1 interface.</w:t>
      </w:r>
    </w:p>
    <w:p w14:paraId="2F3F6F11" w14:textId="77777777" w:rsidR="00C2203A" w:rsidRDefault="00C2203A" w:rsidP="00C2203A">
      <w:pPr>
        <w:pStyle w:val="Bulletlevel1"/>
        <w:spacing w:before="60" w:after="60" w:line="276" w:lineRule="auto"/>
      </w:pPr>
      <w:r>
        <w:t>Save your configurations.</w:t>
      </w:r>
    </w:p>
    <w:p w14:paraId="2F94A9F5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between all devices. All devices should be able to ping all other devices with IPv4 and IPv6.</w:t>
      </w:r>
    </w:p>
    <w:p w14:paraId="7548DA1E" w14:textId="77777777" w:rsidR="00C2203A" w:rsidRDefault="00C2203A" w:rsidP="00C2203A">
      <w:pPr>
        <w:pStyle w:val="Bulletlevel1"/>
        <w:spacing w:before="60" w:after="60" w:line="276" w:lineRule="auto"/>
      </w:pPr>
      <w:r>
        <w:t>Troubleshoot and document any issues.</w:t>
      </w:r>
    </w:p>
    <w:p w14:paraId="06E4A0FF" w14:textId="77777777" w:rsidR="00C2203A" w:rsidRDefault="00C2203A" w:rsidP="00C2203A">
      <w:pPr>
        <w:pStyle w:val="Bulletlevel1"/>
        <w:spacing w:before="60" w:after="60" w:line="276" w:lineRule="auto"/>
      </w:pPr>
      <w:r>
        <w:t>Implement the solutions necessary to enable and verify full end-to-end connectivity.</w:t>
      </w:r>
    </w:p>
    <w:p w14:paraId="0C00FFED" w14:textId="77777777" w:rsidR="00C2203A" w:rsidRDefault="00C2203A" w:rsidP="00C2203A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14:paraId="771ED615" w14:textId="77777777" w:rsidR="00B17632" w:rsidRPr="0056282D" w:rsidRDefault="00B17632" w:rsidP="00B660E4">
      <w:pPr>
        <w:pStyle w:val="ConfigWindow"/>
      </w:pPr>
      <w:r>
        <w:t>End of document</w:t>
      </w:r>
    </w:p>
    <w:sectPr w:rsidR="00B17632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3372" w14:textId="77777777" w:rsidR="009A033C" w:rsidRDefault="009A033C" w:rsidP="00710659">
      <w:pPr>
        <w:spacing w:after="0" w:line="240" w:lineRule="auto"/>
      </w:pPr>
      <w:r>
        <w:separator/>
      </w:r>
    </w:p>
    <w:p w14:paraId="19C0719C" w14:textId="77777777" w:rsidR="009A033C" w:rsidRDefault="009A033C"/>
  </w:endnote>
  <w:endnote w:type="continuationSeparator" w:id="0">
    <w:p w14:paraId="6FB0BDAF" w14:textId="77777777" w:rsidR="009A033C" w:rsidRDefault="009A033C" w:rsidP="00710659">
      <w:pPr>
        <w:spacing w:after="0" w:line="240" w:lineRule="auto"/>
      </w:pPr>
      <w:r>
        <w:continuationSeparator/>
      </w:r>
    </w:p>
    <w:p w14:paraId="6A69E64C" w14:textId="77777777" w:rsidR="009A033C" w:rsidRDefault="009A03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8CBC" w14:textId="734E377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1140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90E2" w14:textId="165DFFD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41140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250B" w14:textId="77777777" w:rsidR="009A033C" w:rsidRDefault="009A033C" w:rsidP="00710659">
      <w:pPr>
        <w:spacing w:after="0" w:line="240" w:lineRule="auto"/>
      </w:pPr>
      <w:r>
        <w:separator/>
      </w:r>
    </w:p>
    <w:p w14:paraId="0EECF4D0" w14:textId="77777777" w:rsidR="009A033C" w:rsidRDefault="009A033C"/>
  </w:footnote>
  <w:footnote w:type="continuationSeparator" w:id="0">
    <w:p w14:paraId="315C0767" w14:textId="77777777" w:rsidR="009A033C" w:rsidRDefault="009A033C" w:rsidP="00710659">
      <w:pPr>
        <w:spacing w:after="0" w:line="240" w:lineRule="auto"/>
      </w:pPr>
      <w:r>
        <w:continuationSeparator/>
      </w:r>
    </w:p>
    <w:p w14:paraId="3294B6F6" w14:textId="77777777" w:rsidR="009A033C" w:rsidRDefault="009A03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E5C459B" w14:textId="77777777"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5D2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91CB744" wp14:editId="6DAF956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73144831">
    <w:abstractNumId w:val="7"/>
  </w:num>
  <w:num w:numId="2" w16cid:durableId="1091008339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59004190">
    <w:abstractNumId w:val="3"/>
  </w:num>
  <w:num w:numId="4" w16cid:durableId="110600420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49063677">
    <w:abstractNumId w:val="4"/>
  </w:num>
  <w:num w:numId="6" w16cid:durableId="1282178368">
    <w:abstractNumId w:val="0"/>
  </w:num>
  <w:num w:numId="7" w16cid:durableId="1617641253">
    <w:abstractNumId w:val="1"/>
  </w:num>
  <w:num w:numId="8" w16cid:durableId="75925482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46582508">
    <w:abstractNumId w:val="4"/>
  </w:num>
  <w:num w:numId="10" w16cid:durableId="8827189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3809208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134073860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615216610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452291159">
    <w:abstractNumId w:val="2"/>
  </w:num>
  <w:num w:numId="15" w16cid:durableId="581061748">
    <w:abstractNumId w:val="8"/>
  </w:num>
  <w:num w:numId="16" w16cid:durableId="15550455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9560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7470"/>
    <w:rsid w:val="00041140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6F0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2C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4425"/>
    <w:rsid w:val="001F643A"/>
    <w:rsid w:val="001F7DD8"/>
    <w:rsid w:val="00201928"/>
    <w:rsid w:val="00202012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F27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521B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146"/>
    <w:rsid w:val="003569D7"/>
    <w:rsid w:val="003608AC"/>
    <w:rsid w:val="00363A23"/>
    <w:rsid w:val="0036440C"/>
    <w:rsid w:val="0036465A"/>
    <w:rsid w:val="0038411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689"/>
    <w:rsid w:val="00443ACE"/>
    <w:rsid w:val="00444217"/>
    <w:rsid w:val="00445D64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313"/>
    <w:rsid w:val="004B023D"/>
    <w:rsid w:val="004C0909"/>
    <w:rsid w:val="004C3F97"/>
    <w:rsid w:val="004D01F2"/>
    <w:rsid w:val="004D1179"/>
    <w:rsid w:val="004D2CED"/>
    <w:rsid w:val="004D3339"/>
    <w:rsid w:val="004D353F"/>
    <w:rsid w:val="004D36D7"/>
    <w:rsid w:val="004D682B"/>
    <w:rsid w:val="004E6152"/>
    <w:rsid w:val="004F344A"/>
    <w:rsid w:val="004F4EC3"/>
    <w:rsid w:val="004F6395"/>
    <w:rsid w:val="004F6589"/>
    <w:rsid w:val="00504ED4"/>
    <w:rsid w:val="00510639"/>
    <w:rsid w:val="00511791"/>
    <w:rsid w:val="005139BE"/>
    <w:rsid w:val="00515F0B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F0C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18F1"/>
    <w:rsid w:val="00592329"/>
    <w:rsid w:val="00593386"/>
    <w:rsid w:val="00596998"/>
    <w:rsid w:val="0059790F"/>
    <w:rsid w:val="005A6E62"/>
    <w:rsid w:val="005B2FB3"/>
    <w:rsid w:val="005C56E4"/>
    <w:rsid w:val="005C6DE5"/>
    <w:rsid w:val="005D2B29"/>
    <w:rsid w:val="005D354A"/>
    <w:rsid w:val="005D3E53"/>
    <w:rsid w:val="005D506C"/>
    <w:rsid w:val="005E3235"/>
    <w:rsid w:val="005E4176"/>
    <w:rsid w:val="005E4876"/>
    <w:rsid w:val="005E4BF6"/>
    <w:rsid w:val="005E65B5"/>
    <w:rsid w:val="005F0301"/>
    <w:rsid w:val="005F3AE9"/>
    <w:rsid w:val="006007BB"/>
    <w:rsid w:val="00601DC0"/>
    <w:rsid w:val="006034CB"/>
    <w:rsid w:val="00603503"/>
    <w:rsid w:val="00603C52"/>
    <w:rsid w:val="006072CC"/>
    <w:rsid w:val="006106DC"/>
    <w:rsid w:val="006131CE"/>
    <w:rsid w:val="0061336B"/>
    <w:rsid w:val="006171B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34C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13C43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77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4267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2AC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174"/>
    <w:rsid w:val="0098155C"/>
    <w:rsid w:val="00981CCA"/>
    <w:rsid w:val="00983B77"/>
    <w:rsid w:val="00996053"/>
    <w:rsid w:val="00997E71"/>
    <w:rsid w:val="009A033C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35BB3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6B2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7632"/>
    <w:rsid w:val="00B2496B"/>
    <w:rsid w:val="00B27499"/>
    <w:rsid w:val="00B3010D"/>
    <w:rsid w:val="00B35151"/>
    <w:rsid w:val="00B40377"/>
    <w:rsid w:val="00B433F2"/>
    <w:rsid w:val="00B458E8"/>
    <w:rsid w:val="00B5397B"/>
    <w:rsid w:val="00B53EE9"/>
    <w:rsid w:val="00B6183E"/>
    <w:rsid w:val="00B62809"/>
    <w:rsid w:val="00B63417"/>
    <w:rsid w:val="00B660E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412D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3D3F"/>
    <w:rsid w:val="00D2758C"/>
    <w:rsid w:val="00D275CA"/>
    <w:rsid w:val="00D2766D"/>
    <w:rsid w:val="00D2789B"/>
    <w:rsid w:val="00D345AB"/>
    <w:rsid w:val="00D41566"/>
    <w:rsid w:val="00D424EF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10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C3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0B6FB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1763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B1763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B1763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B1763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17632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763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1763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1763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1763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1763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1763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B1763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B1763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17632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B1763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B17632"/>
    <w:pPr>
      <w:ind w:left="720"/>
    </w:pPr>
  </w:style>
  <w:style w:type="paragraph" w:styleId="Header">
    <w:name w:val="header"/>
    <w:basedOn w:val="Normal"/>
    <w:link w:val="HeaderChar"/>
    <w:unhideWhenUsed/>
    <w:rsid w:val="00B1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1763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B1763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B1763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6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763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B1763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B17632"/>
  </w:style>
  <w:style w:type="table" w:styleId="TableGrid">
    <w:name w:val="Table Grid"/>
    <w:basedOn w:val="TableNormal"/>
    <w:uiPriority w:val="59"/>
    <w:rsid w:val="00B17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B1763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B1763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B1763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B1763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13C4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B1763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B1763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B1763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B1763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B1763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B1763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B1763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176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1763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B17632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1763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B1763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B1763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1763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B17632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B1763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B1763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B17632"/>
    <w:rPr>
      <w:color w:val="EE0000"/>
    </w:rPr>
  </w:style>
  <w:style w:type="paragraph" w:customStyle="1" w:styleId="BodyTextL25Bold">
    <w:name w:val="Body Text L25 Bold"/>
    <w:basedOn w:val="BodyTextL25"/>
    <w:qFormat/>
    <w:rsid w:val="00B1763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1763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B1763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76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176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3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7632"/>
    <w:rPr>
      <w:b/>
      <w:bCs/>
    </w:rPr>
  </w:style>
  <w:style w:type="paragraph" w:customStyle="1" w:styleId="ReflectionQ">
    <w:name w:val="Reflection Q"/>
    <w:basedOn w:val="BodyTextL25"/>
    <w:qFormat/>
    <w:rsid w:val="00B1763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B1763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17632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1763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1763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1763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1763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1763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1763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B1763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1763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B1763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1763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B1763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B1763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B1763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B1763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B1763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B1763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B1763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B1763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B1763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B1763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B176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B1763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B1763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B1763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B1763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B1763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B1763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B1763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B1763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B1763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B1763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B1763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B1763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B1763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B1763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1763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B1763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B17632"/>
    <w:rPr>
      <w:b/>
    </w:rPr>
  </w:style>
  <w:style w:type="character" w:customStyle="1" w:styleId="CMDChar">
    <w:name w:val="CMD Char"/>
    <w:basedOn w:val="DefaultParagraphFont"/>
    <w:link w:val="CMD"/>
    <w:rsid w:val="00B1763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B1763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B1763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17632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B17632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5E4B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IntenseReference">
    <w:name w:val="Intense Reference"/>
    <w:basedOn w:val="DefaultParagraphFont"/>
    <w:uiPriority w:val="32"/>
    <w:qFormat/>
    <w:rsid w:val="005E4BF6"/>
    <w:rPr>
      <w:b/>
      <w:bCs/>
      <w:smallCaps/>
      <w:color w:val="4F81BD" w:themeColor="accent1"/>
      <w:spacing w:val="5"/>
    </w:rPr>
  </w:style>
  <w:style w:type="character" w:customStyle="1" w:styleId="Heading1Gray">
    <w:name w:val="Heading 1 Gray"/>
    <w:basedOn w:val="Heading1Char"/>
    <w:uiPriority w:val="1"/>
    <w:qFormat/>
    <w:rsid w:val="00B1763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B17632"/>
    <w:rPr>
      <w:color w:val="EE0000"/>
    </w:rPr>
  </w:style>
  <w:style w:type="character" w:customStyle="1" w:styleId="CMDRedChar">
    <w:name w:val="CMD Red Char"/>
    <w:basedOn w:val="CMDChar"/>
    <w:link w:val="CMDRed"/>
    <w:rsid w:val="00B1763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B1763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B17632"/>
    <w:rPr>
      <w:szCs w:val="22"/>
    </w:rPr>
  </w:style>
  <w:style w:type="character" w:customStyle="1" w:styleId="CMDOutputChar">
    <w:name w:val="CMD Output Char"/>
    <w:basedOn w:val="BodyTextL25Char"/>
    <w:link w:val="CMDOutput"/>
    <w:rsid w:val="00B1763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B1763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B17632"/>
  </w:style>
  <w:style w:type="paragraph" w:customStyle="1" w:styleId="TableAnswer">
    <w:name w:val="Table Answer"/>
    <w:basedOn w:val="TableText"/>
    <w:qFormat/>
    <w:rsid w:val="00B17632"/>
  </w:style>
  <w:style w:type="character" w:customStyle="1" w:styleId="Heading2Gray">
    <w:name w:val="Heading 2 Gray"/>
    <w:basedOn w:val="Heading2Char"/>
    <w:uiPriority w:val="1"/>
    <w:qFormat/>
    <w:rsid w:val="00B1763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B1763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B1763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B1763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B17632"/>
    <w:rPr>
      <w:b/>
      <w:szCs w:val="22"/>
      <w:shd w:val="clear" w:color="auto" w:fill="D9D9D9" w:themeFill="background1" w:themeFillShade="D9"/>
    </w:rPr>
  </w:style>
  <w:style w:type="paragraph" w:customStyle="1" w:styleId="TableTextAnswer">
    <w:name w:val="Table Text Answer"/>
    <w:basedOn w:val="TableText"/>
    <w:next w:val="TableText"/>
    <w:link w:val="TableTextAnswerChar"/>
    <w:qFormat/>
    <w:rsid w:val="00B17632"/>
    <w:pPr>
      <w:shd w:val="clear" w:color="auto" w:fill="D9D9D9" w:themeFill="background1" w:themeFillShade="D9"/>
    </w:pPr>
  </w:style>
  <w:style w:type="character" w:customStyle="1" w:styleId="TableTextAnswerChar">
    <w:name w:val="Table Text Answer Char"/>
    <w:basedOn w:val="TableTextChar"/>
    <w:link w:val="TableTextAnswer"/>
    <w:rsid w:val="00B17632"/>
    <w:rPr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B1763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B17632"/>
    <w:rPr>
      <w:b/>
      <w:szCs w:val="22"/>
      <w:shd w:val="clear" w:color="auto" w:fill="D9D9D9" w:themeFill="background1" w:themeFillShade="D9"/>
    </w:rPr>
  </w:style>
  <w:style w:type="paragraph" w:customStyle="1" w:styleId="DevConfigsEnd">
    <w:name w:val="DevConfigs End"/>
    <w:basedOn w:val="DevConfigs"/>
    <w:link w:val="DevConfigsEndChar"/>
    <w:qFormat/>
    <w:rsid w:val="00B17632"/>
    <w:pPr>
      <w:shd w:val="clear" w:color="auto" w:fill="D9D9D9" w:themeFill="background1" w:themeFillShade="D9"/>
    </w:pPr>
    <w:rPr>
      <w:b/>
    </w:rPr>
  </w:style>
  <w:style w:type="character" w:customStyle="1" w:styleId="DevConfigsChar">
    <w:name w:val="DevConfigs Char"/>
    <w:basedOn w:val="DefaultParagraphFont"/>
    <w:link w:val="DevConfigs"/>
    <w:rsid w:val="00B17632"/>
    <w:rPr>
      <w:rFonts w:ascii="Courier New" w:hAnsi="Courier New"/>
      <w:szCs w:val="22"/>
    </w:rPr>
  </w:style>
  <w:style w:type="character" w:customStyle="1" w:styleId="DevConfigsEndChar">
    <w:name w:val="DevConfigs End Char"/>
    <w:basedOn w:val="DevConfigsChar"/>
    <w:link w:val="DevConfigsEnd"/>
    <w:rsid w:val="00B17632"/>
    <w:rPr>
      <w:rFonts w:ascii="Courier New" w:hAnsi="Courier New"/>
      <w:b/>
      <w:szCs w:val="22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ITN-DL%20-%207.0.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0A60EA"/>
    <w:rsid w:val="002047B7"/>
    <w:rsid w:val="00313DE0"/>
    <w:rsid w:val="003E728F"/>
    <w:rsid w:val="004340BD"/>
    <w:rsid w:val="005145A7"/>
    <w:rsid w:val="005358A9"/>
    <w:rsid w:val="00745EEA"/>
    <w:rsid w:val="00755B5D"/>
    <w:rsid w:val="00AE432A"/>
    <w:rsid w:val="00BB5667"/>
    <w:rsid w:val="00CF58FD"/>
    <w:rsid w:val="00EE67A1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A21A0-665E-4324-A4BA-684071B2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69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Mubarek</dc:creator>
  <dc:description>2013</dc:description>
  <cp:lastModifiedBy>Administrator</cp:lastModifiedBy>
  <cp:revision>2</cp:revision>
  <cp:lastPrinted>2021-01-07T20:22:00Z</cp:lastPrinted>
  <dcterms:created xsi:type="dcterms:W3CDTF">2024-01-05T15:28:00Z</dcterms:created>
  <dcterms:modified xsi:type="dcterms:W3CDTF">2024-01-05T15:28:00Z</dcterms:modified>
</cp:coreProperties>
</file>