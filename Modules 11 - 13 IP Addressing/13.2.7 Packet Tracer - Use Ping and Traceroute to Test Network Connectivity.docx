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1D8E" w14:textId="77100DA3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6F267319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26"/>
        <w:gridCol w:w="1725"/>
        <w:gridCol w:w="2270"/>
        <w:gridCol w:w="2361"/>
        <w:gridCol w:w="1998"/>
      </w:tblGrid>
      <w:tr w:rsidR="0084725A" w14:paraId="6F42815A" w14:textId="77777777" w:rsidTr="0042510F">
        <w:trPr>
          <w:cantSplit/>
          <w:trHeight w:val="255"/>
          <w:jc w:val="center"/>
        </w:trPr>
        <w:tc>
          <w:tcPr>
            <w:tcW w:w="17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11A65C4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BEE864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6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E63C84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5AC54EA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02FA7CCF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5694CB5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13B0B511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7D1F0392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29D8F34C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E605F8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92CEA4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0E4152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5AECCC2A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49615E3E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7695B72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0FBFC80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7FE7F8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3F2C5A6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953FC1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BBAFC6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52FE8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697A134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12AAD1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D2FF87A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5C578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96D5DF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0F463A1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1035E3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2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F011D1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EE85C49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2942C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A422844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9ED0F6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2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9C32D0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A45B1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463AA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444B0DF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CCD7C6E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0F7697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7458069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05BF1D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25AB48E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4C28C4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2B87C9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B0525BB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852636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217D71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A23470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DC1C3C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68D10C2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C8B174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4C73D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053B53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8510317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D80A753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9FE2B6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FC92580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2B080F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A1D217E" w14:textId="77777777" w:rsidTr="0042510F">
        <w:trPr>
          <w:cantSplit/>
          <w:jc w:val="center"/>
        </w:trPr>
        <w:tc>
          <w:tcPr>
            <w:tcW w:w="172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6F03E08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698886F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5AF2F5D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98" w:type="dxa"/>
            <w:shd w:val="clear" w:color="auto" w:fill="FFFFFF" w:themeFill="background1"/>
            <w:vAlign w:val="center"/>
          </w:tcPr>
          <w:p w14:paraId="1CB8D702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40D9AC09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9AE0B3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AB0BAB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70" w:type="dxa"/>
            <w:shd w:val="clear" w:color="auto" w:fill="FFFFFF" w:themeFill="background1"/>
            <w:vAlign w:val="center"/>
          </w:tcPr>
          <w:p w14:paraId="66EB7463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61" w:type="dxa"/>
            <w:shd w:val="clear" w:color="auto" w:fill="FFFFFF" w:themeFill="background1"/>
            <w:vAlign w:val="center"/>
          </w:tcPr>
          <w:p w14:paraId="71DCEEED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3C6E8B1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562F75E3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A9B806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F05A773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6F5EEE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DBAF38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98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DDEF3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BA7ED9C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CA5B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35AAD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63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8E75A1C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78CEF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C46EC5B" w14:textId="77777777" w:rsidTr="0042510F">
        <w:trPr>
          <w:cantSplit/>
          <w:jc w:val="center"/>
        </w:trPr>
        <w:tc>
          <w:tcPr>
            <w:tcW w:w="172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4534F64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B198161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center"/>
          </w:tcPr>
          <w:p w14:paraId="3C8515BE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89FFA0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3433DC" w14:paraId="481C2F1F" w14:textId="77777777" w:rsidTr="00351E3E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bottom"/>
          </w:tcPr>
          <w:p w14:paraId="17E6196E" w14:textId="628434CB" w:rsidR="003433DC" w:rsidRPr="003433DC" w:rsidRDefault="003433DC" w:rsidP="003433DC">
            <w:r w:rsidRPr="003433DC">
              <w:t>PC1</w:t>
            </w:r>
          </w:p>
        </w:tc>
        <w:tc>
          <w:tcPr>
            <w:tcW w:w="1725" w:type="dxa"/>
            <w:shd w:val="clear" w:color="auto" w:fill="FFFFFF" w:themeFill="background1"/>
            <w:vAlign w:val="bottom"/>
          </w:tcPr>
          <w:p w14:paraId="716A578A" w14:textId="270508C2" w:rsidR="003433DC" w:rsidRPr="003433DC" w:rsidRDefault="003433DC" w:rsidP="003433DC">
            <w:r w:rsidRPr="003433DC"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7AD4D62" w14:textId="043F98B7" w:rsidR="003433DC" w:rsidRPr="003433DC" w:rsidRDefault="003433DC" w:rsidP="003433DC">
            <w:r w:rsidRPr="003433DC">
              <w:rPr>
                <w:bdr w:val="none" w:sz="0" w:space="0" w:color="auto" w:frame="1"/>
              </w:rPr>
              <w:t>10.10.1.98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E7E7301" w14:textId="1C9999CB" w:rsidR="003433DC" w:rsidRPr="003433DC" w:rsidRDefault="003433DC" w:rsidP="003433DC">
            <w:r w:rsidRPr="003433DC">
              <w:rPr>
                <w:bdr w:val="none" w:sz="0" w:space="0" w:color="auto" w:frame="1"/>
              </w:rPr>
              <w:t>255.255.255.224</w:t>
            </w:r>
          </w:p>
        </w:tc>
        <w:tc>
          <w:tcPr>
            <w:tcW w:w="1998" w:type="dxa"/>
            <w:shd w:val="clear" w:color="auto" w:fill="FFFFFF" w:themeFill="background1"/>
            <w:vAlign w:val="bottom"/>
          </w:tcPr>
          <w:p w14:paraId="040ED55E" w14:textId="63F5C8B6" w:rsidR="003433DC" w:rsidRPr="003433DC" w:rsidRDefault="003433DC" w:rsidP="003433DC">
            <w:r w:rsidRPr="003433DC">
              <w:rPr>
                <w:bdr w:val="none" w:sz="0" w:space="0" w:color="auto" w:frame="1"/>
              </w:rPr>
              <w:t>10.10.1.97</w:t>
            </w:r>
          </w:p>
        </w:tc>
      </w:tr>
      <w:tr w:rsidR="003433DC" w14:paraId="4DBB0368" w14:textId="77777777" w:rsidTr="00CA1060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bottom"/>
          </w:tcPr>
          <w:p w14:paraId="7C488609" w14:textId="7CC52FF4" w:rsidR="003433DC" w:rsidRPr="003433DC" w:rsidRDefault="003433DC" w:rsidP="003433DC">
            <w:r w:rsidRPr="003433DC">
              <w:t>PC2</w:t>
            </w:r>
          </w:p>
        </w:tc>
        <w:tc>
          <w:tcPr>
            <w:tcW w:w="1725" w:type="dxa"/>
            <w:shd w:val="clear" w:color="auto" w:fill="FFFFFF" w:themeFill="background1"/>
            <w:vAlign w:val="bottom"/>
          </w:tcPr>
          <w:p w14:paraId="054AF5F1" w14:textId="7363E397" w:rsidR="003433DC" w:rsidRPr="003433DC" w:rsidRDefault="003433DC" w:rsidP="003433DC">
            <w:r w:rsidRPr="003433DC"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bottom"/>
          </w:tcPr>
          <w:p w14:paraId="27C9DCF8" w14:textId="76D95E89" w:rsidR="003433DC" w:rsidRPr="003433DC" w:rsidRDefault="003433DC" w:rsidP="003433DC">
            <w:r w:rsidRPr="003433DC">
              <w:rPr>
                <w:bdr w:val="none" w:sz="0" w:space="0" w:color="auto" w:frame="1"/>
              </w:rPr>
              <w:t>2001:db8:1:1::2/64</w:t>
            </w:r>
          </w:p>
        </w:tc>
        <w:tc>
          <w:tcPr>
            <w:tcW w:w="1998" w:type="dxa"/>
            <w:shd w:val="clear" w:color="auto" w:fill="FFFFFF" w:themeFill="background1"/>
            <w:vAlign w:val="bottom"/>
          </w:tcPr>
          <w:p w14:paraId="062ED556" w14:textId="5A3C40A7" w:rsidR="003433DC" w:rsidRPr="003433DC" w:rsidRDefault="003433DC" w:rsidP="003433DC">
            <w:r w:rsidRPr="003433DC">
              <w:rPr>
                <w:bdr w:val="none" w:sz="0" w:space="0" w:color="auto" w:frame="1"/>
              </w:rPr>
              <w:t>fe80::1</w:t>
            </w:r>
          </w:p>
        </w:tc>
      </w:tr>
      <w:tr w:rsidR="003433DC" w14:paraId="7F97D175" w14:textId="77777777" w:rsidTr="00681496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bottom"/>
          </w:tcPr>
          <w:p w14:paraId="1A7E8B58" w14:textId="60D8CDA9" w:rsidR="003433DC" w:rsidRPr="003433DC" w:rsidRDefault="003433DC" w:rsidP="003433DC">
            <w:r w:rsidRPr="003433DC">
              <w:t>PC3</w:t>
            </w:r>
          </w:p>
        </w:tc>
        <w:tc>
          <w:tcPr>
            <w:tcW w:w="1725" w:type="dxa"/>
            <w:shd w:val="clear" w:color="auto" w:fill="FFFFFF" w:themeFill="background1"/>
            <w:vAlign w:val="bottom"/>
          </w:tcPr>
          <w:p w14:paraId="03B46B4A" w14:textId="30425150" w:rsidR="003433DC" w:rsidRPr="003433DC" w:rsidRDefault="003433DC" w:rsidP="003433DC">
            <w:r w:rsidRPr="003433DC">
              <w:t>NIC</w:t>
            </w:r>
          </w:p>
        </w:tc>
        <w:tc>
          <w:tcPr>
            <w:tcW w:w="2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B84B1D3" w14:textId="6B36CDD4" w:rsidR="003433DC" w:rsidRPr="003433DC" w:rsidRDefault="003433DC" w:rsidP="003433DC">
            <w:r w:rsidRPr="003433DC">
              <w:rPr>
                <w:bdr w:val="none" w:sz="0" w:space="0" w:color="auto" w:frame="1"/>
              </w:rPr>
              <w:t>10.10.1.18</w:t>
            </w:r>
          </w:p>
        </w:tc>
        <w:tc>
          <w:tcPr>
            <w:tcW w:w="236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CA6D17A" w14:textId="36023B93" w:rsidR="003433DC" w:rsidRPr="003433DC" w:rsidRDefault="003433DC" w:rsidP="003433DC">
            <w:r w:rsidRPr="003433DC">
              <w:rPr>
                <w:bdr w:val="none" w:sz="0" w:space="0" w:color="auto" w:frame="1"/>
              </w:rPr>
              <w:t>255.255.255.240</w:t>
            </w:r>
          </w:p>
        </w:tc>
        <w:tc>
          <w:tcPr>
            <w:tcW w:w="1998" w:type="dxa"/>
            <w:shd w:val="clear" w:color="auto" w:fill="FFFFFF" w:themeFill="background1"/>
            <w:vAlign w:val="bottom"/>
          </w:tcPr>
          <w:p w14:paraId="56BF2FC1" w14:textId="34F8DD66" w:rsidR="003433DC" w:rsidRPr="003433DC" w:rsidRDefault="003433DC" w:rsidP="003433DC">
            <w:r w:rsidRPr="003433DC">
              <w:rPr>
                <w:bdr w:val="none" w:sz="0" w:space="0" w:color="auto" w:frame="1"/>
              </w:rPr>
              <w:t>10.10.1.17</w:t>
            </w:r>
          </w:p>
        </w:tc>
      </w:tr>
      <w:tr w:rsidR="003433DC" w14:paraId="1707E6B3" w14:textId="77777777" w:rsidTr="005B6C5B">
        <w:trPr>
          <w:cantSplit/>
          <w:jc w:val="center"/>
        </w:trPr>
        <w:tc>
          <w:tcPr>
            <w:tcW w:w="1726" w:type="dxa"/>
            <w:shd w:val="clear" w:color="auto" w:fill="FFFFFF" w:themeFill="background1"/>
            <w:vAlign w:val="bottom"/>
          </w:tcPr>
          <w:p w14:paraId="7E4B673E" w14:textId="6F15FCB8" w:rsidR="003433DC" w:rsidRPr="003433DC" w:rsidRDefault="003433DC" w:rsidP="003433DC">
            <w:r w:rsidRPr="003433DC">
              <w:t>PC4</w:t>
            </w:r>
          </w:p>
        </w:tc>
        <w:tc>
          <w:tcPr>
            <w:tcW w:w="1725" w:type="dxa"/>
            <w:shd w:val="clear" w:color="auto" w:fill="FFFFFF" w:themeFill="background1"/>
            <w:vAlign w:val="bottom"/>
          </w:tcPr>
          <w:p w14:paraId="2DC4AB89" w14:textId="71EAAF59" w:rsidR="003433DC" w:rsidRPr="003433DC" w:rsidRDefault="003433DC" w:rsidP="003433DC">
            <w:r w:rsidRPr="003433DC">
              <w:t>NIC</w:t>
            </w:r>
          </w:p>
        </w:tc>
        <w:tc>
          <w:tcPr>
            <w:tcW w:w="4631" w:type="dxa"/>
            <w:gridSpan w:val="2"/>
            <w:shd w:val="clear" w:color="auto" w:fill="FFFFFF" w:themeFill="background1"/>
            <w:vAlign w:val="bottom"/>
          </w:tcPr>
          <w:p w14:paraId="6CF583E7" w14:textId="20353261" w:rsidR="003433DC" w:rsidRPr="003433DC" w:rsidRDefault="003433DC" w:rsidP="003433DC">
            <w:r w:rsidRPr="003433DC">
              <w:rPr>
                <w:bdr w:val="none" w:sz="0" w:space="0" w:color="auto" w:frame="1"/>
              </w:rPr>
              <w:t>2001:db8:1:4::2/64</w:t>
            </w:r>
          </w:p>
        </w:tc>
        <w:tc>
          <w:tcPr>
            <w:tcW w:w="1998" w:type="dxa"/>
            <w:shd w:val="clear" w:color="auto" w:fill="FFFFFF" w:themeFill="background1"/>
            <w:vAlign w:val="bottom"/>
          </w:tcPr>
          <w:p w14:paraId="21D22CA8" w14:textId="6129B808" w:rsidR="003433DC" w:rsidRPr="003433DC" w:rsidRDefault="003433DC" w:rsidP="003433DC">
            <w:r w:rsidRPr="003433DC">
              <w:rPr>
                <w:bdr w:val="none" w:sz="0" w:space="0" w:color="auto" w:frame="1"/>
              </w:rPr>
              <w:t>fe80::1</w:t>
            </w:r>
          </w:p>
        </w:tc>
      </w:tr>
    </w:tbl>
    <w:p w14:paraId="2962F439" w14:textId="77777777" w:rsidR="00A463B2" w:rsidRDefault="00A463B2" w:rsidP="00A463B2">
      <w:pPr>
        <w:pStyle w:val="ConfigWindow"/>
      </w:pPr>
      <w:r>
        <w:t>Blank Line, No additional information</w:t>
      </w:r>
    </w:p>
    <w:p w14:paraId="252A2750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5D32EA13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054AB5B8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1E2A0D04" w14:textId="77777777" w:rsidR="00E31A44" w:rsidRDefault="00E31A44" w:rsidP="0093296A">
      <w:pPr>
        <w:pStyle w:val="Heading1"/>
      </w:pPr>
      <w:r>
        <w:t>Scenario</w:t>
      </w:r>
    </w:p>
    <w:p w14:paraId="4E421CA2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595145F2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1DF53F9D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49636AF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71BCD0CE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73A36AFD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F4C6B5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11BFA794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008C959D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C544808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85C23E3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41D99DA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548224A0" w14:textId="77777777" w:rsidR="0093296A" w:rsidRDefault="0093296A" w:rsidP="0093296A">
      <w:pPr>
        <w:pStyle w:val="Heading4"/>
      </w:pPr>
      <w:r>
        <w:t>Question:</w:t>
      </w:r>
    </w:p>
    <w:p w14:paraId="1FC3EBDD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0123B8FE" w14:textId="57326AD5" w:rsidR="003433DC" w:rsidRPr="003433DC" w:rsidRDefault="003433DC" w:rsidP="0093296A">
      <w:pPr>
        <w:pStyle w:val="BodyTextL50"/>
        <w:spacing w:before="0"/>
        <w:rPr>
          <w:b/>
          <w:bCs/>
        </w:rPr>
      </w:pPr>
      <w:r>
        <w:rPr>
          <w:b/>
          <w:bCs/>
        </w:rPr>
        <w:t>10.10.1.97</w:t>
      </w:r>
    </w:p>
    <w:p w14:paraId="3A3C39AE" w14:textId="77777777" w:rsidR="0093296A" w:rsidRDefault="0093296A" w:rsidP="0093296A">
      <w:pPr>
        <w:pStyle w:val="AnswerLineL50"/>
      </w:pPr>
      <w:r>
        <w:t>Type your answers here.</w:t>
      </w:r>
    </w:p>
    <w:p w14:paraId="724F05F7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5CA4CF89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BAAFE2" w14:textId="77777777" w:rsidR="0093296A" w:rsidRDefault="0093296A" w:rsidP="0093296A">
      <w:pPr>
        <w:pStyle w:val="Heading4"/>
      </w:pPr>
      <w:r>
        <w:t>Question:</w:t>
      </w:r>
    </w:p>
    <w:p w14:paraId="49FA4745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6839954D" w14:textId="6126ECF3" w:rsidR="003433DC" w:rsidRPr="003433DC" w:rsidRDefault="003433DC" w:rsidP="0093296A">
      <w:pPr>
        <w:pStyle w:val="BodyTextL50"/>
        <w:spacing w:before="0"/>
        <w:rPr>
          <w:b/>
          <w:bCs/>
        </w:rPr>
      </w:pPr>
      <w:r>
        <w:rPr>
          <w:b/>
          <w:bCs/>
        </w:rPr>
        <w:t>10.10.1.17</w:t>
      </w:r>
    </w:p>
    <w:p w14:paraId="218CF790" w14:textId="77777777" w:rsidR="0093296A" w:rsidRDefault="0093296A" w:rsidP="0093296A">
      <w:pPr>
        <w:pStyle w:val="AnswerLineL50"/>
      </w:pPr>
      <w:r>
        <w:t>Type your answers here.</w:t>
      </w:r>
    </w:p>
    <w:p w14:paraId="41A4A05F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63A93B5E" w14:textId="77777777" w:rsidR="00290231" w:rsidRDefault="00290231" w:rsidP="00290231">
      <w:pPr>
        <w:pStyle w:val="ConfigWindow"/>
      </w:pPr>
      <w:r>
        <w:t>Open configuration window</w:t>
      </w:r>
    </w:p>
    <w:p w14:paraId="6E5783B3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2E646237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C1898F1" w14:textId="77777777" w:rsidR="0093296A" w:rsidRDefault="0093296A" w:rsidP="0093296A">
      <w:pPr>
        <w:pStyle w:val="Heading4"/>
      </w:pPr>
      <w:r>
        <w:t>Question:</w:t>
      </w:r>
    </w:p>
    <w:p w14:paraId="36B041E6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68D3B747" w14:textId="1F30AE3C" w:rsidR="003433DC" w:rsidRPr="003433DC" w:rsidRDefault="003433DC" w:rsidP="0093296A">
      <w:pPr>
        <w:pStyle w:val="BodyTextL50"/>
        <w:spacing w:before="0"/>
        <w:rPr>
          <w:b/>
          <w:bCs/>
        </w:rPr>
      </w:pPr>
      <w:r>
        <w:rPr>
          <w:b/>
          <w:bCs/>
        </w:rPr>
        <w:t>10.10.1.6</w:t>
      </w:r>
    </w:p>
    <w:p w14:paraId="22DCE10F" w14:textId="77777777" w:rsidR="0093296A" w:rsidRDefault="0093296A" w:rsidP="0093296A">
      <w:pPr>
        <w:pStyle w:val="AnswerLineL50"/>
      </w:pPr>
      <w:r>
        <w:t>Type your answers here.</w:t>
      </w:r>
    </w:p>
    <w:p w14:paraId="7AB1AAA2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0CEC077C" w14:textId="77777777" w:rsidR="0093296A" w:rsidRDefault="0093296A" w:rsidP="0093296A">
      <w:pPr>
        <w:pStyle w:val="Heading4"/>
      </w:pPr>
      <w:r>
        <w:t>Question:</w:t>
      </w:r>
    </w:p>
    <w:p w14:paraId="55E7D29F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6AA811B1" w14:textId="050A2A05" w:rsidR="003433DC" w:rsidRPr="003433DC" w:rsidRDefault="003433DC" w:rsidP="0093296A">
      <w:pPr>
        <w:pStyle w:val="BodyTextL50"/>
        <w:spacing w:before="0"/>
        <w:rPr>
          <w:b/>
          <w:bCs/>
        </w:rPr>
      </w:pPr>
      <w:r>
        <w:rPr>
          <w:b/>
          <w:bCs/>
        </w:rPr>
        <w:t>10.10.1.6/</w:t>
      </w:r>
      <w:proofErr w:type="gramStart"/>
      <w:r>
        <w:rPr>
          <w:b/>
          <w:bCs/>
        </w:rPr>
        <w:t>32 ,</w:t>
      </w:r>
      <w:proofErr w:type="gramEnd"/>
      <w:r>
        <w:rPr>
          <w:b/>
          <w:bCs/>
        </w:rPr>
        <w:t xml:space="preserve"> 10.10.1.4/30</w:t>
      </w:r>
    </w:p>
    <w:p w14:paraId="39880EE7" w14:textId="77777777" w:rsidR="0093296A" w:rsidRDefault="0093296A" w:rsidP="0042510F">
      <w:pPr>
        <w:pStyle w:val="AnswerLineL50"/>
      </w:pPr>
      <w:r>
        <w:t>Type your answers here.</w:t>
      </w:r>
    </w:p>
    <w:p w14:paraId="18D34AC9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7CE8D0AA" w14:textId="77777777" w:rsidR="0093296A" w:rsidRDefault="0093296A" w:rsidP="0093296A">
      <w:pPr>
        <w:pStyle w:val="AnswerLineL50"/>
      </w:pPr>
      <w:r>
        <w:t>Type your answers here.</w:t>
      </w:r>
    </w:p>
    <w:p w14:paraId="52F88EA1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24848610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0B17E9E9" w14:textId="77777777" w:rsidR="0093296A" w:rsidRDefault="0093296A" w:rsidP="0093296A">
      <w:pPr>
        <w:pStyle w:val="AnswerLineL50"/>
      </w:pPr>
      <w:r>
        <w:lastRenderedPageBreak/>
        <w:t>Type your addresses here.</w:t>
      </w:r>
    </w:p>
    <w:p w14:paraId="3EEAC176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F0CADB9" w14:textId="77777777" w:rsidR="00290231" w:rsidRDefault="00290231" w:rsidP="00290231">
      <w:pPr>
        <w:pStyle w:val="ConfigWindow"/>
      </w:pPr>
      <w:r>
        <w:t>Close configuration window</w:t>
      </w:r>
    </w:p>
    <w:p w14:paraId="34717497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7F928B49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33F665D5" w14:textId="77777777" w:rsidR="00290231" w:rsidRDefault="00290231" w:rsidP="00290231">
      <w:pPr>
        <w:pStyle w:val="Heading4"/>
      </w:pPr>
      <w:r>
        <w:t>Question:</w:t>
      </w:r>
    </w:p>
    <w:p w14:paraId="0EAD6F07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2303417F" w14:textId="74AED5B3" w:rsidR="003433DC" w:rsidRPr="003433DC" w:rsidRDefault="003433DC" w:rsidP="003433DC">
      <w:pPr>
        <w:rPr>
          <w:b/>
          <w:bCs/>
        </w:rPr>
      </w:pPr>
      <w:r w:rsidRPr="003433DC">
        <w:rPr>
          <w:b/>
          <w:bCs/>
          <w:shd w:val="clear" w:color="auto" w:fill="FFFFFF"/>
        </w:rPr>
        <w:t>R2’s Serial 0/0/0 interface is configured with the wrong IP address</w:t>
      </w:r>
    </w:p>
    <w:p w14:paraId="3C03B928" w14:textId="77777777" w:rsidR="003433DC" w:rsidRDefault="00290231" w:rsidP="00290231">
      <w:pPr>
        <w:pStyle w:val="AnswerLineL50"/>
      </w:pPr>
      <w:r>
        <w:t>Type your answers here</w:t>
      </w:r>
    </w:p>
    <w:p w14:paraId="2E89206F" w14:textId="71FAC27A" w:rsidR="00290231" w:rsidRDefault="00290231" w:rsidP="00290231">
      <w:pPr>
        <w:pStyle w:val="AnswerLineL50"/>
      </w:pPr>
      <w:r>
        <w:t>.</w:t>
      </w:r>
    </w:p>
    <w:p w14:paraId="7776373A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12AD099C" w14:textId="34BB89E5" w:rsidR="008017F6" w:rsidRPr="008017F6" w:rsidRDefault="008017F6" w:rsidP="00290231">
      <w:pPr>
        <w:pStyle w:val="BodyTextL50"/>
        <w:rPr>
          <w:b/>
          <w:bCs/>
        </w:rPr>
      </w:pPr>
      <w:r>
        <w:rPr>
          <w:b/>
          <w:bCs/>
        </w:rPr>
        <w:t>Configuring with the correct Ip address</w:t>
      </w:r>
    </w:p>
    <w:p w14:paraId="0D3196FF" w14:textId="77777777" w:rsidR="00290231" w:rsidRDefault="00290231" w:rsidP="0055184E">
      <w:pPr>
        <w:pStyle w:val="AnswerLineL50"/>
      </w:pPr>
      <w:r>
        <w:t>Type your answers here.</w:t>
      </w:r>
    </w:p>
    <w:p w14:paraId="6E23E4C1" w14:textId="77777777" w:rsidR="00E31A44" w:rsidRDefault="00E31A44" w:rsidP="00E31A44">
      <w:pPr>
        <w:pStyle w:val="Heading3"/>
      </w:pPr>
      <w:r w:rsidRPr="00F9482F">
        <w:t>Implement the plan.</w:t>
      </w:r>
    </w:p>
    <w:p w14:paraId="720BB945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46CF815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21A157B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45AE1BE2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43708D3C" w14:textId="77777777" w:rsidR="00290231" w:rsidRDefault="00290231" w:rsidP="00290231">
      <w:pPr>
        <w:pStyle w:val="Heading4"/>
      </w:pPr>
      <w:r>
        <w:t>Question:</w:t>
      </w:r>
    </w:p>
    <w:p w14:paraId="4FE7125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7BEF2549" w14:textId="34903229" w:rsidR="008017F6" w:rsidRPr="008017F6" w:rsidRDefault="008017F6" w:rsidP="00290231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Yes </w:t>
      </w:r>
    </w:p>
    <w:p w14:paraId="6EB82BE9" w14:textId="77777777" w:rsidR="00290231" w:rsidRDefault="00290231" w:rsidP="00290231">
      <w:pPr>
        <w:pStyle w:val="AnswerLineL50"/>
      </w:pPr>
      <w:r>
        <w:t>Type your answers here.</w:t>
      </w:r>
    </w:p>
    <w:p w14:paraId="10E41B73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19FDD243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397812C1" w14:textId="77777777" w:rsidR="00E31A44" w:rsidRDefault="00E31A44" w:rsidP="00E31A44">
      <w:pPr>
        <w:pStyle w:val="Heading3"/>
      </w:pPr>
      <w:r>
        <w:t>Use ip</w:t>
      </w:r>
      <w:r w:rsidRPr="00F9482F">
        <w:t>v6config and ping to verify connectivity.</w:t>
      </w:r>
    </w:p>
    <w:p w14:paraId="4E745BB7" w14:textId="77777777" w:rsidR="00E31A44" w:rsidRDefault="00E31A44" w:rsidP="008637F1">
      <w:pPr>
        <w:pStyle w:val="SubStepAlpha"/>
        <w:spacing w:before="0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60EF6102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5A696849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8D29B34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298D5D5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1C503235" w14:textId="77777777" w:rsidR="00E31A44" w:rsidRDefault="00E31A44" w:rsidP="008637F1">
      <w:pPr>
        <w:pStyle w:val="Heading3"/>
        <w:spacing w:before="120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4BA2EF53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44C41559" w14:textId="77777777" w:rsidR="00E34EBE" w:rsidRDefault="00E34EBE" w:rsidP="00E34EBE">
      <w:pPr>
        <w:pStyle w:val="Heading4"/>
      </w:pPr>
      <w:r>
        <w:t>Question:</w:t>
      </w:r>
    </w:p>
    <w:p w14:paraId="3173DB2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487D61A5" w14:textId="189986AD" w:rsidR="008017F6" w:rsidRPr="008017F6" w:rsidRDefault="008017F6" w:rsidP="00E34EBE">
      <w:pPr>
        <w:pStyle w:val="BodyTextL50"/>
        <w:spacing w:before="0"/>
        <w:rPr>
          <w:b/>
          <w:bCs/>
        </w:rPr>
      </w:pPr>
      <w:r>
        <w:rPr>
          <w:b/>
          <w:bCs/>
        </w:rPr>
        <w:t>2001:db8:1:3::2</w:t>
      </w:r>
    </w:p>
    <w:p w14:paraId="44AAA575" w14:textId="77777777" w:rsidR="00E34EBE" w:rsidRDefault="00E34EBE" w:rsidP="00E34EBE">
      <w:pPr>
        <w:pStyle w:val="AnswerLineL50"/>
      </w:pPr>
      <w:r>
        <w:t>Type your answers here.</w:t>
      </w:r>
    </w:p>
    <w:p w14:paraId="76C45C6D" w14:textId="77777777" w:rsidR="00E31A44" w:rsidRDefault="00E31A44" w:rsidP="00E34EBE">
      <w:pPr>
        <w:pStyle w:val="SubStepAlpha"/>
      </w:pPr>
      <w:r>
        <w:lastRenderedPageBreak/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661AABB2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2839AD4C" w14:textId="77777777" w:rsidR="00E34EBE" w:rsidRDefault="00E34EBE" w:rsidP="00E34EBE">
      <w:pPr>
        <w:pStyle w:val="Heading4"/>
      </w:pPr>
      <w:r>
        <w:t>Question:</w:t>
      </w:r>
    </w:p>
    <w:p w14:paraId="47BA0A16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55A1A01A" w14:textId="40D5F7FE" w:rsidR="008017F6" w:rsidRPr="008017F6" w:rsidRDefault="008017F6" w:rsidP="00E34EBE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None </w:t>
      </w:r>
    </w:p>
    <w:p w14:paraId="4721C0CA" w14:textId="77777777" w:rsidR="00E34EBE" w:rsidRDefault="00E34EBE" w:rsidP="00E34EBE">
      <w:pPr>
        <w:pStyle w:val="AnswerLineL50"/>
      </w:pPr>
      <w:r>
        <w:t>Type your answers here.</w:t>
      </w:r>
    </w:p>
    <w:p w14:paraId="62F2D263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87E17C7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3862F1C7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6E239E2" w14:textId="77777777" w:rsidR="00E34EBE" w:rsidRDefault="00E34EBE" w:rsidP="00E34EBE">
      <w:pPr>
        <w:pStyle w:val="Heading4"/>
      </w:pPr>
      <w:r>
        <w:t>Question:</w:t>
      </w:r>
    </w:p>
    <w:p w14:paraId="6FD35DBA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33EDF7FA" w14:textId="49C2D1C5" w:rsidR="008017F6" w:rsidRPr="008017F6" w:rsidRDefault="008017F6" w:rsidP="00E34EBE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Yes </w:t>
      </w:r>
    </w:p>
    <w:p w14:paraId="1ABFA57A" w14:textId="77777777" w:rsidR="00E34EBE" w:rsidRDefault="00E34EBE" w:rsidP="00E34EBE">
      <w:pPr>
        <w:pStyle w:val="AnswerLineL50"/>
      </w:pPr>
      <w:r>
        <w:t>Type your answers here.</w:t>
      </w:r>
    </w:p>
    <w:p w14:paraId="2B8CEB05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5820D86F" w14:textId="77777777" w:rsidR="00E34EBE" w:rsidRDefault="00E34EBE" w:rsidP="00E34EBE">
      <w:pPr>
        <w:pStyle w:val="ConfigWindow"/>
      </w:pPr>
      <w:r>
        <w:t>Close a command prompt</w:t>
      </w:r>
    </w:p>
    <w:p w14:paraId="7F1C0E4F" w14:textId="77777777" w:rsidR="00E31A44" w:rsidRDefault="00E31A44" w:rsidP="00E34EBE">
      <w:pPr>
        <w:pStyle w:val="Heading3"/>
        <w:spacing w:before="120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725DF3CB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195E9FC5" w14:textId="77777777" w:rsidR="00E34EBE" w:rsidRDefault="00E34EBE" w:rsidP="00E34EBE">
      <w:pPr>
        <w:pStyle w:val="Heading4"/>
      </w:pPr>
      <w:r>
        <w:t>Question:</w:t>
      </w:r>
    </w:p>
    <w:p w14:paraId="5E240721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732B48F0" w14:textId="3DE5C8E9" w:rsidR="008017F6" w:rsidRPr="008017F6" w:rsidRDefault="008017F6" w:rsidP="00E34EBE">
      <w:pPr>
        <w:pStyle w:val="BodyTextL50"/>
        <w:spacing w:before="0"/>
        <w:rPr>
          <w:b/>
          <w:bCs/>
        </w:rPr>
      </w:pPr>
      <w:r>
        <w:rPr>
          <w:b/>
          <w:bCs/>
        </w:rPr>
        <w:t>Pc4 is using a wrong default-gateway</w:t>
      </w:r>
    </w:p>
    <w:p w14:paraId="27327088" w14:textId="77777777" w:rsidR="00E34EBE" w:rsidRDefault="00E34EBE" w:rsidP="00E34EBE">
      <w:pPr>
        <w:pStyle w:val="AnswerLineL50"/>
      </w:pPr>
      <w:r>
        <w:t>Type your answers here.</w:t>
      </w:r>
    </w:p>
    <w:p w14:paraId="72F91DD2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A0812B0" w14:textId="5491D4C7" w:rsidR="008017F6" w:rsidRPr="008017F6" w:rsidRDefault="008017F6" w:rsidP="00E34EBE">
      <w:pPr>
        <w:pStyle w:val="BodyTextL50"/>
        <w:rPr>
          <w:b/>
          <w:bCs/>
        </w:rPr>
      </w:pPr>
      <w:r>
        <w:rPr>
          <w:b/>
          <w:bCs/>
        </w:rPr>
        <w:t>Configuring it with the correct default-gateway</w:t>
      </w:r>
    </w:p>
    <w:p w14:paraId="59FA034A" w14:textId="77777777" w:rsidR="00E34EBE" w:rsidRDefault="00E34EBE" w:rsidP="00E34EBE">
      <w:pPr>
        <w:pStyle w:val="AnswerLineL50"/>
      </w:pPr>
      <w:r>
        <w:t>Type your answers here.</w:t>
      </w:r>
    </w:p>
    <w:p w14:paraId="77D88C0C" w14:textId="77777777" w:rsidR="00E31A44" w:rsidRDefault="00E31A44" w:rsidP="00E31A44">
      <w:pPr>
        <w:pStyle w:val="Heading3"/>
      </w:pPr>
      <w:r w:rsidRPr="00F9482F">
        <w:t>Implement the plan.</w:t>
      </w:r>
    </w:p>
    <w:p w14:paraId="4981A1D1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D29B9B4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14C5DBA6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05883E0F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56C17541" w14:textId="77777777" w:rsidR="00E34EBE" w:rsidRDefault="00E34EBE" w:rsidP="00E34EBE">
      <w:pPr>
        <w:pStyle w:val="Heading4"/>
      </w:pPr>
      <w:r>
        <w:t>Question:</w:t>
      </w:r>
    </w:p>
    <w:p w14:paraId="56BC141B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0D695AEB" w14:textId="179F3CD5" w:rsidR="008017F6" w:rsidRPr="008017F6" w:rsidRDefault="008017F6" w:rsidP="00E34EBE">
      <w:pPr>
        <w:pStyle w:val="BodyTextL50"/>
        <w:spacing w:before="0"/>
        <w:rPr>
          <w:b/>
          <w:bCs/>
        </w:rPr>
      </w:pPr>
      <w:r>
        <w:rPr>
          <w:b/>
          <w:bCs/>
        </w:rPr>
        <w:t xml:space="preserve">Yes </w:t>
      </w:r>
    </w:p>
    <w:p w14:paraId="085C3351" w14:textId="77777777" w:rsidR="00E34EBE" w:rsidRDefault="00E34EBE" w:rsidP="00E34EBE">
      <w:pPr>
        <w:pStyle w:val="AnswerLineL50"/>
      </w:pPr>
      <w:r>
        <w:t>Type your answers here.</w:t>
      </w:r>
    </w:p>
    <w:p w14:paraId="53462A1B" w14:textId="77777777" w:rsidR="00E31A44" w:rsidRDefault="00E31A44" w:rsidP="00AA5A7B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45CA260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765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1085" w14:textId="77777777" w:rsidR="00765431" w:rsidRDefault="00765431" w:rsidP="00710659">
      <w:pPr>
        <w:spacing w:after="0" w:line="240" w:lineRule="auto"/>
      </w:pPr>
      <w:r>
        <w:separator/>
      </w:r>
    </w:p>
    <w:p w14:paraId="15C48B92" w14:textId="77777777" w:rsidR="00765431" w:rsidRDefault="00765431"/>
  </w:endnote>
  <w:endnote w:type="continuationSeparator" w:id="0">
    <w:p w14:paraId="01280EA7" w14:textId="77777777" w:rsidR="00765431" w:rsidRDefault="00765431" w:rsidP="00710659">
      <w:pPr>
        <w:spacing w:after="0" w:line="240" w:lineRule="auto"/>
      </w:pPr>
      <w:r>
        <w:continuationSeparator/>
      </w:r>
    </w:p>
    <w:p w14:paraId="78C6D250" w14:textId="77777777" w:rsidR="00765431" w:rsidRDefault="00765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3A0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2A37" w14:textId="17FCC37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433D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704C" w14:textId="591FF19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433DC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0EA9" w14:textId="77777777" w:rsidR="00765431" w:rsidRDefault="00765431" w:rsidP="00710659">
      <w:pPr>
        <w:spacing w:after="0" w:line="240" w:lineRule="auto"/>
      </w:pPr>
      <w:r>
        <w:separator/>
      </w:r>
    </w:p>
    <w:p w14:paraId="7C271D9E" w14:textId="77777777" w:rsidR="00765431" w:rsidRDefault="00765431"/>
  </w:footnote>
  <w:footnote w:type="continuationSeparator" w:id="0">
    <w:p w14:paraId="64FBFDDE" w14:textId="77777777" w:rsidR="00765431" w:rsidRDefault="00765431" w:rsidP="00710659">
      <w:pPr>
        <w:spacing w:after="0" w:line="240" w:lineRule="auto"/>
      </w:pPr>
      <w:r>
        <w:continuationSeparator/>
      </w:r>
    </w:p>
    <w:p w14:paraId="324725FC" w14:textId="77777777" w:rsidR="00765431" w:rsidRDefault="007654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D5B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11B6EFD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1B4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A390BEE" wp14:editId="198B6B7A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70518491">
    <w:abstractNumId w:val="7"/>
  </w:num>
  <w:num w:numId="2" w16cid:durableId="122972922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78359542">
    <w:abstractNumId w:val="3"/>
  </w:num>
  <w:num w:numId="4" w16cid:durableId="213236197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3208764">
    <w:abstractNumId w:val="4"/>
  </w:num>
  <w:num w:numId="6" w16cid:durableId="1768842706">
    <w:abstractNumId w:val="0"/>
  </w:num>
  <w:num w:numId="7" w16cid:durableId="507183811">
    <w:abstractNumId w:val="1"/>
  </w:num>
  <w:num w:numId="8" w16cid:durableId="55666857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78185994">
    <w:abstractNumId w:val="4"/>
  </w:num>
  <w:num w:numId="10" w16cid:durableId="285310866">
    <w:abstractNumId w:val="8"/>
  </w:num>
  <w:num w:numId="11" w16cid:durableId="6983580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165731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222011857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1907566926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353922319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25634063">
    <w:abstractNumId w:val="2"/>
  </w:num>
  <w:num w:numId="17" w16cid:durableId="2013410780">
    <w:abstractNumId w:val="9"/>
  </w:num>
  <w:num w:numId="18" w16cid:durableId="19262577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22520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82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33D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10F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77582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84E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4F2F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431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17F6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9D7"/>
    <w:rsid w:val="00911080"/>
    <w:rsid w:val="00912500"/>
    <w:rsid w:val="0091350B"/>
    <w:rsid w:val="00915986"/>
    <w:rsid w:val="00917624"/>
    <w:rsid w:val="00922848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56683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0FC9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3B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F3E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67E70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1ADA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9F419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4F2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4F2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4F2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4F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4F2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4F2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4F2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4F2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4F2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4F2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4F2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4F2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4F2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4F2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4F2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4F2F"/>
    <w:pPr>
      <w:ind w:left="720"/>
    </w:pPr>
  </w:style>
  <w:style w:type="paragraph" w:styleId="Header">
    <w:name w:val="header"/>
    <w:basedOn w:val="Normal"/>
    <w:link w:val="HeaderChar"/>
    <w:unhideWhenUsed/>
    <w:rsid w:val="00674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4F2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4F2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4F2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4F2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4F2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4F2F"/>
  </w:style>
  <w:style w:type="table" w:styleId="TableGrid">
    <w:name w:val="Table Grid"/>
    <w:basedOn w:val="TableNormal"/>
    <w:uiPriority w:val="59"/>
    <w:rsid w:val="0067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4F2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4F2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4F2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4F2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4F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4F2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74F2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4F2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4F2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4F2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4F2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4F2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4F2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4F2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4F2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4F2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74F2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74F2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4F2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4F2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4F2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4F2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74F2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4F2F"/>
    <w:rPr>
      <w:color w:val="EE0000"/>
    </w:rPr>
  </w:style>
  <w:style w:type="paragraph" w:customStyle="1" w:styleId="BodyTextL25Bold">
    <w:name w:val="Body Text L25 Bold"/>
    <w:basedOn w:val="BodyTextL25"/>
    <w:qFormat/>
    <w:rsid w:val="00674F2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4F2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4F2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4F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F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4F2F"/>
    <w:rPr>
      <w:b/>
      <w:bCs/>
    </w:rPr>
  </w:style>
  <w:style w:type="paragraph" w:customStyle="1" w:styleId="ReflectionQ">
    <w:name w:val="Reflection Q"/>
    <w:basedOn w:val="BodyTextL25"/>
    <w:qFormat/>
    <w:rsid w:val="00674F2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4F2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4F2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4F2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4F2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4F2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4F2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4F2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4F2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4F2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4F2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4F2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4F2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4F2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4F2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4F2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4F2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4F2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4F2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4F2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4F2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4F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4F2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4F2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4F2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4F2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4F2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4F2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4F2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4F2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4F2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4F2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4F2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4F2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4F2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4F2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4F2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4F2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4F2F"/>
    <w:rPr>
      <w:b/>
    </w:rPr>
  </w:style>
  <w:style w:type="character" w:customStyle="1" w:styleId="CMDChar">
    <w:name w:val="CMD Char"/>
    <w:basedOn w:val="DefaultParagraphFont"/>
    <w:link w:val="CMD"/>
    <w:rsid w:val="00674F2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4F2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4F2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4F2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4F2F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character" w:customStyle="1" w:styleId="Heading1Gray">
    <w:name w:val="Heading 1 Gray"/>
    <w:basedOn w:val="Heading1Char"/>
    <w:uiPriority w:val="1"/>
    <w:qFormat/>
    <w:rsid w:val="00674F2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674F2F"/>
    <w:rPr>
      <w:color w:val="EE0000"/>
    </w:rPr>
  </w:style>
  <w:style w:type="character" w:customStyle="1" w:styleId="CMDRedChar">
    <w:name w:val="CMD Red Char"/>
    <w:basedOn w:val="CMDChar"/>
    <w:link w:val="CMDRed"/>
    <w:rsid w:val="00674F2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4F2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4F2F"/>
    <w:rPr>
      <w:szCs w:val="22"/>
    </w:rPr>
  </w:style>
  <w:style w:type="character" w:customStyle="1" w:styleId="CMDOutputChar">
    <w:name w:val="CMD Output Char"/>
    <w:basedOn w:val="BodyTextL25Char"/>
    <w:link w:val="CMDOutput"/>
    <w:rsid w:val="00674F2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4F2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674F2F"/>
  </w:style>
  <w:style w:type="paragraph" w:customStyle="1" w:styleId="TableAnswer">
    <w:name w:val="Table Answer"/>
    <w:basedOn w:val="TableText"/>
    <w:qFormat/>
    <w:rsid w:val="00674F2F"/>
  </w:style>
  <w:style w:type="character" w:customStyle="1" w:styleId="Heading2Gray">
    <w:name w:val="Heading 2 Gray"/>
    <w:basedOn w:val="Heading2Char"/>
    <w:uiPriority w:val="1"/>
    <w:qFormat/>
    <w:rsid w:val="00674F2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74F2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4F2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74F2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74F2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4F2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4F2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4F2F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2D308D"/>
    <w:rsid w:val="004502D8"/>
    <w:rsid w:val="00560A75"/>
    <w:rsid w:val="005B632B"/>
    <w:rsid w:val="0064239F"/>
    <w:rsid w:val="00901D06"/>
    <w:rsid w:val="009347A8"/>
    <w:rsid w:val="00941429"/>
    <w:rsid w:val="009A1143"/>
    <w:rsid w:val="00AB4135"/>
    <w:rsid w:val="00C30D28"/>
    <w:rsid w:val="00C90046"/>
    <w:rsid w:val="00E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1F73-63EF-46DC-A89D-3AC19F69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4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Mubarek</dc:creator>
  <dc:description>2013</dc:description>
  <cp:lastModifiedBy>Administrator</cp:lastModifiedBy>
  <cp:revision>2</cp:revision>
  <cp:lastPrinted>2021-01-06T20:01:00Z</cp:lastPrinted>
  <dcterms:created xsi:type="dcterms:W3CDTF">2024-01-22T11:20:00Z</dcterms:created>
  <dcterms:modified xsi:type="dcterms:W3CDTF">2024-01-22T11:20:00Z</dcterms:modified>
</cp:coreProperties>
</file>