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CC23" w14:textId="73D8249F" w:rsidR="004D36D7" w:rsidRPr="00AE5580" w:rsidRDefault="00000000" w:rsidP="00AE558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74321FEBCE24C8DB8861260A1F55D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5CCA">
            <w:t>Packet Tracer - Use Ping and Traceroute to Test Network Connectivity</w:t>
          </w:r>
          <w:r w:rsidR="00666B4E">
            <w:t xml:space="preserve"> - Physical Mode</w:t>
          </w:r>
        </w:sdtContent>
      </w:sdt>
      <w:r w:rsidR="004D36D7" w:rsidRPr="00FD4A68">
        <w:t xml:space="preserve"> </w:t>
      </w:r>
    </w:p>
    <w:p w14:paraId="464AFE4B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460A5764" w14:textId="13B471BA" w:rsidR="00D778DF" w:rsidRDefault="00AB7E08" w:rsidP="00D778DF">
      <w:pPr>
        <w:pStyle w:val="Visual"/>
      </w:pPr>
      <w:r>
        <w:rPr>
          <w:noProof/>
        </w:rPr>
        <w:drawing>
          <wp:inline distT="0" distB="0" distL="0" distR="0" wp14:anchorId="765A757D" wp14:editId="0FA72263">
            <wp:extent cx="7002915" cy="1543685"/>
            <wp:effectExtent l="0" t="0" r="0" b="0"/>
            <wp:docPr id="9" name="Picture 9" descr="This topology has two PCs, two routers and 1 switch. PC-A is connected to S1 F0/6. Switch S1 F0/6 is connected to router R1 G0/0/1. Router R1 g0/0/0 is connected to ISP G0/0/0.  Router ISP G0/0/1 is connected to the PC Exter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902" cy="154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7707F" w14:textId="77777777" w:rsidR="00FA057B" w:rsidRPr="00BB73FF" w:rsidRDefault="00FA057B" w:rsidP="00FA057B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1997"/>
        <w:gridCol w:w="2092"/>
        <w:gridCol w:w="3896"/>
        <w:gridCol w:w="2095"/>
      </w:tblGrid>
      <w:tr w:rsidR="00DA360A" w14:paraId="48BCF3A8" w14:textId="77777777" w:rsidTr="00AE5580">
        <w:trPr>
          <w:cantSplit/>
          <w:tblHeader/>
          <w:jc w:val="center"/>
        </w:trPr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337176" w14:textId="77777777" w:rsidR="00DA360A" w:rsidRPr="00CA1415" w:rsidRDefault="00DA360A" w:rsidP="00CA1415">
            <w:pPr>
              <w:pStyle w:val="TableHeading"/>
            </w:pPr>
            <w:r w:rsidRPr="00CA1415">
              <w:t>Device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946D9F" w14:textId="77777777" w:rsidR="00DA360A" w:rsidRPr="00CA1415" w:rsidRDefault="00DA360A" w:rsidP="00CA1415">
            <w:pPr>
              <w:pStyle w:val="TableHeading"/>
            </w:pPr>
            <w:r w:rsidRPr="00CA1415">
              <w:t>Interface</w:t>
            </w:r>
          </w:p>
        </w:tc>
        <w:tc>
          <w:tcPr>
            <w:tcW w:w="3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3E379E" w14:textId="77777777" w:rsidR="00DA360A" w:rsidRPr="00CA1415" w:rsidRDefault="00DA360A" w:rsidP="00CA1415">
            <w:pPr>
              <w:pStyle w:val="TableHeading"/>
            </w:pPr>
            <w:r w:rsidRPr="00CA1415">
              <w:t>IP Address</w:t>
            </w:r>
            <w:r>
              <w:t xml:space="preserve"> / Prefix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E86D7C" w14:textId="77777777" w:rsidR="00DA360A" w:rsidRPr="00CA1415" w:rsidRDefault="00DA360A" w:rsidP="00CA1415">
            <w:pPr>
              <w:pStyle w:val="TableHeading"/>
            </w:pPr>
            <w:r w:rsidRPr="00CA1415">
              <w:t>Default Gateway</w:t>
            </w:r>
          </w:p>
        </w:tc>
      </w:tr>
      <w:tr w:rsidR="00AB7E08" w14:paraId="2996656B" w14:textId="77777777" w:rsidTr="00AE5580">
        <w:trPr>
          <w:cantSplit/>
          <w:trHeight w:val="399"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3DC440F" w14:textId="77777777" w:rsidR="00AB7E08" w:rsidRPr="00CA1415" w:rsidRDefault="00AB7E08" w:rsidP="00AB7E08">
            <w:pPr>
              <w:pStyle w:val="TableText"/>
            </w:pPr>
            <w:r w:rsidRPr="00CA1415">
              <w:t>R1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042BA6A1" w14:textId="77777777" w:rsidR="00AB7E08" w:rsidRPr="00CA1415" w:rsidRDefault="00AB7E08" w:rsidP="00AB7E08">
            <w:pPr>
              <w:pStyle w:val="TableText"/>
            </w:pPr>
            <w:r w:rsidRPr="00CA1415">
              <w:t>G0/0/0</w:t>
            </w:r>
          </w:p>
        </w:tc>
        <w:tc>
          <w:tcPr>
            <w:tcW w:w="3687" w:type="dxa"/>
            <w:vAlign w:val="center"/>
          </w:tcPr>
          <w:p w14:paraId="19A4244A" w14:textId="34208959" w:rsidR="00AB7E08" w:rsidRPr="00CA1415" w:rsidRDefault="00AB7E08" w:rsidP="00AB7E08">
            <w:pPr>
              <w:pStyle w:val="TableText"/>
            </w:pPr>
            <w:r>
              <w:t>64.100.0.2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4910EE65" w14:textId="5F41DEC4" w:rsidR="00AB7E08" w:rsidRPr="00CA1415" w:rsidRDefault="00AB7E08" w:rsidP="00AB7E08">
            <w:pPr>
              <w:pStyle w:val="TableText"/>
            </w:pPr>
            <w:r w:rsidRPr="00CA1415">
              <w:t>N/A</w:t>
            </w:r>
          </w:p>
        </w:tc>
      </w:tr>
      <w:tr w:rsidR="00AB7E08" w14:paraId="3C482049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09BD93B7" w14:textId="77777777" w:rsidR="00AB7E08" w:rsidRPr="00CA1415" w:rsidRDefault="00AB7E08" w:rsidP="007A58EE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8D87ECA" w14:textId="77777777" w:rsidR="00AB7E08" w:rsidRPr="00CA1415" w:rsidRDefault="00AB7E08" w:rsidP="007A58EE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vAlign w:val="center"/>
          </w:tcPr>
          <w:p w14:paraId="3484E4C6" w14:textId="1A7CED80" w:rsidR="00AB7E08" w:rsidRPr="00CA1415" w:rsidDel="00EB098E" w:rsidRDefault="00AB7E08" w:rsidP="00AB7E08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2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9494E27" w14:textId="45B002C2" w:rsidR="00AB7E08" w:rsidRPr="00CA1415" w:rsidRDefault="00AB7E08" w:rsidP="007A58EE">
            <w:pPr>
              <w:pStyle w:val="ConfigWindow"/>
            </w:pPr>
            <w:r>
              <w:t>N/A</w:t>
            </w:r>
          </w:p>
        </w:tc>
      </w:tr>
      <w:tr w:rsidR="00AB7E08" w14:paraId="26B5848B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360B5C7F" w14:textId="77777777" w:rsidR="00AB7E08" w:rsidRDefault="00AB7E08" w:rsidP="00AB7E08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6CE85504" w14:textId="77777777" w:rsidR="00AB7E08" w:rsidRDefault="00AB7E08" w:rsidP="00AB7E08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vAlign w:val="center"/>
          </w:tcPr>
          <w:p w14:paraId="28127556" w14:textId="571FBAB7" w:rsidR="00AB7E08" w:rsidRDefault="00AB7E08" w:rsidP="00AB7E08">
            <w:pPr>
              <w:pStyle w:val="TableText"/>
            </w:pPr>
            <w:r>
              <w:t>fe80::2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72C39E2" w14:textId="774AED39" w:rsidR="00AB7E08" w:rsidRPr="00CA1415" w:rsidRDefault="00AB7E08" w:rsidP="007A58EE">
            <w:pPr>
              <w:pStyle w:val="ConfigWindow"/>
            </w:pPr>
            <w:r>
              <w:t>N/A</w:t>
            </w:r>
          </w:p>
        </w:tc>
      </w:tr>
      <w:tr w:rsidR="00AB7E08" w14:paraId="41F51FCC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AAA27D" w14:textId="77777777" w:rsidR="00AB7E08" w:rsidRPr="00CA1415" w:rsidRDefault="00AB7E08" w:rsidP="00A15CCA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9284EA7" w14:textId="77777777" w:rsidR="00AB7E08" w:rsidRPr="00CA1415" w:rsidRDefault="00AB7E08" w:rsidP="00AB7E08">
            <w:pPr>
              <w:pStyle w:val="TableText"/>
            </w:pPr>
            <w:r w:rsidRPr="00CA1415"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7A5E542D" w14:textId="2C49097C" w:rsidR="00AB7E08" w:rsidRPr="00CA1415" w:rsidRDefault="00AB7E08" w:rsidP="00AB7E08">
            <w:pPr>
              <w:pStyle w:val="TableText"/>
            </w:pPr>
            <w:r w:rsidRPr="00CA1415">
              <w:t>192.168.1.1</w:t>
            </w:r>
            <w:r>
              <w:t xml:space="preserve"> /24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037B0" w14:textId="08FDAC06" w:rsidR="00AB7E08" w:rsidRPr="00CA1415" w:rsidRDefault="00AB7E08" w:rsidP="00A15CCA">
            <w:pPr>
              <w:pStyle w:val="ConfigWindow"/>
            </w:pPr>
            <w:r w:rsidRPr="00CA1415">
              <w:t>N/A</w:t>
            </w:r>
          </w:p>
        </w:tc>
      </w:tr>
      <w:tr w:rsidR="00AB7E08" w14:paraId="24CF3153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1AC2C" w14:textId="77777777" w:rsidR="00AB7E08" w:rsidRPr="00C27D86" w:rsidRDefault="00AB7E08" w:rsidP="00C27D86">
            <w:pPr>
              <w:pStyle w:val="ConfigWindow"/>
            </w:pPr>
            <w:r w:rsidRPr="00C27D86"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716BC" w14:textId="77777777" w:rsidR="00AB7E08" w:rsidRPr="00C27D86" w:rsidRDefault="00AB7E08" w:rsidP="00C27D86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9C002C9" w14:textId="0C2E3933" w:rsidR="00AB7E08" w:rsidRPr="00CA1415" w:rsidRDefault="00AB7E08" w:rsidP="00AB7E08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37C6B8" w14:textId="64550F19" w:rsidR="00AB7E08" w:rsidRPr="00C27D86" w:rsidRDefault="00AB7E08" w:rsidP="00C27D86">
            <w:pPr>
              <w:pStyle w:val="ConfigWindow"/>
            </w:pPr>
            <w:r w:rsidRPr="00C27D86">
              <w:t>N/A</w:t>
            </w:r>
          </w:p>
        </w:tc>
      </w:tr>
      <w:tr w:rsidR="00AB7E08" w14:paraId="2D5D28AA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3BA404A2" w14:textId="77777777" w:rsidR="00AB7E08" w:rsidRPr="00C27D86" w:rsidRDefault="00AB7E08" w:rsidP="00C27D86">
            <w:pPr>
              <w:pStyle w:val="ConfigWindow"/>
            </w:pPr>
            <w:r w:rsidRPr="00C27D86"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1E529FA2" w14:textId="77777777" w:rsidR="00AB7E08" w:rsidRPr="00C27D86" w:rsidRDefault="00AB7E08" w:rsidP="00C27D86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2C2C917" w14:textId="5E2B0A4C" w:rsidR="00AB7E08" w:rsidRDefault="00AB7E08" w:rsidP="00AB7E08">
            <w:pPr>
              <w:pStyle w:val="TableText"/>
            </w:pPr>
            <w:r>
              <w:t>fe80::1</w:t>
            </w:r>
          </w:p>
        </w:tc>
        <w:tc>
          <w:tcPr>
            <w:tcW w:w="1983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65A95CE2" w14:textId="3436E1D9" w:rsidR="00AB7E08" w:rsidRPr="00C27D86" w:rsidRDefault="00AB7E08" w:rsidP="00C27D86">
            <w:pPr>
              <w:pStyle w:val="ConfigWindow"/>
            </w:pPr>
            <w:r w:rsidRPr="00C27D86">
              <w:t>N/A</w:t>
            </w:r>
          </w:p>
        </w:tc>
      </w:tr>
      <w:tr w:rsidR="00AB7E08" w14:paraId="32F3AE3A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69EDBE13" w14:textId="1DE8D0DA" w:rsidR="00AB7E08" w:rsidRPr="00CA1415" w:rsidRDefault="00E9045B" w:rsidP="00AB7E08">
            <w:pPr>
              <w:pStyle w:val="TableText"/>
            </w:pPr>
            <w:r>
              <w:t>ISP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60A1C135" w14:textId="77777777" w:rsidR="00AB7E08" w:rsidRPr="00CA1415" w:rsidRDefault="00AB7E08" w:rsidP="00AB7E08">
            <w:pPr>
              <w:pStyle w:val="TableText"/>
            </w:pPr>
            <w:r w:rsidRPr="00CA1415">
              <w:t>G0/0/0</w:t>
            </w:r>
          </w:p>
        </w:tc>
        <w:tc>
          <w:tcPr>
            <w:tcW w:w="3687" w:type="dxa"/>
            <w:vAlign w:val="center"/>
          </w:tcPr>
          <w:p w14:paraId="387DF415" w14:textId="78134F6A" w:rsidR="00AB7E08" w:rsidRPr="00CA1415" w:rsidRDefault="00AB7E08" w:rsidP="00AB7E08">
            <w:pPr>
              <w:pStyle w:val="TableText"/>
            </w:pPr>
            <w:r>
              <w:t>64.100.0.1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53099DB3" w14:textId="17DA9C62" w:rsidR="00AB7E08" w:rsidRPr="00CA1415" w:rsidRDefault="00AB7E08" w:rsidP="00AB7E08">
            <w:pPr>
              <w:pStyle w:val="TableText"/>
            </w:pPr>
            <w:r w:rsidRPr="00CA1415">
              <w:t>N/A</w:t>
            </w:r>
          </w:p>
        </w:tc>
      </w:tr>
      <w:tr w:rsidR="00A9517F" w14:paraId="24AFB313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496FA483" w14:textId="48D655C5" w:rsidR="00A9517F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5B070D54" w14:textId="77777777" w:rsidR="00A9517F" w:rsidRPr="00CA1415" w:rsidRDefault="00A9517F" w:rsidP="00A9517F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vAlign w:val="center"/>
          </w:tcPr>
          <w:p w14:paraId="38974441" w14:textId="24F23A34" w:rsidR="00A9517F" w:rsidRDefault="00A9517F" w:rsidP="00A9517F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224B4E" w14:textId="7BAFA21F" w:rsidR="00A9517F" w:rsidRPr="00CA1415" w:rsidRDefault="00A9517F" w:rsidP="00A9517F">
            <w:pPr>
              <w:pStyle w:val="ConfigWindow"/>
            </w:pPr>
            <w:r>
              <w:t>N/A</w:t>
            </w:r>
          </w:p>
        </w:tc>
      </w:tr>
      <w:tr w:rsidR="00A9517F" w14:paraId="27952645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03759B2D" w14:textId="1C84DD5E" w:rsidR="00A9517F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51CEB476" w14:textId="77777777" w:rsidR="00A9517F" w:rsidRDefault="00A9517F" w:rsidP="00A9517F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tcBorders>
              <w:bottom w:val="single" w:sz="2" w:space="0" w:color="auto"/>
            </w:tcBorders>
            <w:vAlign w:val="center"/>
          </w:tcPr>
          <w:p w14:paraId="01EDE5AB" w14:textId="5C879D5C" w:rsidR="00A9517F" w:rsidRDefault="00A9517F" w:rsidP="00A9517F">
            <w:pPr>
              <w:pStyle w:val="TableText"/>
            </w:pPr>
            <w:r>
              <w:t>fe80::1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907996" w14:textId="59ACC9C8" w:rsidR="00A9517F" w:rsidRDefault="00A9517F" w:rsidP="00A9517F">
            <w:pPr>
              <w:pStyle w:val="ConfigWindow"/>
            </w:pPr>
            <w:r>
              <w:t>N/A</w:t>
            </w:r>
          </w:p>
        </w:tc>
      </w:tr>
      <w:tr w:rsidR="00A9517F" w14:paraId="29241AA3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FE9E715" w14:textId="4FB12D72" w:rsidR="00A9517F" w:rsidRPr="00CA1415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52C514" w14:textId="75075DC7" w:rsidR="00A9517F" w:rsidRPr="00CA1415" w:rsidRDefault="00A9517F" w:rsidP="00A9517F">
            <w:pPr>
              <w:pStyle w:val="TableText"/>
            </w:pPr>
            <w:r>
              <w:t>G0/0/1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FCC" w14:textId="04404EE9" w:rsidR="00A9517F" w:rsidRPr="00CA1415" w:rsidRDefault="00A9517F" w:rsidP="00A9517F">
            <w:pPr>
              <w:pStyle w:val="TableText"/>
            </w:pPr>
            <w:r>
              <w:t>209.165.200.225 /27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550D5BB" w14:textId="321FECB4" w:rsidR="00A9517F" w:rsidRPr="00CA1415" w:rsidRDefault="00A9517F" w:rsidP="00A9517F">
            <w:pPr>
              <w:pStyle w:val="ConfigWindow"/>
            </w:pPr>
            <w:r w:rsidRPr="00CA1415">
              <w:t>N/A</w:t>
            </w:r>
          </w:p>
        </w:tc>
      </w:tr>
      <w:tr w:rsidR="00A9517F" w14:paraId="6CBE4CEE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91E9F6D" w14:textId="5C7D57FD" w:rsidR="00A9517F" w:rsidRPr="00C27D86" w:rsidDel="00AD350B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D70BFC" w14:textId="77777777" w:rsidR="00A9517F" w:rsidRPr="00C27D86" w:rsidRDefault="00A9517F" w:rsidP="00A9517F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B843" w14:textId="5254E590" w:rsidR="00A9517F" w:rsidRPr="00CA1415" w:rsidDel="00460E2E" w:rsidRDefault="00A9517F" w:rsidP="00A9517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:200::225 /64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AF0A387" w14:textId="1DF79603" w:rsidR="00A9517F" w:rsidRPr="00C27D86" w:rsidRDefault="00A9517F" w:rsidP="00A9517F">
            <w:pPr>
              <w:pStyle w:val="ConfigWindow"/>
            </w:pPr>
            <w:r w:rsidRPr="00C27D86">
              <w:t>N/A</w:t>
            </w:r>
          </w:p>
        </w:tc>
      </w:tr>
      <w:tr w:rsidR="00A9517F" w14:paraId="3475D5FF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B9A2CF6" w14:textId="16253DF1" w:rsidR="00A9517F" w:rsidRPr="00C27D86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5CA" w14:textId="77777777" w:rsidR="00A9517F" w:rsidRPr="00C27D86" w:rsidRDefault="00A9517F" w:rsidP="00A9517F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FA9DA" w14:textId="4F2096A0" w:rsidR="00A9517F" w:rsidRDefault="00A9517F" w:rsidP="00A9517F">
            <w:pPr>
              <w:pStyle w:val="TableText"/>
            </w:pPr>
            <w:r>
              <w:t>fe80::225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7243F75E" w14:textId="303F4B85" w:rsidR="00A9517F" w:rsidRPr="00C27D86" w:rsidRDefault="00A9517F" w:rsidP="00A9517F">
            <w:pPr>
              <w:pStyle w:val="ConfigWindow"/>
            </w:pPr>
            <w:r w:rsidRPr="00C27D86">
              <w:t>N/A</w:t>
            </w:r>
          </w:p>
        </w:tc>
      </w:tr>
      <w:tr w:rsidR="00AB7E08" w14:paraId="28BDE8E5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279F736D" w14:textId="77777777" w:rsidR="00AB7E08" w:rsidRPr="00CA1415" w:rsidRDefault="00AB7E08" w:rsidP="00AB7E08">
            <w:pPr>
              <w:pStyle w:val="TableText"/>
            </w:pPr>
            <w:r w:rsidRPr="00CA1415">
              <w:t>S1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2B1BE3A2" w14:textId="77777777" w:rsidR="00AB7E08" w:rsidRPr="00CA1415" w:rsidRDefault="00AB7E08" w:rsidP="00AB7E08">
            <w:pPr>
              <w:pStyle w:val="TableText"/>
            </w:pPr>
            <w:r w:rsidRPr="00CA1415">
              <w:t>VLAN 1</w:t>
            </w:r>
          </w:p>
        </w:tc>
        <w:tc>
          <w:tcPr>
            <w:tcW w:w="3687" w:type="dxa"/>
            <w:vAlign w:val="center"/>
          </w:tcPr>
          <w:p w14:paraId="67F878D1" w14:textId="2CA90848" w:rsidR="00AB7E08" w:rsidRPr="00CA1415" w:rsidRDefault="00AB7E08" w:rsidP="00AB7E08">
            <w:pPr>
              <w:pStyle w:val="TableText"/>
            </w:pPr>
            <w:r w:rsidRPr="00CA1415">
              <w:t>192.168.1.</w:t>
            </w:r>
            <w:r>
              <w:t>2 /24</w:t>
            </w:r>
          </w:p>
        </w:tc>
        <w:tc>
          <w:tcPr>
            <w:tcW w:w="1983" w:type="dxa"/>
            <w:tcBorders>
              <w:bottom w:val="single" w:sz="2" w:space="0" w:color="auto"/>
            </w:tcBorders>
            <w:vAlign w:val="center"/>
          </w:tcPr>
          <w:p w14:paraId="423FE841" w14:textId="6BAF8626" w:rsidR="00AB7E08" w:rsidRPr="00CA1415" w:rsidRDefault="00AB7E08" w:rsidP="00AB7E08">
            <w:pPr>
              <w:pStyle w:val="TableText"/>
            </w:pPr>
            <w:r w:rsidRPr="00CA1415">
              <w:t>192.168.1.1</w:t>
            </w:r>
          </w:p>
        </w:tc>
      </w:tr>
      <w:tr w:rsidR="00AB7E08" w14:paraId="7C69F19A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189C6685" w14:textId="77777777" w:rsidR="00AB7E08" w:rsidRPr="00CA1415" w:rsidRDefault="00AB7E08" w:rsidP="007A58EE">
            <w:pPr>
              <w:pStyle w:val="ConfigWindow"/>
            </w:pPr>
            <w:r w:rsidRPr="00CA1415">
              <w:t>S1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315C12D" w14:textId="77777777" w:rsidR="00AB7E08" w:rsidRPr="00CA1415" w:rsidRDefault="00AB7E08" w:rsidP="007A58EE">
            <w:pPr>
              <w:pStyle w:val="ConfigWindow"/>
            </w:pPr>
            <w:r w:rsidRPr="00CA1415">
              <w:t>VLAN 1</w:t>
            </w:r>
          </w:p>
        </w:tc>
        <w:tc>
          <w:tcPr>
            <w:tcW w:w="3687" w:type="dxa"/>
            <w:vAlign w:val="center"/>
          </w:tcPr>
          <w:p w14:paraId="34A0B26A" w14:textId="3A89D8DC" w:rsidR="00AB7E08" w:rsidRPr="00CA1415" w:rsidRDefault="00AB7E08" w:rsidP="00AB7E08">
            <w:pPr>
              <w:pStyle w:val="TableText"/>
            </w:pPr>
            <w:r>
              <w:t>2001</w:t>
            </w:r>
            <w:r w:rsidR="00E27D2A">
              <w:t>:</w:t>
            </w:r>
            <w:r>
              <w:t>db</w:t>
            </w:r>
            <w:proofErr w:type="gramStart"/>
            <w:r>
              <w:t>8:acad</w:t>
            </w:r>
            <w:proofErr w:type="gramEnd"/>
            <w:r>
              <w:t>:1::2 /64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13E968E6" w14:textId="40E237F9" w:rsidR="00AB7E08" w:rsidRPr="00CA1415" w:rsidRDefault="00AB7E08" w:rsidP="00AB7E08">
            <w:pPr>
              <w:pStyle w:val="TableText"/>
            </w:pPr>
            <w:r>
              <w:t>fe80::1</w:t>
            </w:r>
          </w:p>
        </w:tc>
      </w:tr>
      <w:tr w:rsidR="00AB7E08" w14:paraId="35112C78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0766AE0A" w14:textId="77777777" w:rsidR="00AB7E08" w:rsidRPr="00CA1415" w:rsidRDefault="00AB7E08" w:rsidP="007A58EE">
            <w:pPr>
              <w:pStyle w:val="ConfigWindow"/>
            </w:pPr>
            <w:r w:rsidRPr="00CA1415">
              <w:t>S1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092F6A50" w14:textId="77777777" w:rsidR="00AB7E08" w:rsidRPr="00CA1415" w:rsidRDefault="00AB7E08" w:rsidP="007A58EE">
            <w:pPr>
              <w:pStyle w:val="ConfigWindow"/>
            </w:pPr>
            <w:r w:rsidRPr="00CA1415">
              <w:t>VLAN 1</w:t>
            </w:r>
          </w:p>
        </w:tc>
        <w:tc>
          <w:tcPr>
            <w:tcW w:w="3687" w:type="dxa"/>
            <w:vAlign w:val="center"/>
          </w:tcPr>
          <w:p w14:paraId="7B0E26C5" w14:textId="301278DD" w:rsidR="00AB7E08" w:rsidRPr="00CA1415" w:rsidRDefault="00AB7E08" w:rsidP="00AB7E08">
            <w:pPr>
              <w:pStyle w:val="TableText"/>
            </w:pPr>
            <w:r>
              <w:t>fe80::</w:t>
            </w:r>
            <w:r w:rsidR="00D34184">
              <w:t>2</w:t>
            </w:r>
          </w:p>
        </w:tc>
        <w:tc>
          <w:tcPr>
            <w:tcW w:w="1983" w:type="dxa"/>
            <w:tcBorders>
              <w:top w:val="nil"/>
            </w:tcBorders>
            <w:vAlign w:val="center"/>
          </w:tcPr>
          <w:p w14:paraId="68F25E1B" w14:textId="68AFE7DA" w:rsidR="00AB7E08" w:rsidRPr="00CA1415" w:rsidRDefault="00AB7E08" w:rsidP="007A58EE">
            <w:pPr>
              <w:pStyle w:val="ConfigWindow"/>
            </w:pPr>
            <w:r>
              <w:t>fe80::1</w:t>
            </w:r>
          </w:p>
        </w:tc>
      </w:tr>
      <w:tr w:rsidR="00AB7E08" w14:paraId="46CA70E8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shd w:val="clear" w:color="auto" w:fill="auto"/>
            <w:vAlign w:val="center"/>
          </w:tcPr>
          <w:p w14:paraId="21FF1F63" w14:textId="77777777" w:rsidR="00AB7E08" w:rsidRPr="00CA1415" w:rsidRDefault="00AB7E08" w:rsidP="00AB7E08">
            <w:pPr>
              <w:pStyle w:val="TableText"/>
            </w:pPr>
            <w:r w:rsidRPr="00CA1415">
              <w:t>PC-A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363EF95" w14:textId="77777777" w:rsidR="00AB7E08" w:rsidRPr="00CA1415" w:rsidRDefault="00AB7E08" w:rsidP="00AB7E08">
            <w:pPr>
              <w:pStyle w:val="TableText"/>
            </w:pPr>
            <w:r w:rsidRPr="00CA1415"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3BEB0012" w14:textId="1864AF00" w:rsidR="00AB7E08" w:rsidRPr="00CA1415" w:rsidRDefault="00AB7E08" w:rsidP="00AB7E08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 /64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16E7D51" w14:textId="699A57DB" w:rsidR="00AB7E08" w:rsidRPr="00CA1415" w:rsidRDefault="00AB7E08" w:rsidP="00AB7E08">
            <w:pPr>
              <w:pStyle w:val="TableText"/>
            </w:pPr>
            <w:r>
              <w:t>fe80::1</w:t>
            </w:r>
          </w:p>
        </w:tc>
      </w:tr>
      <w:tr w:rsidR="00AB7E08" w14:paraId="78C7AEAB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5F5A3E02" w14:textId="77777777" w:rsidR="00AB7E08" w:rsidRPr="00C27D86" w:rsidRDefault="00AB7E08" w:rsidP="00C27D86">
            <w:pPr>
              <w:pStyle w:val="ConfigWindow"/>
            </w:pPr>
            <w:r w:rsidRPr="00C27D86">
              <w:t>PC-A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2409C8BE" w14:textId="77777777" w:rsidR="00AB7E08" w:rsidRPr="00C27D86" w:rsidRDefault="00AB7E08" w:rsidP="00C27D86">
            <w:pPr>
              <w:pStyle w:val="ConfigWindow"/>
            </w:pPr>
            <w:r w:rsidRPr="00C27D86"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666D7B9" w14:textId="4B01591B" w:rsidR="00AB7E08" w:rsidRPr="00CA1415" w:rsidRDefault="00E27D2A" w:rsidP="00AB7E08">
            <w:pPr>
              <w:pStyle w:val="TableText"/>
            </w:pPr>
            <w:r>
              <w:t>192.168.1.10 /24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526E9E9C" w14:textId="66AE5FAF" w:rsidR="00AB7E08" w:rsidRPr="00CA1415" w:rsidRDefault="00E27D2A" w:rsidP="00AB7E08">
            <w:pPr>
              <w:pStyle w:val="TableText"/>
            </w:pPr>
            <w:r>
              <w:t>192.168.1.1</w:t>
            </w:r>
          </w:p>
        </w:tc>
      </w:tr>
      <w:tr w:rsidR="00743561" w14:paraId="1AE177CE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F84DAD2" w14:textId="77777777" w:rsidR="00743561" w:rsidRPr="00CA1415" w:rsidRDefault="003E3DA4" w:rsidP="00743561">
            <w:pPr>
              <w:pStyle w:val="TableText"/>
            </w:pPr>
            <w:r>
              <w:t>External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46CB7824" w14:textId="77777777" w:rsidR="00743561" w:rsidRPr="00CA1415" w:rsidRDefault="00743561" w:rsidP="00743561">
            <w:pPr>
              <w:pStyle w:val="TableText"/>
            </w:pPr>
            <w:r>
              <w:t>NIC</w:t>
            </w:r>
          </w:p>
        </w:tc>
        <w:tc>
          <w:tcPr>
            <w:tcW w:w="3687" w:type="dxa"/>
            <w:vAlign w:val="center"/>
          </w:tcPr>
          <w:p w14:paraId="06CCCC5B" w14:textId="6A6FD025" w:rsidR="00743561" w:rsidRPr="00CA1415" w:rsidRDefault="00743561" w:rsidP="00743561">
            <w:pPr>
              <w:pStyle w:val="TableText"/>
            </w:pPr>
            <w:r>
              <w:t>209.165.200.226</w:t>
            </w:r>
            <w:r w:rsidR="0000051D">
              <w:t xml:space="preserve"> /27</w:t>
            </w:r>
          </w:p>
        </w:tc>
        <w:tc>
          <w:tcPr>
            <w:tcW w:w="1983" w:type="dxa"/>
            <w:vAlign w:val="center"/>
          </w:tcPr>
          <w:p w14:paraId="79C87946" w14:textId="77777777" w:rsidR="00743561" w:rsidRPr="00CA1415" w:rsidRDefault="00743561">
            <w:pPr>
              <w:pStyle w:val="TableText"/>
            </w:pPr>
            <w:r>
              <w:t>209.165.200.225</w:t>
            </w:r>
          </w:p>
        </w:tc>
      </w:tr>
      <w:tr w:rsidR="00743561" w14:paraId="5FEE1586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56BDD999" w14:textId="77777777" w:rsidR="00743561" w:rsidRDefault="003E3DA4" w:rsidP="007A58EE">
            <w:pPr>
              <w:pStyle w:val="ConfigWindow"/>
            </w:pPr>
            <w:r>
              <w:lastRenderedPageBreak/>
              <w:t>External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4C51B286" w14:textId="77777777" w:rsidR="00743561" w:rsidRDefault="00743561" w:rsidP="007A58EE">
            <w:pPr>
              <w:pStyle w:val="ConfigWindow"/>
            </w:pPr>
            <w:r>
              <w:t>NIC</w:t>
            </w:r>
          </w:p>
        </w:tc>
        <w:tc>
          <w:tcPr>
            <w:tcW w:w="3687" w:type="dxa"/>
            <w:vAlign w:val="center"/>
          </w:tcPr>
          <w:p w14:paraId="753AA6C1" w14:textId="08BDB821" w:rsidR="00743561" w:rsidRDefault="00743561">
            <w:pPr>
              <w:pStyle w:val="TableText"/>
            </w:pPr>
            <w:r>
              <w:t>2001:</w:t>
            </w:r>
            <w:r w:rsidR="001855C5">
              <w:t>db</w:t>
            </w:r>
            <w:proofErr w:type="gramStart"/>
            <w:r>
              <w:t>8:</w:t>
            </w:r>
            <w:r w:rsidR="001855C5">
              <w:t>acad</w:t>
            </w:r>
            <w:proofErr w:type="gramEnd"/>
            <w:r>
              <w:t>:200::226 /64</w:t>
            </w:r>
          </w:p>
        </w:tc>
        <w:tc>
          <w:tcPr>
            <w:tcW w:w="1983" w:type="dxa"/>
            <w:vAlign w:val="center"/>
          </w:tcPr>
          <w:p w14:paraId="661C1F6A" w14:textId="1651464D" w:rsidR="00743561" w:rsidRDefault="001855C5" w:rsidP="00743561">
            <w:pPr>
              <w:pStyle w:val="TableText"/>
            </w:pPr>
            <w:r>
              <w:t>fe</w:t>
            </w:r>
            <w:r w:rsidR="007323CF">
              <w:t>80::225</w:t>
            </w:r>
          </w:p>
        </w:tc>
      </w:tr>
    </w:tbl>
    <w:p w14:paraId="0377BE14" w14:textId="77777777" w:rsidR="00E46313" w:rsidRPr="00E46313" w:rsidRDefault="00E46313" w:rsidP="00E46313">
      <w:pPr>
        <w:pStyle w:val="ConfigWindow"/>
      </w:pPr>
      <w:r w:rsidRPr="00E46313">
        <w:t>Blank Line - no additional information</w:t>
      </w:r>
    </w:p>
    <w:p w14:paraId="4EC475A8" w14:textId="41417910" w:rsidR="00FA057B" w:rsidRPr="00BB73FF" w:rsidRDefault="00FA057B" w:rsidP="00FA057B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4A86278E" w14:textId="2948A46B" w:rsidR="00FA057B" w:rsidRDefault="00FA057B" w:rsidP="00FA057B">
      <w:pPr>
        <w:pStyle w:val="BodyTextL25Bold"/>
      </w:pPr>
      <w:r w:rsidRPr="002B24AE">
        <w:t xml:space="preserve">Part 1: </w:t>
      </w:r>
      <w:r>
        <w:t>Use Ping Command for</w:t>
      </w:r>
      <w:r w:rsidRPr="002B24AE">
        <w:t xml:space="preserve"> </w:t>
      </w:r>
      <w:r>
        <w:t>Basic N</w:t>
      </w:r>
      <w:r w:rsidRPr="002B24AE">
        <w:t xml:space="preserve">etwork </w:t>
      </w:r>
      <w:r>
        <w:t>T</w:t>
      </w:r>
      <w:r w:rsidRPr="002B24AE">
        <w:t>esting</w:t>
      </w:r>
    </w:p>
    <w:p w14:paraId="17A847DB" w14:textId="259F722B" w:rsidR="00FA057B" w:rsidRPr="004C0909" w:rsidRDefault="00FA057B" w:rsidP="00FA057B">
      <w:pPr>
        <w:pStyle w:val="BodyTextL25Bold"/>
      </w:pPr>
      <w:r>
        <w:t xml:space="preserve">Part </w:t>
      </w:r>
      <w:r w:rsidR="00A9517F">
        <w:t>2</w:t>
      </w:r>
      <w:r>
        <w:t xml:space="preserve">: Use </w:t>
      </w:r>
      <w:proofErr w:type="spellStart"/>
      <w:r>
        <w:t>Tracert</w:t>
      </w:r>
      <w:proofErr w:type="spellEnd"/>
      <w:r>
        <w:t xml:space="preserve"> and Traceroute Commands for </w:t>
      </w:r>
      <w:r>
        <w:rPr>
          <w:szCs w:val="16"/>
        </w:rPr>
        <w:t>Basic Network T</w:t>
      </w:r>
      <w:r w:rsidRPr="00B86B16">
        <w:rPr>
          <w:szCs w:val="16"/>
        </w:rPr>
        <w:t>esting</w:t>
      </w:r>
    </w:p>
    <w:p w14:paraId="2DD96B29" w14:textId="1D8082D6" w:rsidR="00FA057B" w:rsidRDefault="00FA057B" w:rsidP="00FA057B">
      <w:pPr>
        <w:pStyle w:val="BodyTextL25Bold"/>
        <w:rPr>
          <w:szCs w:val="16"/>
        </w:rPr>
      </w:pPr>
      <w:r>
        <w:t xml:space="preserve">Part </w:t>
      </w:r>
      <w:r w:rsidR="00A9517F">
        <w:t>3</w:t>
      </w:r>
      <w:r>
        <w:t xml:space="preserve">: </w:t>
      </w:r>
      <w:r w:rsidRPr="00B86B16">
        <w:t>Troubleshoot</w:t>
      </w:r>
      <w:r>
        <w:t xml:space="preserve"> the </w:t>
      </w:r>
      <w:r>
        <w:rPr>
          <w:szCs w:val="16"/>
        </w:rPr>
        <w:t>Topology</w:t>
      </w:r>
    </w:p>
    <w:p w14:paraId="08F0CC21" w14:textId="77777777" w:rsidR="00FA057B" w:rsidRPr="00C07FD9" w:rsidRDefault="00FA057B" w:rsidP="00FA057B">
      <w:pPr>
        <w:pStyle w:val="Heading1"/>
        <w:numPr>
          <w:ilvl w:val="0"/>
          <w:numId w:val="3"/>
        </w:numPr>
      </w:pPr>
      <w:r>
        <w:t>Background / Scenario</w:t>
      </w:r>
    </w:p>
    <w:p w14:paraId="18D3C55D" w14:textId="4D03E512" w:rsidR="00FA057B" w:rsidRDefault="00FA057B" w:rsidP="00FA057B">
      <w:pPr>
        <w:pStyle w:val="BodyTextL25"/>
      </w:pPr>
      <w:r>
        <w:t xml:space="preserve">Ping and traceroute are two tools that are </w:t>
      </w:r>
      <w:r w:rsidR="0045585A">
        <w:t>critical</w:t>
      </w:r>
      <w:r>
        <w:t xml:space="preserve"> when testing </w:t>
      </w:r>
      <w:r w:rsidRPr="0025251A">
        <w:t>TCP/IP</w:t>
      </w:r>
      <w:r>
        <w:t xml:space="preserve"> network connectivity. Ping is a network administration utility </w:t>
      </w:r>
      <w:r w:rsidR="00BC3844">
        <w:t xml:space="preserve">that is </w:t>
      </w:r>
      <w:r>
        <w:t xml:space="preserve">used to test the reachability of a device on an IP network. This utility also measures the time </w:t>
      </w:r>
      <w:r w:rsidR="00D16889">
        <w:t xml:space="preserve">it takes </w:t>
      </w:r>
      <w:r>
        <w:t xml:space="preserve">for messages </w:t>
      </w:r>
      <w:r w:rsidR="0045585A">
        <w:t xml:space="preserve">that are </w:t>
      </w:r>
      <w:r>
        <w:t xml:space="preserve">sent from the originating host to a destination </w:t>
      </w:r>
      <w:r w:rsidR="00E826A7">
        <w:t>host</w:t>
      </w:r>
      <w:r w:rsidR="00BC3844">
        <w:t xml:space="preserve"> and back again</w:t>
      </w:r>
      <w:r>
        <w:t>.</w:t>
      </w:r>
    </w:p>
    <w:p w14:paraId="0F473D2E" w14:textId="7DC33729" w:rsidR="00FA057B" w:rsidRDefault="00FA057B" w:rsidP="00FA057B">
      <w:pPr>
        <w:pStyle w:val="BodyTextL25"/>
      </w:pPr>
      <w:r>
        <w:t xml:space="preserve">The traceroute utility is a network diagnostic tool for displaying the </w:t>
      </w:r>
      <w:r w:rsidR="00980742">
        <w:t xml:space="preserve">path or </w:t>
      </w:r>
      <w:r>
        <w:t>route</w:t>
      </w:r>
      <w:r w:rsidR="0045585A">
        <w:t xml:space="preserve"> of a packet, </w:t>
      </w:r>
      <w:r>
        <w:t xml:space="preserve">and </w:t>
      </w:r>
      <w:r w:rsidR="0045585A">
        <w:t xml:space="preserve">for </w:t>
      </w:r>
      <w:r>
        <w:t>measuring the transit delays of packets travelling</w:t>
      </w:r>
      <w:r w:rsidR="00E826A7">
        <w:t xml:space="preserve"> over</w:t>
      </w:r>
      <w:r>
        <w:t xml:space="preserve"> an IP network. </w:t>
      </w:r>
    </w:p>
    <w:p w14:paraId="3B02D09F" w14:textId="34197898" w:rsidR="00FA057B" w:rsidRDefault="00FA057B" w:rsidP="00FA057B">
      <w:pPr>
        <w:pStyle w:val="BodyTextL25"/>
      </w:pPr>
      <w:r>
        <w:t xml:space="preserve">In this </w:t>
      </w:r>
      <w:r w:rsidR="000D3307">
        <w:t>Packet Tracer Physical Mode (PTPM) activity</w:t>
      </w:r>
      <w:r>
        <w:t xml:space="preserve">, the </w:t>
      </w:r>
      <w:r w:rsidRPr="00D704C8">
        <w:rPr>
          <w:b/>
        </w:rPr>
        <w:t>ping</w:t>
      </w:r>
      <w:r>
        <w:t xml:space="preserve"> and </w:t>
      </w:r>
      <w:r w:rsidRPr="00D704C8">
        <w:rPr>
          <w:b/>
        </w:rPr>
        <w:t>traceroute</w:t>
      </w:r>
      <w:r>
        <w:t xml:space="preserve"> commands are examined</w:t>
      </w:r>
      <w:r w:rsidR="009A45CC">
        <w:t>,</w:t>
      </w:r>
      <w:r>
        <w:t xml:space="preserve"> and command options are explored to modify the command behavior. Cisco devices and PCs are used in this </w:t>
      </w:r>
      <w:r w:rsidR="009A45CC">
        <w:t>activity</w:t>
      </w:r>
      <w:r>
        <w:t xml:space="preserve"> for command exploration</w:t>
      </w:r>
      <w:r w:rsidR="0045585A">
        <w:t>.</w:t>
      </w:r>
      <w:r w:rsidR="009A45CC">
        <w:t xml:space="preserve"> </w:t>
      </w:r>
      <w:r w:rsidR="0045585A">
        <w:t>T</w:t>
      </w:r>
      <w:r w:rsidR="009A45CC">
        <w:t xml:space="preserve">he available options for the </w:t>
      </w:r>
      <w:r w:rsidR="009A45CC" w:rsidRPr="00BC3844">
        <w:rPr>
          <w:b/>
          <w:bCs/>
        </w:rPr>
        <w:t>ping</w:t>
      </w:r>
      <w:r w:rsidR="009A45CC">
        <w:t xml:space="preserve"> and </w:t>
      </w:r>
      <w:proofErr w:type="spellStart"/>
      <w:r w:rsidR="009A45CC" w:rsidRPr="00BC3844">
        <w:rPr>
          <w:b/>
          <w:bCs/>
        </w:rPr>
        <w:t>tracert</w:t>
      </w:r>
      <w:proofErr w:type="spellEnd"/>
      <w:r w:rsidR="009A45CC">
        <w:t xml:space="preserve"> commands are limited in Packet Tracer</w:t>
      </w:r>
      <w:r>
        <w:t xml:space="preserve">. The necessary Cisco device configurations are provided in this </w:t>
      </w:r>
      <w:r w:rsidR="009A45CC">
        <w:t>activity</w:t>
      </w:r>
      <w:r>
        <w:t>.</w:t>
      </w:r>
    </w:p>
    <w:p w14:paraId="738FE736" w14:textId="77777777" w:rsidR="00707B20" w:rsidRDefault="00707B20" w:rsidP="007A58EE">
      <w:pPr>
        <w:pStyle w:val="Heading1"/>
      </w:pPr>
      <w:r>
        <w:t>Instructions</w:t>
      </w:r>
    </w:p>
    <w:p w14:paraId="0F2A943F" w14:textId="6CBF49B5" w:rsidR="00FA057B" w:rsidRDefault="00FA057B" w:rsidP="00EC1C54">
      <w:pPr>
        <w:pStyle w:val="Heading2"/>
      </w:pPr>
      <w:r>
        <w:t xml:space="preserve">Use </w:t>
      </w:r>
      <w:r w:rsidR="00E826A7">
        <w:t xml:space="preserve">the </w:t>
      </w:r>
      <w:r>
        <w:t>Ping Command for Basic N</w:t>
      </w:r>
      <w:r w:rsidRPr="002B24AE">
        <w:t xml:space="preserve">etwork </w:t>
      </w:r>
      <w:r>
        <w:t>T</w:t>
      </w:r>
      <w:r w:rsidRPr="002B24AE">
        <w:t>esting</w:t>
      </w:r>
    </w:p>
    <w:p w14:paraId="6F85F420" w14:textId="266AB9F8" w:rsidR="00841B6C" w:rsidRDefault="00FA057B" w:rsidP="00FA057B">
      <w:pPr>
        <w:pStyle w:val="BodyTextL25"/>
      </w:pPr>
      <w:r>
        <w:t xml:space="preserve">In </w:t>
      </w:r>
      <w:r w:rsidR="00046425">
        <w:t>this part</w:t>
      </w:r>
      <w:r>
        <w:t xml:space="preserve"> of th</w:t>
      </w:r>
      <w:r w:rsidR="0045585A">
        <w:t>e</w:t>
      </w:r>
      <w:r>
        <w:t xml:space="preserve"> </w:t>
      </w:r>
      <w:r w:rsidR="00A9517F">
        <w:t>activity</w:t>
      </w:r>
      <w:r>
        <w:t xml:space="preserve">, use the </w:t>
      </w:r>
      <w:r w:rsidRPr="005248AA">
        <w:rPr>
          <w:b/>
        </w:rPr>
        <w:t>ping</w:t>
      </w:r>
      <w:r>
        <w:t xml:space="preserve"> command to verify end-to-end connectivity. Ping operates by sending Internet Control Message Protocol (ICMP) echo request packets to the target host and then waiting for an ICMP response. It can record the </w:t>
      </w:r>
      <w:r w:rsidR="00E826A7">
        <w:t>round-trip</w:t>
      </w:r>
      <w:r>
        <w:t xml:space="preserve"> time and any packet loss</w:t>
      </w:r>
      <w:r w:rsidR="00841B6C">
        <w:t xml:space="preserve"> or routing loops. </w:t>
      </w:r>
    </w:p>
    <w:p w14:paraId="0A9EB54F" w14:textId="7FFE67FF" w:rsidR="006C56C0" w:rsidRDefault="006C56C0" w:rsidP="006C56C0">
      <w:pPr>
        <w:pStyle w:val="BodyTextL25"/>
      </w:pPr>
      <w:r>
        <w:t>IP packets have a limited lifetime on the network. IP</w:t>
      </w:r>
      <w:r w:rsidR="00181EC0">
        <w:t>v4</w:t>
      </w:r>
      <w:r>
        <w:t xml:space="preserve"> packets use an </w:t>
      </w:r>
      <w:proofErr w:type="gramStart"/>
      <w:r>
        <w:t>8 bit</w:t>
      </w:r>
      <w:proofErr w:type="gramEnd"/>
      <w:r>
        <w:t xml:space="preserve"> Time to Live</w:t>
      </w:r>
      <w:r w:rsidR="00181EC0">
        <w:t xml:space="preserve"> (TTL). IPv6 packets use a</w:t>
      </w:r>
      <w:r>
        <w:t xml:space="preserve"> Hop Limit header field value</w:t>
      </w:r>
      <w:r w:rsidR="00181EC0">
        <w:t xml:space="preserve">. </w:t>
      </w:r>
      <w:r w:rsidR="003834E9">
        <w:t>The TTL and the Hop Limit</w:t>
      </w:r>
      <w:r>
        <w:t xml:space="preserve"> specif</w:t>
      </w:r>
      <w:r w:rsidR="003834E9">
        <w:t>y</w:t>
      </w:r>
      <w:r>
        <w:t xml:space="preserve"> the maximum number of </w:t>
      </w:r>
      <w:r w:rsidR="00612EE2">
        <w:t>L</w:t>
      </w:r>
      <w:r>
        <w:t xml:space="preserve">ayer </w:t>
      </w:r>
      <w:r w:rsidR="00612EE2">
        <w:t>3</w:t>
      </w:r>
      <w:r>
        <w:t xml:space="preserve"> hops that can be traversed on the path to their destination. </w:t>
      </w:r>
      <w:r w:rsidR="00E826A7">
        <w:t>Each h</w:t>
      </w:r>
      <w:r>
        <w:t xml:space="preserve">ost on a network will set </w:t>
      </w:r>
      <w:r w:rsidR="00E826A7">
        <w:t>the</w:t>
      </w:r>
      <w:r>
        <w:t xml:space="preserve"> </w:t>
      </w:r>
      <w:proofErr w:type="gramStart"/>
      <w:r>
        <w:t>8 bit</w:t>
      </w:r>
      <w:proofErr w:type="gramEnd"/>
      <w:r>
        <w:t xml:space="preserve"> value with a maximum value of 255.</w:t>
      </w:r>
    </w:p>
    <w:p w14:paraId="6EE71913" w14:textId="5BB725A9" w:rsidR="006C56C0" w:rsidRDefault="00A9517F" w:rsidP="00841B6C">
      <w:pPr>
        <w:pStyle w:val="BodyTextL25"/>
      </w:pPr>
      <w:r>
        <w:t>E</w:t>
      </w:r>
      <w:r w:rsidR="00841B6C">
        <w:t xml:space="preserve">ach time an IP packet arrives at a </w:t>
      </w:r>
      <w:r w:rsidR="00612EE2">
        <w:t>L</w:t>
      </w:r>
      <w:r w:rsidR="00841B6C">
        <w:t xml:space="preserve">ayer </w:t>
      </w:r>
      <w:r w:rsidR="00612EE2">
        <w:t>3</w:t>
      </w:r>
      <w:r w:rsidR="00841B6C">
        <w:t xml:space="preserve"> network device</w:t>
      </w:r>
      <w:r>
        <w:t>,</w:t>
      </w:r>
      <w:r w:rsidR="00841B6C">
        <w:t xml:space="preserve"> this value is reduced by one before it is forwarded to </w:t>
      </w:r>
      <w:r w:rsidR="00E826A7">
        <w:t xml:space="preserve">the </w:t>
      </w:r>
      <w:r w:rsidR="00841B6C">
        <w:t xml:space="preserve">destination. </w:t>
      </w:r>
      <w:r w:rsidR="003834E9">
        <w:t>I</w:t>
      </w:r>
      <w:r w:rsidR="00841B6C">
        <w:t>f this value eventually reaches zero</w:t>
      </w:r>
      <w:r w:rsidR="00612EE2">
        <w:t xml:space="preserve"> before reaching the destination</w:t>
      </w:r>
      <w:r>
        <w:t>,</w:t>
      </w:r>
      <w:r w:rsidR="00841B6C">
        <w:t xml:space="preserve"> the IP packet is discarded.</w:t>
      </w:r>
    </w:p>
    <w:p w14:paraId="07CA7D20" w14:textId="4B071CEC" w:rsidR="00FA057B" w:rsidRDefault="00FA057B" w:rsidP="00FA057B">
      <w:pPr>
        <w:pStyle w:val="BodyTextL25"/>
      </w:pPr>
      <w:r>
        <w:t xml:space="preserve">You will examine the results </w:t>
      </w:r>
      <w:r w:rsidR="00E826A7">
        <w:t xml:space="preserve">of </w:t>
      </w:r>
      <w:r>
        <w:t xml:space="preserve">the </w:t>
      </w:r>
      <w:r w:rsidRPr="005248AA">
        <w:rPr>
          <w:b/>
        </w:rPr>
        <w:t>ping</w:t>
      </w:r>
      <w:r>
        <w:t xml:space="preserve"> command and the additional ping options that are available</w:t>
      </w:r>
      <w:r w:rsidR="00E826A7">
        <w:t xml:space="preserve"> in</w:t>
      </w:r>
      <w:r>
        <w:t xml:space="preserve"> </w:t>
      </w:r>
      <w:r w:rsidR="00A9517F">
        <w:t>Packet Tracer</w:t>
      </w:r>
      <w:r>
        <w:t xml:space="preserve"> PCs and Cisco devices.</w:t>
      </w:r>
    </w:p>
    <w:p w14:paraId="7E2EF7F2" w14:textId="0F08EEB4" w:rsidR="00FA057B" w:rsidRDefault="00FA057B" w:rsidP="00FA057B">
      <w:pPr>
        <w:pStyle w:val="Heading3"/>
      </w:pPr>
      <w:r>
        <w:t>Test network connectivity</w:t>
      </w:r>
      <w:r w:rsidR="0072178C">
        <w:t xml:space="preserve"> to R1 </w:t>
      </w:r>
      <w:r>
        <w:t>using PC-A.</w:t>
      </w:r>
    </w:p>
    <w:p w14:paraId="6AEAF3C3" w14:textId="77777777" w:rsidR="00FA057B" w:rsidRDefault="00FA057B" w:rsidP="00FA057B">
      <w:pPr>
        <w:pStyle w:val="BodyTextL25"/>
      </w:pPr>
      <w:r>
        <w:t xml:space="preserve">All the pings from </w:t>
      </w:r>
      <w:r w:rsidRPr="00CB2131">
        <w:rPr>
          <w:b/>
          <w:bCs/>
        </w:rPr>
        <w:t>PC-A</w:t>
      </w:r>
      <w:r>
        <w:t xml:space="preserve"> to other devices in the topology should be successful. If they are not, check the topology and the cabling, as well as the configuration of the Cisco devices and the PCs.</w:t>
      </w:r>
    </w:p>
    <w:p w14:paraId="52967733" w14:textId="66B2A6C6" w:rsidR="00FA057B" w:rsidRDefault="00612EE2" w:rsidP="00FA057B">
      <w:pPr>
        <w:pStyle w:val="SubStepAlpha"/>
      </w:pPr>
      <w:r>
        <w:t xml:space="preserve">From </w:t>
      </w:r>
      <w:r w:rsidRPr="00CB2131">
        <w:rPr>
          <w:b/>
          <w:bCs/>
        </w:rPr>
        <w:t>PC-A</w:t>
      </w:r>
      <w:r>
        <w:t>, p</w:t>
      </w:r>
      <w:r w:rsidR="00FA057B">
        <w:t xml:space="preserve">ing </w:t>
      </w:r>
      <w:r w:rsidR="00E826A7">
        <w:t>the</w:t>
      </w:r>
      <w:r w:rsidR="00FA057B">
        <w:t xml:space="preserve"> default </w:t>
      </w:r>
      <w:r w:rsidR="00C93ED1">
        <w:t xml:space="preserve">gateway using the IPv4 address </w:t>
      </w:r>
      <w:r w:rsidR="00FA057B">
        <w:t>(</w:t>
      </w:r>
      <w:proofErr w:type="spellStart"/>
      <w:r w:rsidR="00FA057B">
        <w:t>GigabitEthernet</w:t>
      </w:r>
      <w:proofErr w:type="spellEnd"/>
      <w:r w:rsidR="00FA057B">
        <w:t xml:space="preserve"> </w:t>
      </w:r>
      <w:r w:rsidR="00063BAE">
        <w:t>0/</w:t>
      </w:r>
      <w:r w:rsidR="00FA057B">
        <w:t>0/1 interface</w:t>
      </w:r>
      <w:r>
        <w:t xml:space="preserve"> of R1</w:t>
      </w:r>
      <w:r w:rsidR="00FA057B">
        <w:t>).</w:t>
      </w:r>
    </w:p>
    <w:p w14:paraId="354A4549" w14:textId="3113C83B" w:rsidR="0063736B" w:rsidRPr="0063736B" w:rsidRDefault="00C06C58" w:rsidP="007A58EE">
      <w:pPr>
        <w:pStyle w:val="ConfigWindow"/>
      </w:pPr>
      <w:r>
        <w:t>Open command prompt</w:t>
      </w:r>
    </w:p>
    <w:p w14:paraId="7D50C5C7" w14:textId="37382480" w:rsidR="00FA057B" w:rsidRDefault="00FA057B" w:rsidP="007A58EE">
      <w:pPr>
        <w:pStyle w:val="CMD"/>
        <w:spacing w:before="0"/>
      </w:pPr>
      <w:r>
        <w:t xml:space="preserve">C:\&gt; </w:t>
      </w:r>
      <w:r w:rsidRPr="00542DD0">
        <w:rPr>
          <w:b/>
        </w:rPr>
        <w:t>ping 192.168.1.1</w:t>
      </w:r>
    </w:p>
    <w:p w14:paraId="32F238AD" w14:textId="77777777" w:rsidR="00A9517F" w:rsidRPr="00A9517F" w:rsidRDefault="00A9517F" w:rsidP="00A9517F">
      <w:pPr>
        <w:pStyle w:val="CMDOutput"/>
      </w:pPr>
    </w:p>
    <w:p w14:paraId="1EC04F58" w14:textId="61166374" w:rsidR="00FA057B" w:rsidRPr="00A9517F" w:rsidRDefault="00FA057B" w:rsidP="00A9517F">
      <w:pPr>
        <w:pStyle w:val="CMDOutput"/>
      </w:pPr>
      <w:r w:rsidRPr="00A9517F">
        <w:t>Pinging 192.168.1.1 with 32 bytes of data:</w:t>
      </w:r>
    </w:p>
    <w:p w14:paraId="52CE52A3" w14:textId="77777777" w:rsidR="00A9517F" w:rsidRPr="00A9517F" w:rsidRDefault="00A9517F" w:rsidP="00A9517F">
      <w:pPr>
        <w:pStyle w:val="CMDOutput"/>
      </w:pPr>
    </w:p>
    <w:p w14:paraId="52B093BF" w14:textId="11750F08" w:rsidR="00FA057B" w:rsidRPr="00A9517F" w:rsidRDefault="00FA057B" w:rsidP="00A9517F">
      <w:pPr>
        <w:pStyle w:val="CMDOutput"/>
      </w:pPr>
      <w:r w:rsidRPr="00A9517F">
        <w:t>Reply from 192.168.1.1: bytes=32 time&lt;1ms TTL=255</w:t>
      </w:r>
    </w:p>
    <w:p w14:paraId="5B20E9BE" w14:textId="77777777" w:rsidR="00FA057B" w:rsidRPr="00A9517F" w:rsidRDefault="00FA057B" w:rsidP="00A9517F">
      <w:pPr>
        <w:pStyle w:val="CMDOutput"/>
      </w:pPr>
      <w:r w:rsidRPr="00A9517F">
        <w:lastRenderedPageBreak/>
        <w:t>Reply from 192.168.1.1: bytes=32 time&lt;1ms TTL=255</w:t>
      </w:r>
    </w:p>
    <w:p w14:paraId="18B3F252" w14:textId="77777777" w:rsidR="00FA057B" w:rsidRPr="00A9517F" w:rsidRDefault="00FA057B" w:rsidP="00A9517F">
      <w:pPr>
        <w:pStyle w:val="CMDOutput"/>
      </w:pPr>
      <w:r w:rsidRPr="00A9517F">
        <w:t>Reply from 192.168.1.1: bytes=32 time&lt;1ms TTL=255</w:t>
      </w:r>
    </w:p>
    <w:p w14:paraId="4A63F487" w14:textId="77777777" w:rsidR="00FA057B" w:rsidRPr="00A9517F" w:rsidRDefault="00FA057B" w:rsidP="00A9517F">
      <w:pPr>
        <w:pStyle w:val="CMDOutput"/>
      </w:pPr>
      <w:r w:rsidRPr="00A9517F">
        <w:t>Reply from 192.168.1.1: bytes=32 time&lt;1ms TTL=255</w:t>
      </w:r>
    </w:p>
    <w:p w14:paraId="77A8B67B" w14:textId="77777777" w:rsidR="00FA057B" w:rsidRPr="00A9517F" w:rsidRDefault="00FA057B" w:rsidP="00A9517F">
      <w:pPr>
        <w:pStyle w:val="CMDOutput"/>
      </w:pPr>
    </w:p>
    <w:p w14:paraId="1E6D8BEA" w14:textId="77777777" w:rsidR="00FA057B" w:rsidRPr="00A9517F" w:rsidRDefault="00FA057B" w:rsidP="00A9517F">
      <w:pPr>
        <w:pStyle w:val="CMDOutput"/>
      </w:pPr>
      <w:r w:rsidRPr="00A9517F">
        <w:t>Ping statistics for 192.168.1.1:</w:t>
      </w:r>
    </w:p>
    <w:p w14:paraId="6B9D53F7" w14:textId="77777777" w:rsidR="00FA057B" w:rsidRPr="00A9517F" w:rsidRDefault="00FA057B" w:rsidP="00A9517F">
      <w:pPr>
        <w:pStyle w:val="CMDOutput"/>
      </w:pPr>
      <w:r w:rsidRPr="00A9517F">
        <w:t xml:space="preserve">    Packets: Sent = 4, Received = 4, Lost = 0 (0% loss),</w:t>
      </w:r>
    </w:p>
    <w:p w14:paraId="0DAB2145" w14:textId="77777777" w:rsidR="00FA057B" w:rsidRPr="00A9517F" w:rsidRDefault="00FA057B" w:rsidP="00A9517F">
      <w:pPr>
        <w:pStyle w:val="CMDOutput"/>
      </w:pPr>
      <w:r w:rsidRPr="00A9517F">
        <w:t>Approximate round trip times in milli-seconds:</w:t>
      </w:r>
    </w:p>
    <w:p w14:paraId="79281553" w14:textId="77777777" w:rsidR="00FA057B" w:rsidRPr="00A9517F" w:rsidRDefault="00FA057B" w:rsidP="00A9517F">
      <w:pPr>
        <w:pStyle w:val="CMDOutput"/>
      </w:pPr>
      <w:r w:rsidRPr="00A9517F">
        <w:t xml:space="preserve">    Minimum = 0ms, Maximum = 0ms, Average = 0ms</w:t>
      </w:r>
    </w:p>
    <w:p w14:paraId="11C71960" w14:textId="6DDFB38A" w:rsidR="00FA057B" w:rsidRDefault="00FA057B" w:rsidP="00FA057B">
      <w:pPr>
        <w:pStyle w:val="BodyTextL50"/>
      </w:pPr>
      <w:r>
        <w:t>In this example, four ICMP requests</w:t>
      </w:r>
      <w:r w:rsidR="00612EE2">
        <w:t xml:space="preserve"> that have</w:t>
      </w:r>
      <w:r>
        <w:t xml:space="preserve"> 32 bytes each, were sent</w:t>
      </w:r>
      <w:r w:rsidR="00612EE2">
        <w:t>.</w:t>
      </w:r>
      <w:r>
        <w:t xml:space="preserve"> </w:t>
      </w:r>
      <w:r w:rsidR="00612EE2">
        <w:t>T</w:t>
      </w:r>
      <w:r>
        <w:t>he responses were received in less than one millisecond with no packet loss. The transmission and reply time</w:t>
      </w:r>
      <w:r w:rsidR="006C56C0">
        <w:t xml:space="preserve"> can </w:t>
      </w:r>
      <w:r>
        <w:t>increase as the ICMP requests and responses are processed by more devices during the journey to and from the destination.</w:t>
      </w:r>
    </w:p>
    <w:p w14:paraId="1E25340B" w14:textId="39F79E08" w:rsidR="00C93ED1" w:rsidRDefault="00C93ED1" w:rsidP="007A58EE">
      <w:pPr>
        <w:pStyle w:val="BodyTextL50"/>
      </w:pPr>
      <w:r>
        <w:t>This can also be done using the IPv6 address of the default gateway (</w:t>
      </w:r>
      <w:proofErr w:type="spellStart"/>
      <w:r w:rsidR="006C56C0">
        <w:t>G</w:t>
      </w:r>
      <w:r>
        <w:t>igabitEthernet</w:t>
      </w:r>
      <w:proofErr w:type="spellEnd"/>
      <w:r>
        <w:t xml:space="preserve"> 0/0/1 interface</w:t>
      </w:r>
      <w:r w:rsidR="00E826A7">
        <w:t xml:space="preserve"> of R1</w:t>
      </w:r>
      <w:r>
        <w:t>).</w:t>
      </w:r>
    </w:p>
    <w:p w14:paraId="144A5E5E" w14:textId="77777777" w:rsidR="00C93ED1" w:rsidRDefault="00C93ED1" w:rsidP="00C93ED1">
      <w:pPr>
        <w:pStyle w:val="CMD"/>
        <w:rPr>
          <w:b/>
        </w:rPr>
      </w:pPr>
      <w:r>
        <w:t>C:\&gt;</w:t>
      </w:r>
      <w:r w:rsidR="00162256">
        <w:t xml:space="preserve"> </w:t>
      </w:r>
      <w:r w:rsidR="00162256" w:rsidRPr="007A58EE">
        <w:rPr>
          <w:b/>
        </w:rPr>
        <w:t>ping</w:t>
      </w:r>
      <w:r w:rsidRPr="007A58EE">
        <w:rPr>
          <w:b/>
        </w:rPr>
        <w:t xml:space="preserve">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:1::1</w:t>
      </w:r>
    </w:p>
    <w:p w14:paraId="29B108BA" w14:textId="77777777" w:rsidR="00A9517F" w:rsidRPr="00A9517F" w:rsidRDefault="00A9517F" w:rsidP="00A9517F">
      <w:pPr>
        <w:pStyle w:val="CMDOutput"/>
      </w:pPr>
    </w:p>
    <w:p w14:paraId="116C24AB" w14:textId="21BB4E21" w:rsidR="00A9517F" w:rsidRPr="00A9517F" w:rsidRDefault="00A9517F" w:rsidP="00A9517F">
      <w:pPr>
        <w:pStyle w:val="CMDOutput"/>
      </w:pPr>
      <w:r w:rsidRPr="00A9517F">
        <w:t>Pinging 2001:db</w:t>
      </w:r>
      <w:proofErr w:type="gramStart"/>
      <w:r w:rsidRPr="00A9517F">
        <w:t>8:acad</w:t>
      </w:r>
      <w:proofErr w:type="gramEnd"/>
      <w:r w:rsidRPr="00A9517F">
        <w:t>:1::1 with 32 bytes of data:</w:t>
      </w:r>
    </w:p>
    <w:p w14:paraId="7CC77CCC" w14:textId="77777777" w:rsidR="00A9517F" w:rsidRPr="00A9517F" w:rsidRDefault="00A9517F" w:rsidP="00A9517F">
      <w:pPr>
        <w:pStyle w:val="CMDOutput"/>
      </w:pPr>
    </w:p>
    <w:p w14:paraId="0C0BA5A8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35DEE823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437C52D8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1382F0ED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21618060" w14:textId="77777777" w:rsidR="00A9517F" w:rsidRPr="00A9517F" w:rsidRDefault="00A9517F" w:rsidP="00A9517F">
      <w:pPr>
        <w:pStyle w:val="CMDOutput"/>
      </w:pPr>
    </w:p>
    <w:p w14:paraId="3486B945" w14:textId="77777777" w:rsidR="00A9517F" w:rsidRPr="00A9517F" w:rsidRDefault="00A9517F" w:rsidP="00A9517F">
      <w:pPr>
        <w:pStyle w:val="CMDOutput"/>
      </w:pPr>
      <w:r w:rsidRPr="00A9517F">
        <w:t>Ping statistics for 2001:DB</w:t>
      </w:r>
      <w:proofErr w:type="gramStart"/>
      <w:r w:rsidRPr="00A9517F">
        <w:t>8:ACAD</w:t>
      </w:r>
      <w:proofErr w:type="gramEnd"/>
      <w:r w:rsidRPr="00A9517F">
        <w:t>:1::1:</w:t>
      </w:r>
    </w:p>
    <w:p w14:paraId="2F7E501A" w14:textId="77777777" w:rsidR="00A9517F" w:rsidRPr="00A9517F" w:rsidRDefault="00A9517F" w:rsidP="00A9517F">
      <w:pPr>
        <w:pStyle w:val="CMDOutput"/>
      </w:pPr>
      <w:r w:rsidRPr="00A9517F">
        <w:t xml:space="preserve">    Packets: Sent = 4, Received = 4, Lost = 0 (0% loss),</w:t>
      </w:r>
    </w:p>
    <w:p w14:paraId="1BD3CC97" w14:textId="77777777" w:rsidR="00A9517F" w:rsidRPr="00A9517F" w:rsidRDefault="00A9517F" w:rsidP="00A9517F">
      <w:pPr>
        <w:pStyle w:val="CMDOutput"/>
      </w:pPr>
      <w:r w:rsidRPr="00A9517F">
        <w:t>Approximate round trip times in milli-seconds:</w:t>
      </w:r>
    </w:p>
    <w:p w14:paraId="6577DCDE" w14:textId="275C79D9" w:rsidR="00C93ED1" w:rsidRPr="00A9517F" w:rsidRDefault="00A9517F" w:rsidP="00A9517F">
      <w:pPr>
        <w:pStyle w:val="CMDOutput"/>
      </w:pPr>
      <w:r w:rsidRPr="00A9517F">
        <w:t xml:space="preserve">    Minimum = 0ms, Maximum = 0ms, Average = 0ms</w:t>
      </w:r>
    </w:p>
    <w:p w14:paraId="01045320" w14:textId="1C2CAECC" w:rsidR="00FA057B" w:rsidRDefault="00FA057B" w:rsidP="00FA057B">
      <w:pPr>
        <w:pStyle w:val="SubStepAlpha"/>
      </w:pPr>
      <w:r>
        <w:t xml:space="preserve">From </w:t>
      </w:r>
      <w:r w:rsidRPr="00CB2131">
        <w:rPr>
          <w:b/>
          <w:bCs/>
        </w:rPr>
        <w:t>PC-A</w:t>
      </w:r>
      <w:r>
        <w:t xml:space="preserve">, ping the addresses listed in the following table and record the average round trip time and </w:t>
      </w:r>
      <w:r w:rsidR="002F4757">
        <w:t xml:space="preserve">IPv4 </w:t>
      </w:r>
      <w:r>
        <w:t>TTL</w:t>
      </w:r>
      <w:r w:rsidR="003834E9">
        <w:t>,</w:t>
      </w:r>
      <w:r w:rsidR="00E75E95">
        <w:t xml:space="preserve"> or </w:t>
      </w:r>
      <w:r w:rsidR="002F4757">
        <w:t xml:space="preserve">IPv6 </w:t>
      </w:r>
      <w:r w:rsidR="00E75E95">
        <w:t>Hop Limit</w:t>
      </w:r>
      <w:r>
        <w:t>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is where you could record the average round trip time and TTL / Hop for a given destination.  Type your answers in the cells listed as &quot;blank&quot;."/>
      </w:tblPr>
      <w:tblGrid>
        <w:gridCol w:w="3682"/>
        <w:gridCol w:w="3510"/>
        <w:gridCol w:w="2888"/>
      </w:tblGrid>
      <w:tr w:rsidR="00FA057B" w14:paraId="3C52D337" w14:textId="77777777" w:rsidTr="008D7EF7">
        <w:trPr>
          <w:cantSplit/>
          <w:tblHeader/>
          <w:jc w:val="center"/>
        </w:trPr>
        <w:tc>
          <w:tcPr>
            <w:tcW w:w="3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F59924" w14:textId="77777777" w:rsidR="00FA057B" w:rsidRDefault="00FA057B" w:rsidP="00FA057B">
            <w:pPr>
              <w:pStyle w:val="TableHeading"/>
            </w:pPr>
            <w:r>
              <w:t>Destination</w:t>
            </w:r>
          </w:p>
        </w:tc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00BB7D" w14:textId="77777777" w:rsidR="00FA057B" w:rsidRDefault="00FA057B" w:rsidP="00FA057B">
            <w:pPr>
              <w:pStyle w:val="TableHeading"/>
            </w:pPr>
            <w:r>
              <w:t>Average Round Trip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25A5B5" w14:textId="77777777" w:rsidR="00FA057B" w:rsidRDefault="00FA057B" w:rsidP="00FA057B">
            <w:pPr>
              <w:pStyle w:val="TableHeading"/>
            </w:pPr>
            <w:r>
              <w:t>TTL</w:t>
            </w:r>
            <w:r w:rsidR="00E75E95">
              <w:t xml:space="preserve"> / Hop Limit</w:t>
            </w:r>
          </w:p>
        </w:tc>
      </w:tr>
      <w:tr w:rsidR="008D7EF7" w14:paraId="076281AB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507DC33D" w14:textId="77777777" w:rsidR="008D7EF7" w:rsidRDefault="008D7EF7" w:rsidP="008D7EF7">
            <w:pPr>
              <w:pStyle w:val="TableText"/>
            </w:pPr>
            <w:r>
              <w:t>192.168.1.10</w:t>
            </w:r>
          </w:p>
        </w:tc>
        <w:tc>
          <w:tcPr>
            <w:tcW w:w="3510" w:type="dxa"/>
          </w:tcPr>
          <w:p w14:paraId="03B7E856" w14:textId="1064A2A7" w:rsidR="008D7EF7" w:rsidRPr="00AE5580" w:rsidRDefault="005618C2" w:rsidP="005618C2"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2888" w:type="dxa"/>
          </w:tcPr>
          <w:p w14:paraId="4158D14E" w14:textId="4C488AC7" w:rsidR="008D7EF7" w:rsidRPr="00AE5580" w:rsidRDefault="005618C2" w:rsidP="005618C2">
            <w:r>
              <w:t>128</w:t>
            </w:r>
          </w:p>
        </w:tc>
      </w:tr>
      <w:tr w:rsidR="008D7EF7" w14:paraId="19C07D19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691538E9" w14:textId="77777777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</w:t>
            </w:r>
          </w:p>
        </w:tc>
        <w:tc>
          <w:tcPr>
            <w:tcW w:w="3510" w:type="dxa"/>
          </w:tcPr>
          <w:p w14:paraId="6E3540E5" w14:textId="25A0559C" w:rsidR="008D7EF7" w:rsidRPr="00AE5580" w:rsidRDefault="005618C2" w:rsidP="005618C2">
            <w:r>
              <w:t xml:space="preserve">6 </w:t>
            </w:r>
            <w:proofErr w:type="spellStart"/>
            <w:r>
              <w:t>ms</w:t>
            </w:r>
            <w:proofErr w:type="spellEnd"/>
          </w:p>
        </w:tc>
        <w:tc>
          <w:tcPr>
            <w:tcW w:w="2888" w:type="dxa"/>
          </w:tcPr>
          <w:p w14:paraId="0C0793DF" w14:textId="789BC60A" w:rsidR="008D7EF7" w:rsidRPr="00AE5580" w:rsidRDefault="005618C2" w:rsidP="005618C2">
            <w:r>
              <w:t>128</w:t>
            </w:r>
          </w:p>
        </w:tc>
      </w:tr>
      <w:tr w:rsidR="008D7EF7" w14:paraId="5BF85B6B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088BEC92" w14:textId="5BEF3787" w:rsidR="008D7EF7" w:rsidRDefault="008D7EF7" w:rsidP="008D7EF7">
            <w:pPr>
              <w:pStyle w:val="TableText"/>
            </w:pPr>
            <w:r>
              <w:t>192.168.1.1 (R1)</w:t>
            </w:r>
          </w:p>
        </w:tc>
        <w:tc>
          <w:tcPr>
            <w:tcW w:w="3510" w:type="dxa"/>
          </w:tcPr>
          <w:p w14:paraId="7AFF5143" w14:textId="59B661A5" w:rsidR="008D7EF7" w:rsidRPr="00AE5580" w:rsidRDefault="005618C2" w:rsidP="005618C2">
            <w:r>
              <w:t>0ms</w:t>
            </w:r>
          </w:p>
        </w:tc>
        <w:tc>
          <w:tcPr>
            <w:tcW w:w="2888" w:type="dxa"/>
          </w:tcPr>
          <w:p w14:paraId="2FDD6855" w14:textId="0F98A2E3" w:rsidR="008D7EF7" w:rsidRPr="00AE5580" w:rsidRDefault="005618C2" w:rsidP="005618C2">
            <w:r>
              <w:t>225</w:t>
            </w:r>
          </w:p>
        </w:tc>
      </w:tr>
      <w:tr w:rsidR="008D7EF7" w14:paraId="7390A6AE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61D81034" w14:textId="77777777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 (R1)</w:t>
            </w:r>
          </w:p>
        </w:tc>
        <w:tc>
          <w:tcPr>
            <w:tcW w:w="3510" w:type="dxa"/>
          </w:tcPr>
          <w:p w14:paraId="38F29027" w14:textId="423C19B3" w:rsidR="008D7EF7" w:rsidRPr="00AE5580" w:rsidRDefault="005618C2" w:rsidP="005618C2">
            <w:r>
              <w:t>0ms</w:t>
            </w:r>
          </w:p>
        </w:tc>
        <w:tc>
          <w:tcPr>
            <w:tcW w:w="2888" w:type="dxa"/>
          </w:tcPr>
          <w:p w14:paraId="4C910C46" w14:textId="40802C05" w:rsidR="008D7EF7" w:rsidRPr="00AE5580" w:rsidRDefault="005618C2" w:rsidP="005618C2">
            <w:r>
              <w:t>255</w:t>
            </w:r>
          </w:p>
        </w:tc>
      </w:tr>
      <w:tr w:rsidR="008D7EF7" w14:paraId="37B6EAD2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0F574578" w14:textId="46B54A63" w:rsidR="008D7EF7" w:rsidRDefault="008D7EF7" w:rsidP="008D7EF7">
            <w:pPr>
              <w:pStyle w:val="TableText"/>
            </w:pPr>
            <w:r>
              <w:t>192.168.1.2 (S1)</w:t>
            </w:r>
          </w:p>
        </w:tc>
        <w:tc>
          <w:tcPr>
            <w:tcW w:w="3510" w:type="dxa"/>
          </w:tcPr>
          <w:p w14:paraId="2210C192" w14:textId="64FCA2F0" w:rsidR="008D7EF7" w:rsidRPr="00AE5580" w:rsidRDefault="005618C2" w:rsidP="005618C2">
            <w:r>
              <w:t>&lt;1ms</w:t>
            </w:r>
          </w:p>
        </w:tc>
        <w:tc>
          <w:tcPr>
            <w:tcW w:w="2888" w:type="dxa"/>
          </w:tcPr>
          <w:p w14:paraId="77DEC19F" w14:textId="26A3642B" w:rsidR="008D7EF7" w:rsidRPr="00AE5580" w:rsidRDefault="005618C2" w:rsidP="005618C2">
            <w:r>
              <w:t>255</w:t>
            </w:r>
          </w:p>
        </w:tc>
      </w:tr>
      <w:tr w:rsidR="008D7EF7" w14:paraId="5DC9BD5E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F5B5014" w14:textId="77777777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:1::2(S1)</w:t>
            </w:r>
          </w:p>
        </w:tc>
        <w:tc>
          <w:tcPr>
            <w:tcW w:w="3510" w:type="dxa"/>
          </w:tcPr>
          <w:p w14:paraId="6D1C0EA4" w14:textId="781E8561" w:rsidR="008D7EF7" w:rsidRPr="00AE5580" w:rsidRDefault="005618C2" w:rsidP="005618C2">
            <w:r>
              <w:t>&lt;1ms</w:t>
            </w:r>
          </w:p>
        </w:tc>
        <w:tc>
          <w:tcPr>
            <w:tcW w:w="2888" w:type="dxa"/>
          </w:tcPr>
          <w:p w14:paraId="686AA1B0" w14:textId="0E2E3EC9" w:rsidR="008D7EF7" w:rsidRPr="00AE5580" w:rsidRDefault="005618C2" w:rsidP="005618C2">
            <w:r>
              <w:t>255</w:t>
            </w:r>
          </w:p>
        </w:tc>
      </w:tr>
      <w:tr w:rsidR="008D7EF7" w14:paraId="0636A0A3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1F72B696" w14:textId="590339A1" w:rsidR="008D7EF7" w:rsidRDefault="008D7EF7" w:rsidP="008D7EF7">
            <w:pPr>
              <w:pStyle w:val="TableText"/>
            </w:pPr>
            <w:r>
              <w:t>64.100.0.2 (R1)</w:t>
            </w:r>
          </w:p>
        </w:tc>
        <w:tc>
          <w:tcPr>
            <w:tcW w:w="3510" w:type="dxa"/>
          </w:tcPr>
          <w:p w14:paraId="0ED36080" w14:textId="36EAF742" w:rsidR="008D7EF7" w:rsidRPr="00AE5580" w:rsidRDefault="005618C2" w:rsidP="005618C2">
            <w:r>
              <w:t>&lt;1ms</w:t>
            </w:r>
          </w:p>
        </w:tc>
        <w:tc>
          <w:tcPr>
            <w:tcW w:w="2888" w:type="dxa"/>
          </w:tcPr>
          <w:p w14:paraId="5E29D754" w14:textId="74EA1D83" w:rsidR="008D7EF7" w:rsidRPr="00AE5580" w:rsidRDefault="005618C2" w:rsidP="005618C2">
            <w:r>
              <w:t>255</w:t>
            </w:r>
          </w:p>
        </w:tc>
      </w:tr>
      <w:tr w:rsidR="008D7EF7" w14:paraId="203F7DA9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8BD4F00" w14:textId="255F6427" w:rsidR="008D7EF7" w:rsidDel="00EB098E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2 (R1)</w:t>
            </w:r>
          </w:p>
        </w:tc>
        <w:tc>
          <w:tcPr>
            <w:tcW w:w="3510" w:type="dxa"/>
          </w:tcPr>
          <w:p w14:paraId="118C9F46" w14:textId="4AA38426" w:rsidR="008D7EF7" w:rsidRPr="00AE5580" w:rsidRDefault="005618C2" w:rsidP="005618C2">
            <w:r>
              <w:t>&lt;1ms</w:t>
            </w:r>
          </w:p>
        </w:tc>
        <w:tc>
          <w:tcPr>
            <w:tcW w:w="2888" w:type="dxa"/>
          </w:tcPr>
          <w:p w14:paraId="5AC70609" w14:textId="72CFA4B4" w:rsidR="008D7EF7" w:rsidRPr="00AE5580" w:rsidRDefault="005618C2" w:rsidP="005618C2">
            <w:r>
              <w:t>225</w:t>
            </w:r>
          </w:p>
        </w:tc>
      </w:tr>
      <w:tr w:rsidR="008D7EF7" w14:paraId="23056226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3EC46F92" w14:textId="217CD48B" w:rsidR="008D7EF7" w:rsidRDefault="008D7EF7" w:rsidP="008D7EF7">
            <w:pPr>
              <w:pStyle w:val="TableText"/>
            </w:pPr>
            <w:r>
              <w:t>64.100.0.1 (ISP)</w:t>
            </w:r>
          </w:p>
        </w:tc>
        <w:tc>
          <w:tcPr>
            <w:tcW w:w="3510" w:type="dxa"/>
          </w:tcPr>
          <w:p w14:paraId="10F91034" w14:textId="2BA353DE" w:rsidR="008D7EF7" w:rsidRPr="00AE5580" w:rsidRDefault="005618C2" w:rsidP="005618C2">
            <w:r>
              <w:t>&lt;1ms</w:t>
            </w:r>
          </w:p>
        </w:tc>
        <w:tc>
          <w:tcPr>
            <w:tcW w:w="2888" w:type="dxa"/>
          </w:tcPr>
          <w:p w14:paraId="3DEF5E67" w14:textId="6EFC1CA4" w:rsidR="008D7EF7" w:rsidRPr="00AE5580" w:rsidRDefault="005618C2" w:rsidP="005618C2">
            <w:r>
              <w:t>254</w:t>
            </w:r>
          </w:p>
        </w:tc>
      </w:tr>
      <w:tr w:rsidR="008D7EF7" w14:paraId="18D47802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2092FF48" w14:textId="0FF0A122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1 (ISP)</w:t>
            </w:r>
          </w:p>
        </w:tc>
        <w:tc>
          <w:tcPr>
            <w:tcW w:w="3510" w:type="dxa"/>
          </w:tcPr>
          <w:p w14:paraId="42583ED4" w14:textId="0EB27456" w:rsidR="008D7EF7" w:rsidRPr="00AE5580" w:rsidDel="00216A00" w:rsidRDefault="005618C2" w:rsidP="005618C2">
            <w:r>
              <w:t>3ms</w:t>
            </w:r>
          </w:p>
        </w:tc>
        <w:tc>
          <w:tcPr>
            <w:tcW w:w="2888" w:type="dxa"/>
          </w:tcPr>
          <w:p w14:paraId="4E6F2468" w14:textId="4E33B110" w:rsidR="008D7EF7" w:rsidRPr="00AE5580" w:rsidRDefault="005618C2" w:rsidP="005618C2">
            <w:r>
              <w:t>254</w:t>
            </w:r>
          </w:p>
        </w:tc>
      </w:tr>
      <w:tr w:rsidR="008D7EF7" w14:paraId="4DA959A9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0C0933A1" w14:textId="5E7F7F76" w:rsidR="008D7EF7" w:rsidDel="0090220F" w:rsidRDefault="008D7EF7" w:rsidP="008D7EF7">
            <w:pPr>
              <w:pStyle w:val="TableText"/>
            </w:pPr>
            <w:r>
              <w:lastRenderedPageBreak/>
              <w:t>209.165.200.225 (ISP G0/0/1)</w:t>
            </w:r>
          </w:p>
        </w:tc>
        <w:tc>
          <w:tcPr>
            <w:tcW w:w="3510" w:type="dxa"/>
          </w:tcPr>
          <w:p w14:paraId="580E5019" w14:textId="1F5C31F8" w:rsidR="008D7EF7" w:rsidRPr="00AE5580" w:rsidDel="00216A00" w:rsidRDefault="003911D4" w:rsidP="005618C2">
            <w:r>
              <w:t>unreachable</w:t>
            </w:r>
          </w:p>
        </w:tc>
        <w:tc>
          <w:tcPr>
            <w:tcW w:w="2888" w:type="dxa"/>
          </w:tcPr>
          <w:p w14:paraId="3823BA28" w14:textId="7622F075" w:rsidR="008D7EF7" w:rsidRPr="00AE5580" w:rsidRDefault="003911D4" w:rsidP="003911D4">
            <w:r>
              <w:t>U</w:t>
            </w:r>
            <w:r>
              <w:t>nreachable</w:t>
            </w:r>
          </w:p>
        </w:tc>
      </w:tr>
      <w:tr w:rsidR="008D7EF7" w14:paraId="4EBA83B6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4E18D05" w14:textId="14F06687" w:rsidR="008D7EF7" w:rsidDel="0090220F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:200::225 (ISP G0/0/1)</w:t>
            </w:r>
          </w:p>
        </w:tc>
        <w:tc>
          <w:tcPr>
            <w:tcW w:w="3510" w:type="dxa"/>
          </w:tcPr>
          <w:p w14:paraId="0BEBF6D9" w14:textId="5F50E995" w:rsidR="008D7EF7" w:rsidRPr="00AE5580" w:rsidDel="00216A00" w:rsidRDefault="003911D4" w:rsidP="003911D4">
            <w:r>
              <w:t>U</w:t>
            </w:r>
            <w:r>
              <w:t>nreachable</w:t>
            </w:r>
          </w:p>
        </w:tc>
        <w:tc>
          <w:tcPr>
            <w:tcW w:w="2888" w:type="dxa"/>
          </w:tcPr>
          <w:p w14:paraId="7669AA63" w14:textId="0CBAB676" w:rsidR="008D7EF7" w:rsidRPr="00AE5580" w:rsidRDefault="003911D4" w:rsidP="003911D4">
            <w:r>
              <w:t>unreachable</w:t>
            </w:r>
          </w:p>
        </w:tc>
      </w:tr>
      <w:tr w:rsidR="008D7EF7" w14:paraId="11D6CB7A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645BBEBF" w14:textId="765AECBE" w:rsidR="008D7EF7" w:rsidRDefault="008D7EF7" w:rsidP="008D7EF7">
            <w:pPr>
              <w:pStyle w:val="TableText"/>
            </w:pPr>
            <w:r>
              <w:t>209.165.200.226 (External)</w:t>
            </w:r>
          </w:p>
        </w:tc>
        <w:tc>
          <w:tcPr>
            <w:tcW w:w="3510" w:type="dxa"/>
          </w:tcPr>
          <w:p w14:paraId="2EB1993A" w14:textId="5B399A97" w:rsidR="008D7EF7" w:rsidRPr="00AE5580" w:rsidRDefault="003911D4" w:rsidP="003911D4">
            <w:r>
              <w:t>unreachable</w:t>
            </w:r>
          </w:p>
        </w:tc>
        <w:tc>
          <w:tcPr>
            <w:tcW w:w="2888" w:type="dxa"/>
          </w:tcPr>
          <w:p w14:paraId="6E5018DD" w14:textId="26223563" w:rsidR="008D7EF7" w:rsidRPr="00AE5580" w:rsidRDefault="003911D4" w:rsidP="003911D4">
            <w:r>
              <w:t>unreachable</w:t>
            </w:r>
          </w:p>
        </w:tc>
      </w:tr>
      <w:tr w:rsidR="008D7EF7" w14:paraId="18CFCA40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848BE17" w14:textId="3BCB57BA" w:rsidR="008D7EF7" w:rsidDel="0090220F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:200::226 (External)</w:t>
            </w:r>
          </w:p>
        </w:tc>
        <w:tc>
          <w:tcPr>
            <w:tcW w:w="3510" w:type="dxa"/>
          </w:tcPr>
          <w:p w14:paraId="19B17018" w14:textId="78BCF057" w:rsidR="008D7EF7" w:rsidRPr="00AE5580" w:rsidDel="00216A00" w:rsidRDefault="003911D4" w:rsidP="003911D4">
            <w:r>
              <w:t>unreachable</w:t>
            </w:r>
          </w:p>
        </w:tc>
        <w:tc>
          <w:tcPr>
            <w:tcW w:w="2888" w:type="dxa"/>
          </w:tcPr>
          <w:p w14:paraId="47260662" w14:textId="04DBF7A6" w:rsidR="008D7EF7" w:rsidRPr="00AE5580" w:rsidRDefault="003911D4" w:rsidP="003911D4">
            <w:r>
              <w:t>unreachable</w:t>
            </w:r>
          </w:p>
        </w:tc>
      </w:tr>
    </w:tbl>
    <w:p w14:paraId="18F280BF" w14:textId="77777777" w:rsidR="00AE5580" w:rsidRPr="00AE5580" w:rsidRDefault="00AE5580" w:rsidP="00AE5580">
      <w:pPr>
        <w:pStyle w:val="ConfigWindow"/>
      </w:pPr>
      <w:r w:rsidRPr="00AE5580">
        <w:t>Blank Line - no additional information</w:t>
      </w:r>
    </w:p>
    <w:p w14:paraId="1BBB9BE3" w14:textId="75E50FE4" w:rsidR="00BC245A" w:rsidRDefault="00A16B34" w:rsidP="00A16B34">
      <w:pPr>
        <w:pStyle w:val="Heading3"/>
      </w:pPr>
      <w:r>
        <w:t>Perform pings from S1 to External.</w:t>
      </w:r>
    </w:p>
    <w:p w14:paraId="0E5BC8A1" w14:textId="43BD6E90" w:rsidR="00A16B34" w:rsidRDefault="00A16B34" w:rsidP="00446D13">
      <w:pPr>
        <w:pStyle w:val="BodyTextL25"/>
      </w:pPr>
      <w:r>
        <w:t xml:space="preserve">From </w:t>
      </w:r>
      <w:r w:rsidRPr="00CB2131">
        <w:rPr>
          <w:b/>
          <w:bCs/>
        </w:rPr>
        <w:t>S1</w:t>
      </w:r>
      <w:r>
        <w:t xml:space="preserve">, attempt to ping </w:t>
      </w:r>
      <w:r w:rsidR="00E9045B" w:rsidRPr="00CB2131">
        <w:rPr>
          <w:b/>
          <w:bCs/>
        </w:rPr>
        <w:t>ISP</w:t>
      </w:r>
      <w:r>
        <w:t xml:space="preserve"> and </w:t>
      </w:r>
      <w:r w:rsidRPr="00CB2131">
        <w:rPr>
          <w:b/>
          <w:bCs/>
        </w:rPr>
        <w:t>External</w:t>
      </w:r>
      <w:r>
        <w:t xml:space="preserve"> using IPv4 and IPv6 addresses.</w:t>
      </w:r>
    </w:p>
    <w:p w14:paraId="5863E8BA" w14:textId="3BDFFB3C" w:rsidR="00A16B34" w:rsidRDefault="00A16B34" w:rsidP="008F7E4E">
      <w:pPr>
        <w:pStyle w:val="Heading4"/>
      </w:pPr>
      <w:r>
        <w:t>Question:</w:t>
      </w:r>
    </w:p>
    <w:p w14:paraId="1AB60FA1" w14:textId="6F9F89A6" w:rsidR="00A16B34" w:rsidRDefault="00A16B34" w:rsidP="00632A9B">
      <w:pPr>
        <w:pStyle w:val="BodyTextL25"/>
        <w:spacing w:before="0"/>
      </w:pPr>
      <w:r>
        <w:t xml:space="preserve">What are the ping results from S1 to </w:t>
      </w:r>
      <w:r w:rsidR="00E9045B">
        <w:t>ISP</w:t>
      </w:r>
      <w:r>
        <w:t xml:space="preserve"> and External?</w:t>
      </w:r>
    </w:p>
    <w:p w14:paraId="04A0A2F6" w14:textId="3C4E8EB9" w:rsidR="003911D4" w:rsidRPr="003911D4" w:rsidRDefault="003911D4" w:rsidP="00632A9B">
      <w:pPr>
        <w:pStyle w:val="BodyTextL25"/>
        <w:spacing w:before="0"/>
        <w:rPr>
          <w:b/>
          <w:bCs/>
        </w:rPr>
      </w:pPr>
      <w:r>
        <w:rPr>
          <w:b/>
          <w:bCs/>
        </w:rPr>
        <w:t xml:space="preserve">To g0/0/0 was successful but it was unsuccessful to g0/0/1 </w:t>
      </w:r>
    </w:p>
    <w:p w14:paraId="40C64BF2" w14:textId="4BE0EFDC" w:rsidR="00A16B34" w:rsidRDefault="00A16B34" w:rsidP="00632A9B">
      <w:pPr>
        <w:pStyle w:val="AnswerLineL25"/>
      </w:pPr>
      <w:r>
        <w:t>Type your answers here.</w:t>
      </w:r>
    </w:p>
    <w:p w14:paraId="2AB3E506" w14:textId="6AEC0F7E" w:rsidR="008334A2" w:rsidRPr="008334A2" w:rsidRDefault="008334A2" w:rsidP="008334A2">
      <w:pPr>
        <w:pStyle w:val="ConfigWindow"/>
      </w:pPr>
      <w:r w:rsidRPr="008334A2">
        <w:t>Close command prompt</w:t>
      </w:r>
    </w:p>
    <w:p w14:paraId="314E69A5" w14:textId="0C674600" w:rsidR="007414F4" w:rsidRDefault="007414F4" w:rsidP="008334A2">
      <w:pPr>
        <w:pStyle w:val="Heading2"/>
        <w:spacing w:before="120"/>
      </w:pPr>
      <w:r>
        <w:t xml:space="preserve">Use </w:t>
      </w:r>
      <w:proofErr w:type="spellStart"/>
      <w:r>
        <w:t>Tracert</w:t>
      </w:r>
      <w:proofErr w:type="spellEnd"/>
      <w:r>
        <w:t xml:space="preserve"> and Traceroute Commands for Basic Network Testing</w:t>
      </w:r>
    </w:p>
    <w:p w14:paraId="2837B350" w14:textId="458DA45E" w:rsidR="007414F4" w:rsidRDefault="007414F4" w:rsidP="007414F4">
      <w:pPr>
        <w:pStyle w:val="BodyTextL25"/>
        <w:tabs>
          <w:tab w:val="left" w:pos="1725"/>
        </w:tabs>
      </w:pPr>
      <w:r>
        <w:t xml:space="preserve">The commands for tracing routes can be found on PCs and network devices. For a Windows-based PC, the </w:t>
      </w:r>
      <w:proofErr w:type="spellStart"/>
      <w:r w:rsidRPr="00F27F3A">
        <w:rPr>
          <w:b/>
        </w:rPr>
        <w:t>tracert</w:t>
      </w:r>
      <w:proofErr w:type="spellEnd"/>
      <w:r w:rsidRPr="00F27F3A">
        <w:rPr>
          <w:b/>
        </w:rPr>
        <w:t xml:space="preserve"> </w:t>
      </w:r>
      <w:r>
        <w:t xml:space="preserve">command uses ICMP messages to trace the path to the destination. The </w:t>
      </w:r>
      <w:r w:rsidRPr="00B26DC0">
        <w:rPr>
          <w:b/>
        </w:rPr>
        <w:t>traceroute</w:t>
      </w:r>
      <w:r>
        <w:t xml:space="preserve"> command </w:t>
      </w:r>
      <w:r w:rsidR="00013027">
        <w:t xml:space="preserve">uses </w:t>
      </w:r>
      <w:r>
        <w:t>the User Datagram Protocol (UDP) datagrams for tracing routes to the destination for Cisco devices and other Unix-like PCs.</w:t>
      </w:r>
    </w:p>
    <w:p w14:paraId="7BE6CBC4" w14:textId="45F2E74A" w:rsidR="007414F4" w:rsidRDefault="007414F4" w:rsidP="007414F4">
      <w:pPr>
        <w:pStyle w:val="BodyTextL25"/>
        <w:tabs>
          <w:tab w:val="left" w:pos="1725"/>
        </w:tabs>
      </w:pPr>
      <w:r>
        <w:t xml:space="preserve">In this part, you will examine the </w:t>
      </w:r>
      <w:r w:rsidRPr="00423D4A">
        <w:t>traceroute</w:t>
      </w:r>
      <w:r>
        <w:t xml:space="preserve"> commands and determine the path that a packet travels to </w:t>
      </w:r>
      <w:r w:rsidR="00013027">
        <w:t>the</w:t>
      </w:r>
      <w:r>
        <w:t xml:space="preserve"> destination. You will use the </w:t>
      </w:r>
      <w:proofErr w:type="spellStart"/>
      <w:r w:rsidRPr="00E07C73">
        <w:rPr>
          <w:b/>
        </w:rPr>
        <w:t>tracert</w:t>
      </w:r>
      <w:proofErr w:type="spellEnd"/>
      <w:r>
        <w:t xml:space="preserve"> command from the PCs and the </w:t>
      </w:r>
      <w:r w:rsidRPr="00E07C73">
        <w:rPr>
          <w:b/>
        </w:rPr>
        <w:t>traceroute</w:t>
      </w:r>
      <w:r>
        <w:t xml:space="preserve"> command from the Cisco devices. You will also examine the options that are available for fine tuning the traceroute results.</w:t>
      </w:r>
    </w:p>
    <w:p w14:paraId="602417E3" w14:textId="3015F0F5" w:rsidR="007414F4" w:rsidRDefault="003834E9" w:rsidP="007414F4">
      <w:pPr>
        <w:pStyle w:val="Heading3"/>
      </w:pPr>
      <w:r>
        <w:t>From PC-A, u</w:t>
      </w:r>
      <w:r w:rsidR="007414F4">
        <w:t xml:space="preserve">se the </w:t>
      </w:r>
      <w:proofErr w:type="spellStart"/>
      <w:r w:rsidR="007414F4">
        <w:t>tracert</w:t>
      </w:r>
      <w:proofErr w:type="spellEnd"/>
      <w:r w:rsidR="007414F4">
        <w:t xml:space="preserve"> command to </w:t>
      </w:r>
      <w:r w:rsidR="00A44EC5">
        <w:t>External</w:t>
      </w:r>
      <w:r w:rsidR="007414F4">
        <w:t>.</w:t>
      </w:r>
    </w:p>
    <w:p w14:paraId="63B538B4" w14:textId="5CEA10B2" w:rsidR="007414F4" w:rsidRDefault="007414F4" w:rsidP="007414F4">
      <w:pPr>
        <w:pStyle w:val="SubStepAlpha"/>
      </w:pPr>
      <w:r>
        <w:t xml:space="preserve">At the command prompt of </w:t>
      </w:r>
      <w:r w:rsidRPr="00CB2131">
        <w:rPr>
          <w:b/>
          <w:bCs/>
        </w:rPr>
        <w:t>PC-A</w:t>
      </w:r>
      <w:r>
        <w:t xml:space="preserve">, type </w:t>
      </w:r>
      <w:proofErr w:type="spellStart"/>
      <w:r w:rsidRPr="00631BBD">
        <w:rPr>
          <w:b/>
        </w:rPr>
        <w:t>tracert</w:t>
      </w:r>
      <w:proofErr w:type="spellEnd"/>
      <w:r w:rsidRPr="00631BBD">
        <w:rPr>
          <w:b/>
        </w:rPr>
        <w:t xml:space="preserve"> </w:t>
      </w:r>
      <w:r>
        <w:rPr>
          <w:b/>
        </w:rPr>
        <w:t>209.165.200.226</w:t>
      </w:r>
      <w:r>
        <w:t>.</w:t>
      </w:r>
    </w:p>
    <w:p w14:paraId="3A4D380B" w14:textId="77777777" w:rsidR="007414F4" w:rsidRDefault="007414F4" w:rsidP="007414F4">
      <w:pPr>
        <w:pStyle w:val="ConfigWindow"/>
      </w:pPr>
      <w:r>
        <w:t>Open a command prompt</w:t>
      </w:r>
    </w:p>
    <w:p w14:paraId="3F6BD1FE" w14:textId="77777777" w:rsidR="007414F4" w:rsidRDefault="007414F4" w:rsidP="007414F4">
      <w:pPr>
        <w:pStyle w:val="CMD"/>
        <w:spacing w:before="0"/>
      </w:pPr>
      <w:r>
        <w:t xml:space="preserve">C:\&gt; </w:t>
      </w:r>
      <w:proofErr w:type="spellStart"/>
      <w:r w:rsidRPr="00AE4FBA">
        <w:rPr>
          <w:b/>
        </w:rPr>
        <w:t>tracert</w:t>
      </w:r>
      <w:proofErr w:type="spellEnd"/>
      <w:r w:rsidRPr="00AE4FBA">
        <w:rPr>
          <w:b/>
        </w:rPr>
        <w:t xml:space="preserve"> </w:t>
      </w:r>
      <w:r>
        <w:rPr>
          <w:b/>
        </w:rPr>
        <w:t>209.165.200.226</w:t>
      </w:r>
    </w:p>
    <w:p w14:paraId="570DE6DE" w14:textId="77777777" w:rsidR="007414F4" w:rsidRPr="007414F4" w:rsidRDefault="007414F4" w:rsidP="007414F4">
      <w:pPr>
        <w:pStyle w:val="CMDOutput"/>
        <w:rPr>
          <w:lang w:eastAsia="zh-CN"/>
        </w:rPr>
      </w:pPr>
    </w:p>
    <w:p w14:paraId="4B5EAF69" w14:textId="77777777" w:rsidR="007414F4" w:rsidRPr="007414F4" w:rsidRDefault="007414F4" w:rsidP="007414F4">
      <w:pPr>
        <w:pStyle w:val="CMDOutput"/>
        <w:rPr>
          <w:lang w:eastAsia="zh-CN"/>
        </w:rPr>
      </w:pPr>
      <w:r w:rsidRPr="007414F4">
        <w:rPr>
          <w:lang w:eastAsia="zh-CN"/>
        </w:rPr>
        <w:t xml:space="preserve">Tracing route to 209.165.200.226 over a maximum of 30 hops: </w:t>
      </w:r>
    </w:p>
    <w:p w14:paraId="0A7C240B" w14:textId="77777777" w:rsidR="007414F4" w:rsidRPr="007414F4" w:rsidRDefault="007414F4" w:rsidP="007414F4">
      <w:pPr>
        <w:pStyle w:val="CMDOutput"/>
        <w:rPr>
          <w:lang w:eastAsia="zh-CN"/>
        </w:rPr>
      </w:pPr>
    </w:p>
    <w:p w14:paraId="577F65C1" w14:textId="4F0DE340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1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* </w:t>
      </w:r>
      <w:r>
        <w:rPr>
          <w:lang w:eastAsia="zh-CN"/>
        </w:rPr>
        <w:t xml:space="preserve">    </w:t>
      </w:r>
      <w:r w:rsidRPr="007414F4">
        <w:rPr>
          <w:lang w:eastAsia="zh-CN"/>
        </w:rPr>
        <w:t xml:space="preserve">* </w:t>
      </w:r>
      <w:r>
        <w:rPr>
          <w:lang w:eastAsia="zh-CN"/>
        </w:rPr>
        <w:t xml:space="preserve">      </w:t>
      </w:r>
      <w:r w:rsidRPr="007414F4">
        <w:rPr>
          <w:lang w:eastAsia="zh-CN"/>
        </w:rPr>
        <w:t xml:space="preserve">1 </w:t>
      </w:r>
      <w:proofErr w:type="spell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192.168.1.1</w:t>
      </w:r>
    </w:p>
    <w:p w14:paraId="4D6F79F3" w14:textId="3DE96E2E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2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* </w:t>
      </w:r>
      <w:r>
        <w:rPr>
          <w:lang w:eastAsia="zh-CN"/>
        </w:rPr>
        <w:t xml:space="preserve">    </w:t>
      </w:r>
      <w:r w:rsidRPr="007414F4">
        <w:rPr>
          <w:lang w:eastAsia="zh-CN"/>
        </w:rPr>
        <w:t xml:space="preserve">0 </w:t>
      </w:r>
      <w:proofErr w:type="spell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0 </w:t>
      </w:r>
      <w:proofErr w:type="spell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Pr="007414F4">
        <w:rPr>
          <w:lang w:eastAsia="zh-CN"/>
        </w:rPr>
        <w:t>64.100.0.1</w:t>
      </w:r>
    </w:p>
    <w:p w14:paraId="48A63B24" w14:textId="1F54BDC4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3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0 </w:t>
      </w:r>
      <w:proofErr w:type="spellStart"/>
      <w:proofErr w:type="gram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</w:t>
      </w:r>
      <w:r w:rsidRPr="007414F4">
        <w:rPr>
          <w:lang w:eastAsia="zh-CN"/>
        </w:rPr>
        <w:t xml:space="preserve"> *</w:t>
      </w:r>
      <w:proofErr w:type="gramEnd"/>
      <w:r>
        <w:rPr>
          <w:lang w:eastAsia="zh-CN"/>
        </w:rPr>
        <w:t xml:space="preserve">      </w:t>
      </w:r>
      <w:r w:rsidRPr="007414F4">
        <w:rPr>
          <w:lang w:eastAsia="zh-CN"/>
        </w:rPr>
        <w:t xml:space="preserve"> 0 </w:t>
      </w:r>
      <w:proofErr w:type="spell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Pr="007414F4">
        <w:rPr>
          <w:lang w:eastAsia="zh-CN"/>
        </w:rPr>
        <w:t>64.100.0.1</w:t>
      </w:r>
    </w:p>
    <w:p w14:paraId="2C37A214" w14:textId="261969AA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 xml:space="preserve">4 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* </w:t>
      </w:r>
      <w:r>
        <w:rPr>
          <w:lang w:eastAsia="zh-CN"/>
        </w:rPr>
        <w:t xml:space="preserve">    </w:t>
      </w:r>
      <w:r w:rsidRPr="007414F4">
        <w:rPr>
          <w:lang w:eastAsia="zh-CN"/>
        </w:rPr>
        <w:t xml:space="preserve">11 </w:t>
      </w:r>
      <w:proofErr w:type="spell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 </w:t>
      </w:r>
      <w:r w:rsidRPr="007414F4">
        <w:rPr>
          <w:lang w:eastAsia="zh-CN"/>
        </w:rPr>
        <w:t xml:space="preserve"> * </w:t>
      </w:r>
      <w:r>
        <w:rPr>
          <w:lang w:eastAsia="zh-CN"/>
        </w:rPr>
        <w:t xml:space="preserve">      </w:t>
      </w:r>
      <w:r w:rsidRPr="007414F4">
        <w:rPr>
          <w:lang w:eastAsia="zh-CN"/>
        </w:rPr>
        <w:t>Request timed out.</w:t>
      </w:r>
    </w:p>
    <w:p w14:paraId="6D51B679" w14:textId="37F75CB9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5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0 </w:t>
      </w:r>
      <w:proofErr w:type="spellStart"/>
      <w:proofErr w:type="gram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Pr="007414F4">
        <w:rPr>
          <w:lang w:eastAsia="zh-CN"/>
        </w:rPr>
        <w:t>*</w:t>
      </w:r>
      <w:proofErr w:type="gramEnd"/>
      <w:r>
        <w:rPr>
          <w:lang w:eastAsia="zh-CN"/>
        </w:rPr>
        <w:t xml:space="preserve">      </w:t>
      </w:r>
      <w:r w:rsidRPr="007414F4">
        <w:rPr>
          <w:lang w:eastAsia="zh-CN"/>
        </w:rPr>
        <w:t xml:space="preserve"> 0 </w:t>
      </w:r>
      <w:proofErr w:type="spell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Pr="007414F4">
        <w:rPr>
          <w:lang w:eastAsia="zh-CN"/>
        </w:rPr>
        <w:t>64.100.0.1</w:t>
      </w:r>
    </w:p>
    <w:p w14:paraId="2B84F0D9" w14:textId="77777777" w:rsidR="00980FC2" w:rsidRDefault="00980FC2" w:rsidP="00980FC2">
      <w:pPr>
        <w:pStyle w:val="CMDOutput"/>
      </w:pPr>
      <w:r>
        <w:t>Control-C</w:t>
      </w:r>
    </w:p>
    <w:p w14:paraId="2618836F" w14:textId="77777777" w:rsidR="00980FC2" w:rsidRDefault="00980FC2" w:rsidP="00980FC2">
      <w:pPr>
        <w:pStyle w:val="CMDOutput"/>
      </w:pPr>
      <w:r>
        <w:t>^C</w:t>
      </w:r>
    </w:p>
    <w:p w14:paraId="2F995FF3" w14:textId="1577018F" w:rsidR="00BC245A" w:rsidRDefault="00980FC2" w:rsidP="00980FC2">
      <w:pPr>
        <w:pStyle w:val="CMDOutput"/>
      </w:pPr>
      <w:r>
        <w:t>C:\&gt;</w:t>
      </w:r>
    </w:p>
    <w:p w14:paraId="5B9B8856" w14:textId="650E610A" w:rsidR="00BC245A" w:rsidRPr="00BC245A" w:rsidRDefault="00BC245A" w:rsidP="00BC245A">
      <w:pPr>
        <w:pStyle w:val="BodyTextL50"/>
      </w:pPr>
      <w:r w:rsidRPr="00BC245A">
        <w:rPr>
          <w:b/>
          <w:bCs/>
        </w:rPr>
        <w:t>Note</w:t>
      </w:r>
      <w:r>
        <w:t xml:space="preserve">: You can stop the trace route by pressing </w:t>
      </w:r>
      <w:r w:rsidRPr="0004163D">
        <w:rPr>
          <w:b/>
          <w:bCs/>
        </w:rPr>
        <w:t>Ctrl-C</w:t>
      </w:r>
      <w:r>
        <w:t>.</w:t>
      </w:r>
    </w:p>
    <w:p w14:paraId="0DA77B17" w14:textId="4564F9E2" w:rsidR="007414F4" w:rsidRDefault="007414F4" w:rsidP="007414F4">
      <w:pPr>
        <w:pStyle w:val="BodyTextL50"/>
        <w:spacing w:after="0"/>
      </w:pPr>
      <w:r>
        <w:t xml:space="preserve">The </w:t>
      </w:r>
      <w:proofErr w:type="spellStart"/>
      <w:r w:rsidRPr="00980FC2">
        <w:rPr>
          <w:b/>
          <w:bCs/>
        </w:rPr>
        <w:t>tracert</w:t>
      </w:r>
      <w:proofErr w:type="spellEnd"/>
      <w:r>
        <w:t xml:space="preserve"> result indicates the path from PC-A to </w:t>
      </w:r>
      <w:r w:rsidR="00A44EC5">
        <w:t>External</w:t>
      </w:r>
      <w:r>
        <w:t xml:space="preserve"> is from PC-A to R1 to </w:t>
      </w:r>
      <w:r w:rsidR="00E9045B">
        <w:t>ISP</w:t>
      </w:r>
      <w:r w:rsidR="004F024D">
        <w:t xml:space="preserve"> and </w:t>
      </w:r>
      <w:r w:rsidR="00181EC0">
        <w:t xml:space="preserve">is </w:t>
      </w:r>
      <w:r w:rsidR="004F024D">
        <w:t xml:space="preserve">unable to arrive </w:t>
      </w:r>
      <w:r w:rsidR="00181EC0">
        <w:t>at</w:t>
      </w:r>
      <w:r w:rsidR="004F024D">
        <w:t xml:space="preserve"> </w:t>
      </w:r>
      <w:r w:rsidR="00A44EC5">
        <w:t>External</w:t>
      </w:r>
      <w:r w:rsidR="004F024D">
        <w:t xml:space="preserve">. The </w:t>
      </w:r>
      <w:proofErr w:type="spellStart"/>
      <w:r w:rsidR="004F024D">
        <w:t>tracert</w:t>
      </w:r>
      <w:proofErr w:type="spellEnd"/>
      <w:r w:rsidR="004F024D">
        <w:t xml:space="preserve"> results</w:t>
      </w:r>
      <w:r w:rsidR="0004163D">
        <w:t xml:space="preserve"> indicate </w:t>
      </w:r>
      <w:r w:rsidR="004F024D">
        <w:t xml:space="preserve">an issue at the </w:t>
      </w:r>
      <w:r w:rsidR="00E9045B">
        <w:t>ISP</w:t>
      </w:r>
      <w:r w:rsidR="004F024D">
        <w:t xml:space="preserve"> router.</w:t>
      </w:r>
    </w:p>
    <w:p w14:paraId="326978E6" w14:textId="4E9861DA" w:rsidR="00D3637C" w:rsidRDefault="00D3637C" w:rsidP="00BC245A">
      <w:pPr>
        <w:pStyle w:val="SubStepAlpha"/>
        <w:spacing w:after="0"/>
      </w:pPr>
      <w:r>
        <w:t xml:space="preserve">Repeat the </w:t>
      </w:r>
      <w:proofErr w:type="spellStart"/>
      <w:r>
        <w:t>tracert</w:t>
      </w:r>
      <w:proofErr w:type="spellEnd"/>
      <w:r>
        <w:t xml:space="preserve"> command using the IPv6 address. At the command prompt, enter </w:t>
      </w:r>
      <w:proofErr w:type="spellStart"/>
      <w:r w:rsidRPr="00631BBD">
        <w:rPr>
          <w:b/>
        </w:rPr>
        <w:t>tracert</w:t>
      </w:r>
      <w:proofErr w:type="spellEnd"/>
      <w:r w:rsidRPr="00631BBD">
        <w:rPr>
          <w:b/>
        </w:rPr>
        <w:t xml:space="preserve">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:200::226</w:t>
      </w:r>
      <w:r>
        <w:t>.</w:t>
      </w:r>
    </w:p>
    <w:p w14:paraId="6D29D521" w14:textId="77777777" w:rsidR="007414F4" w:rsidRDefault="007414F4" w:rsidP="007414F4">
      <w:pPr>
        <w:pStyle w:val="ConfigWindow"/>
      </w:pPr>
      <w:r>
        <w:t>Close command prompt</w:t>
      </w:r>
    </w:p>
    <w:p w14:paraId="312F70BB" w14:textId="65ED6BA0" w:rsidR="007414F4" w:rsidRDefault="00745177" w:rsidP="007414F4">
      <w:pPr>
        <w:pStyle w:val="Heading3"/>
      </w:pPr>
      <w:r>
        <w:lastRenderedPageBreak/>
        <w:t>From S1, u</w:t>
      </w:r>
      <w:r w:rsidR="007414F4">
        <w:t xml:space="preserve">se the traceroute command to </w:t>
      </w:r>
      <w:r w:rsidR="00A44EC5">
        <w:t>External</w:t>
      </w:r>
      <w:r w:rsidR="007414F4">
        <w:t>.</w:t>
      </w:r>
    </w:p>
    <w:p w14:paraId="3CE8596F" w14:textId="1F42CC49" w:rsidR="00446D13" w:rsidRDefault="00446D13" w:rsidP="00446D13">
      <w:pPr>
        <w:pStyle w:val="BodyTextL25"/>
      </w:pPr>
      <w:r w:rsidRPr="003226AD">
        <w:rPr>
          <w:rStyle w:val="BodyTextL25Char"/>
        </w:rPr>
        <w:t>Fr</w:t>
      </w:r>
      <w:r>
        <w:t>o</w:t>
      </w:r>
      <w:r w:rsidRPr="003226AD">
        <w:rPr>
          <w:rStyle w:val="BodyTextL25Char"/>
        </w:rPr>
        <w:t>m</w:t>
      </w:r>
      <w:r>
        <w:t xml:space="preserve"> </w:t>
      </w:r>
      <w:r w:rsidRPr="00446D13">
        <w:rPr>
          <w:b/>
          <w:bCs/>
        </w:rPr>
        <w:t>S1</w:t>
      </w:r>
      <w:r>
        <w:t>, type</w:t>
      </w:r>
      <w:r w:rsidRPr="00446D13">
        <w:rPr>
          <w:b/>
          <w:bCs/>
        </w:rPr>
        <w:t xml:space="preserve"> traceroute 209.165.200.226</w:t>
      </w:r>
      <w:r w:rsidRPr="00446D13">
        <w:rPr>
          <w:rStyle w:val="BodyTextL25Char"/>
        </w:rPr>
        <w:t xml:space="preserve"> o</w:t>
      </w:r>
      <w:r>
        <w:t xml:space="preserve">r </w:t>
      </w:r>
      <w:r w:rsidRPr="00446D13">
        <w:rPr>
          <w:b/>
          <w:bCs/>
        </w:rPr>
        <w:t>traceroute 2001:db</w:t>
      </w:r>
      <w:proofErr w:type="gramStart"/>
      <w:r w:rsidRPr="00446D13">
        <w:rPr>
          <w:b/>
          <w:bCs/>
        </w:rPr>
        <w:t>8:acad</w:t>
      </w:r>
      <w:proofErr w:type="gramEnd"/>
      <w:r w:rsidRPr="00446D13">
        <w:rPr>
          <w:b/>
          <w:bCs/>
        </w:rPr>
        <w:t>:200::226</w:t>
      </w:r>
      <w:r>
        <w:t>.</w:t>
      </w:r>
    </w:p>
    <w:p w14:paraId="04048BA8" w14:textId="17AB2A3B" w:rsidR="007414F4" w:rsidRDefault="008F7E4E" w:rsidP="007414F4">
      <w:pPr>
        <w:pStyle w:val="BodyTextL25"/>
      </w:pPr>
      <w:r w:rsidRPr="008F7E4E">
        <w:rPr>
          <w:b/>
          <w:bCs/>
        </w:rPr>
        <w:t>Note</w:t>
      </w:r>
      <w:r>
        <w:t xml:space="preserve">: To stop the traceroute, press </w:t>
      </w:r>
      <w:r w:rsidRPr="008F7E4E">
        <w:rPr>
          <w:b/>
          <w:bCs/>
        </w:rPr>
        <w:t>Ctrl-Shift-6</w:t>
      </w:r>
      <w:r>
        <w:t>.</w:t>
      </w:r>
    </w:p>
    <w:p w14:paraId="3D6E6337" w14:textId="77777777" w:rsidR="007414F4" w:rsidRDefault="007414F4" w:rsidP="007414F4">
      <w:pPr>
        <w:pStyle w:val="ConfigWindow"/>
      </w:pPr>
      <w:r>
        <w:t>Open a configuration window</w:t>
      </w:r>
    </w:p>
    <w:p w14:paraId="4EE1197F" w14:textId="77777777" w:rsidR="007414F4" w:rsidRPr="00613663" w:rsidRDefault="007414F4" w:rsidP="007414F4">
      <w:pPr>
        <w:pStyle w:val="CMD"/>
        <w:spacing w:before="0"/>
      </w:pPr>
      <w:r w:rsidRPr="00613663">
        <w:t>S1#</w:t>
      </w:r>
      <w:r>
        <w:t xml:space="preserve"> </w:t>
      </w:r>
      <w:r w:rsidRPr="00D351B0">
        <w:rPr>
          <w:b/>
        </w:rPr>
        <w:t>traceroute 209.165.200.226</w:t>
      </w:r>
    </w:p>
    <w:p w14:paraId="7B9F8132" w14:textId="77777777" w:rsidR="007414F4" w:rsidRDefault="007414F4" w:rsidP="007414F4">
      <w:pPr>
        <w:pStyle w:val="ConfigWindow"/>
      </w:pPr>
      <w:r>
        <w:t>Close configuration window</w:t>
      </w:r>
    </w:p>
    <w:p w14:paraId="1CCEAA7E" w14:textId="77777777" w:rsidR="00745177" w:rsidRDefault="007414F4" w:rsidP="007414F4">
      <w:pPr>
        <w:pStyle w:val="BodyTextL25"/>
        <w:spacing w:before="0"/>
      </w:pPr>
      <w:r>
        <w:t xml:space="preserve">The </w:t>
      </w:r>
      <w:r w:rsidRPr="00B3339A">
        <w:rPr>
          <w:b/>
        </w:rPr>
        <w:t>traceroute</w:t>
      </w:r>
      <w:r>
        <w:t xml:space="preserve"> command has additional options. You can use </w:t>
      </w:r>
      <w:proofErr w:type="gramStart"/>
      <w:r>
        <w:t xml:space="preserve">the </w:t>
      </w:r>
      <w:r w:rsidRPr="00406183">
        <w:rPr>
          <w:b/>
        </w:rPr>
        <w:t>?</w:t>
      </w:r>
      <w:proofErr w:type="gramEnd"/>
      <w:r>
        <w:t xml:space="preserve"> or just press </w:t>
      </w:r>
      <w:r w:rsidRPr="00E42434">
        <w:rPr>
          <w:b/>
          <w:bCs/>
        </w:rPr>
        <w:t>Enter</w:t>
      </w:r>
      <w:r>
        <w:t xml:space="preserve"> after typing </w:t>
      </w:r>
      <w:r>
        <w:rPr>
          <w:b/>
        </w:rPr>
        <w:t>traceroute</w:t>
      </w:r>
      <w:r>
        <w:t xml:space="preserve"> at the prompt to explore these options.</w:t>
      </w:r>
      <w:r w:rsidR="000E26AB">
        <w:t xml:space="preserve"> </w:t>
      </w:r>
    </w:p>
    <w:p w14:paraId="312C5260" w14:textId="2225BCF4" w:rsidR="007414F4" w:rsidRPr="000E26AB" w:rsidRDefault="000E26AB" w:rsidP="007414F4">
      <w:pPr>
        <w:pStyle w:val="BodyTextL25"/>
        <w:spacing w:before="0"/>
      </w:pPr>
      <w:r>
        <w:rPr>
          <w:b/>
          <w:bCs/>
        </w:rPr>
        <w:t>Note</w:t>
      </w:r>
      <w:r>
        <w:t>: The available options are limited in Packet Tracer.</w:t>
      </w:r>
    </w:p>
    <w:p w14:paraId="0C61066B" w14:textId="77777777" w:rsidR="007414F4" w:rsidRDefault="007414F4" w:rsidP="007414F4">
      <w:pPr>
        <w:pStyle w:val="BodyTextL25"/>
      </w:pPr>
      <w:r w:rsidRPr="00DA6ADA">
        <w:t>The</w:t>
      </w:r>
      <w:r>
        <w:t xml:space="preserve"> following link provides more information regarding the </w:t>
      </w:r>
      <w:r w:rsidRPr="00406183">
        <w:rPr>
          <w:b/>
        </w:rPr>
        <w:t>ping</w:t>
      </w:r>
      <w:r>
        <w:t xml:space="preserve"> and </w:t>
      </w:r>
      <w:r w:rsidRPr="00406183">
        <w:rPr>
          <w:b/>
        </w:rPr>
        <w:t>traceroute</w:t>
      </w:r>
      <w:r>
        <w:t xml:space="preserve"> commands for a Cisco device:</w:t>
      </w:r>
    </w:p>
    <w:p w14:paraId="013FECAC" w14:textId="77777777" w:rsidR="007414F4" w:rsidRDefault="00000000" w:rsidP="007414F4">
      <w:pPr>
        <w:pStyle w:val="BodyTextL25"/>
      </w:pPr>
      <w:hyperlink r:id="rId9" w:history="1">
        <w:r w:rsidR="007414F4" w:rsidRPr="00502D83">
          <w:rPr>
            <w:rStyle w:val="Hyperlink"/>
          </w:rPr>
          <w:t>http://www.cisco.com/en/US/products/sw/iosswrel/ps1831/products_tech_note09186a00800a6057.shtml</w:t>
        </w:r>
      </w:hyperlink>
    </w:p>
    <w:p w14:paraId="2933715A" w14:textId="46FD01D5" w:rsidR="007414F4" w:rsidRDefault="004F024D" w:rsidP="004F024D">
      <w:pPr>
        <w:pStyle w:val="Heading2"/>
      </w:pPr>
      <w:r>
        <w:t xml:space="preserve">Correct the network connectivity issue at </w:t>
      </w:r>
      <w:r w:rsidR="00E9045B">
        <w:t>ISP</w:t>
      </w:r>
      <w:r>
        <w:t>.</w:t>
      </w:r>
    </w:p>
    <w:p w14:paraId="0DDEC954" w14:textId="663FE1B4" w:rsidR="00D04B2F" w:rsidRDefault="00C45E4E" w:rsidP="00D04B2F">
      <w:pPr>
        <w:pStyle w:val="Heading3"/>
      </w:pPr>
      <w:r>
        <w:t>Access the network location</w:t>
      </w:r>
      <w:r w:rsidR="00745177">
        <w:t xml:space="preserve"> where the connectivity issue is occurring</w:t>
      </w:r>
      <w:r>
        <w:t>.</w:t>
      </w:r>
    </w:p>
    <w:p w14:paraId="4CEB5FF6" w14:textId="64B772FD" w:rsidR="00D04B2F" w:rsidRDefault="00D3637C" w:rsidP="00D04B2F">
      <w:pPr>
        <w:pStyle w:val="BodyTextL25"/>
      </w:pPr>
      <w:r>
        <w:t>From the previous step</w:t>
      </w:r>
      <w:r w:rsidR="008F7E4E">
        <w:t>s</w:t>
      </w:r>
      <w:r>
        <w:t xml:space="preserve">, you had determined that there is an issue at the </w:t>
      </w:r>
      <w:r w:rsidR="00E9045B">
        <w:t>ISP</w:t>
      </w:r>
      <w:r>
        <w:t xml:space="preserve"> router</w:t>
      </w:r>
      <w:r w:rsidR="008F7E4E">
        <w:t xml:space="preserve"> using the </w:t>
      </w:r>
      <w:r w:rsidR="008F7E4E" w:rsidRPr="00BC3844">
        <w:rPr>
          <w:b/>
          <w:bCs/>
        </w:rPr>
        <w:t>ping</w:t>
      </w:r>
      <w:r w:rsidR="008F7E4E">
        <w:t xml:space="preserve"> and </w:t>
      </w:r>
      <w:r w:rsidR="008F7E4E" w:rsidRPr="00BC3844">
        <w:rPr>
          <w:b/>
          <w:bCs/>
        </w:rPr>
        <w:t>traceroute</w:t>
      </w:r>
      <w:r w:rsidR="008F7E4E">
        <w:t xml:space="preserve"> commands</w:t>
      </w:r>
      <w:r>
        <w:t xml:space="preserve">. </w:t>
      </w:r>
      <w:r w:rsidR="00C45E4E">
        <w:t xml:space="preserve">You have remote SSH access to all the network devices using username </w:t>
      </w:r>
      <w:r w:rsidR="00C45E4E">
        <w:rPr>
          <w:b/>
          <w:bCs/>
        </w:rPr>
        <w:t>admin</w:t>
      </w:r>
      <w:r w:rsidR="00C45E4E">
        <w:t xml:space="preserve"> and password </w:t>
      </w:r>
      <w:r w:rsidR="00C45E4E">
        <w:rPr>
          <w:b/>
          <w:bCs/>
        </w:rPr>
        <w:t>class</w:t>
      </w:r>
      <w:r w:rsidR="00C45E4E">
        <w:t>.</w:t>
      </w:r>
    </w:p>
    <w:p w14:paraId="32FDC766" w14:textId="03761729" w:rsidR="00D3637C" w:rsidRDefault="00D3637C" w:rsidP="00D3637C">
      <w:pPr>
        <w:pStyle w:val="ConfigWindow"/>
      </w:pPr>
      <w:r>
        <w:t>Open command prompt</w:t>
      </w:r>
    </w:p>
    <w:p w14:paraId="5377CF76" w14:textId="196551E7" w:rsidR="00C45E4E" w:rsidRDefault="00C45E4E" w:rsidP="00D3637C">
      <w:pPr>
        <w:pStyle w:val="SubStepAlpha"/>
        <w:spacing w:before="0"/>
      </w:pPr>
      <w:r>
        <w:t xml:space="preserve">From </w:t>
      </w:r>
      <w:r w:rsidR="008F7E4E">
        <w:t xml:space="preserve">the terminal of </w:t>
      </w:r>
      <w:r w:rsidR="008F7E4E" w:rsidRPr="00CB2131">
        <w:rPr>
          <w:b/>
          <w:bCs/>
        </w:rPr>
        <w:t>S1</w:t>
      </w:r>
      <w:r w:rsidR="00944D1F">
        <w:t xml:space="preserve">, </w:t>
      </w:r>
      <w:r w:rsidR="006A07C6">
        <w:t xml:space="preserve">SSH into the </w:t>
      </w:r>
      <w:r w:rsidR="00E9045B">
        <w:t>ISP</w:t>
      </w:r>
      <w:r w:rsidR="006A07C6">
        <w:t xml:space="preserve"> router</w:t>
      </w:r>
      <w:r w:rsidR="005738A7">
        <w:t xml:space="preserve"> using the G0/0/0 interface</w:t>
      </w:r>
      <w:r w:rsidR="008F7E4E">
        <w:t xml:space="preserve"> to correct the problem</w:t>
      </w:r>
      <w:r w:rsidR="006A07C6">
        <w:t>.</w:t>
      </w:r>
    </w:p>
    <w:p w14:paraId="1BEBF42D" w14:textId="5A91DE90" w:rsidR="006A07C6" w:rsidRDefault="006A07C6" w:rsidP="006A07C6">
      <w:pPr>
        <w:pStyle w:val="CMD"/>
        <w:rPr>
          <w:b/>
          <w:bCs/>
        </w:rPr>
      </w:pPr>
      <w:r>
        <w:t xml:space="preserve">C:\&gt; </w:t>
      </w:r>
      <w:r w:rsidRPr="006A07C6">
        <w:rPr>
          <w:b/>
          <w:bCs/>
        </w:rPr>
        <w:t>ssh -l admin 64.100.0.1</w:t>
      </w:r>
    </w:p>
    <w:p w14:paraId="033903A1" w14:textId="315ACFF2" w:rsidR="00EC0FE1" w:rsidRDefault="00EC0FE1" w:rsidP="008334A2">
      <w:pPr>
        <w:pStyle w:val="SubStepAlpha"/>
      </w:pPr>
      <w:r>
        <w:t xml:space="preserve">Use the </w:t>
      </w:r>
      <w:r w:rsidRPr="0010648E">
        <w:rPr>
          <w:b/>
        </w:rPr>
        <w:t>show</w:t>
      </w:r>
      <w:r>
        <w:t xml:space="preserve"> commands to examine the running configurations for the </w:t>
      </w:r>
      <w:r w:rsidR="00E9045B">
        <w:t>ISP</w:t>
      </w:r>
      <w:r>
        <w:t xml:space="preserve"> router.</w:t>
      </w:r>
    </w:p>
    <w:p w14:paraId="6C52B87F" w14:textId="6DECC414" w:rsidR="00EC0FE1" w:rsidRDefault="00EC0FE1" w:rsidP="00EC0FE1">
      <w:pPr>
        <w:pStyle w:val="BodyTextL50"/>
        <w:spacing w:before="0"/>
      </w:pPr>
      <w:r>
        <w:t xml:space="preserve">The outputs of the </w:t>
      </w:r>
      <w:r w:rsidRPr="000C3372">
        <w:rPr>
          <w:b/>
        </w:rPr>
        <w:t>show run</w:t>
      </w:r>
      <w:r>
        <w:t xml:space="preserve"> and </w:t>
      </w:r>
      <w:r w:rsidRPr="000C3372">
        <w:rPr>
          <w:b/>
        </w:rPr>
        <w:t xml:space="preserve">show </w:t>
      </w:r>
      <w:proofErr w:type="spellStart"/>
      <w:r w:rsidRPr="000C3372">
        <w:rPr>
          <w:b/>
        </w:rPr>
        <w:t>ip</w:t>
      </w:r>
      <w:proofErr w:type="spellEnd"/>
      <w:r w:rsidRPr="000C3372">
        <w:rPr>
          <w:b/>
        </w:rPr>
        <w:t xml:space="preserve"> interface brief</w:t>
      </w:r>
      <w:r>
        <w:t xml:space="preserve"> commands indicate that the </w:t>
      </w:r>
      <w:proofErr w:type="spellStart"/>
      <w:r>
        <w:t>GigabitEthernet</w:t>
      </w:r>
      <w:proofErr w:type="spellEnd"/>
      <w:r>
        <w:t xml:space="preserve"> 0/0/1 interface is up/up but </w:t>
      </w:r>
      <w:r w:rsidR="00BE4952">
        <w:t xml:space="preserve">that </w:t>
      </w:r>
      <w:r w:rsidR="00874DDB">
        <w:t>it is</w:t>
      </w:r>
      <w:r>
        <w:t xml:space="preserve"> configured with an incorrect IP address.</w:t>
      </w:r>
    </w:p>
    <w:p w14:paraId="09D6818F" w14:textId="5228C1CF" w:rsidR="005738A7" w:rsidRDefault="00EC0FE1" w:rsidP="005738A7">
      <w:pPr>
        <w:pStyle w:val="SubStepAlpha"/>
      </w:pPr>
      <w:r>
        <w:t>Correct the issues</w:t>
      </w:r>
      <w:r w:rsidR="00BE4952">
        <w:t xml:space="preserve"> you found</w:t>
      </w:r>
      <w:r>
        <w:t xml:space="preserve">. </w:t>
      </w:r>
      <w:r w:rsidR="00D55283">
        <w:t xml:space="preserve">From the command prompt on </w:t>
      </w:r>
      <w:r w:rsidR="00D55283" w:rsidRPr="00CB2131">
        <w:rPr>
          <w:b/>
          <w:bCs/>
        </w:rPr>
        <w:t>PC-A</w:t>
      </w:r>
      <w:r w:rsidR="00D55283">
        <w:t>, c</w:t>
      </w:r>
      <w:r w:rsidR="00E16D5F">
        <w:t xml:space="preserve">opy and paste the following configuration into the </w:t>
      </w:r>
      <w:r w:rsidR="00E9045B">
        <w:t>ISP</w:t>
      </w:r>
      <w:r w:rsidR="00E16D5F">
        <w:t xml:space="preserve"> router to correct the issue</w:t>
      </w:r>
      <w:r w:rsidR="00D55283">
        <w:t xml:space="preserve"> in the SSH session to </w:t>
      </w:r>
      <w:r w:rsidR="00013027">
        <w:t xml:space="preserve">the </w:t>
      </w:r>
      <w:r w:rsidR="00D55283">
        <w:t>ISP router</w:t>
      </w:r>
      <w:r w:rsidR="00E16D5F">
        <w:t>.</w:t>
      </w:r>
    </w:p>
    <w:p w14:paraId="6A2134A6" w14:textId="070529A4" w:rsidR="00E16D5F" w:rsidRDefault="00E16D5F" w:rsidP="00E16D5F">
      <w:pPr>
        <w:pStyle w:val="CMD"/>
      </w:pPr>
      <w:r>
        <w:t>configure terminal</w:t>
      </w:r>
    </w:p>
    <w:p w14:paraId="13FAB5EA" w14:textId="7A076A86" w:rsidR="00E16D5F" w:rsidRDefault="00E16D5F" w:rsidP="00E16D5F">
      <w:pPr>
        <w:pStyle w:val="CMD"/>
      </w:pPr>
      <w:r>
        <w:t>interface g0/0/1</w:t>
      </w:r>
    </w:p>
    <w:p w14:paraId="14218723" w14:textId="0ACB7BFD" w:rsidR="00E16D5F" w:rsidRDefault="00632A9B" w:rsidP="00E16D5F">
      <w:pPr>
        <w:pStyle w:val="CMD"/>
      </w:pPr>
      <w:r>
        <w:t xml:space="preserve"> no</w:t>
      </w:r>
      <w:r w:rsidR="00E16D5F">
        <w:t xml:space="preserve"> </w:t>
      </w:r>
      <w:proofErr w:type="spellStart"/>
      <w:r w:rsidR="00E16D5F">
        <w:t>ip</w:t>
      </w:r>
      <w:proofErr w:type="spellEnd"/>
      <w:r w:rsidR="00E16D5F">
        <w:t xml:space="preserve"> address 192.168.8.1 255.255.255.0</w:t>
      </w:r>
    </w:p>
    <w:p w14:paraId="3B604259" w14:textId="204CEDB3" w:rsidR="00632A9B" w:rsidRDefault="00632A9B" w:rsidP="00E16D5F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209.165.200.225 255.255.255.</w:t>
      </w:r>
      <w:r w:rsidR="00EC0FE1">
        <w:t>224</w:t>
      </w:r>
    </w:p>
    <w:p w14:paraId="6B7C192C" w14:textId="12DE9510" w:rsidR="00632A9B" w:rsidRDefault="00632A9B" w:rsidP="00632A9B">
      <w:pPr>
        <w:pStyle w:val="CMD"/>
      </w:pPr>
      <w:r>
        <w:t xml:space="preserve"> no ipv6 address 2001:db</w:t>
      </w:r>
      <w:proofErr w:type="gramStart"/>
      <w:r>
        <w:t>8:acad</w:t>
      </w:r>
      <w:proofErr w:type="gramEnd"/>
      <w:r>
        <w:t>:201::225/64</w:t>
      </w:r>
    </w:p>
    <w:p w14:paraId="6549F4DF" w14:textId="712091AE" w:rsidR="00E16D5F" w:rsidRDefault="00E16D5F" w:rsidP="00E16D5F">
      <w:pPr>
        <w:pStyle w:val="CMD"/>
      </w:pPr>
      <w:r>
        <w:t xml:space="preserve"> ipv6 address 2001:db</w:t>
      </w:r>
      <w:proofErr w:type="gramStart"/>
      <w:r>
        <w:t>8:acad</w:t>
      </w:r>
      <w:proofErr w:type="gramEnd"/>
      <w:r>
        <w:t>:200::225/64</w:t>
      </w:r>
    </w:p>
    <w:p w14:paraId="0981A764" w14:textId="601D924B" w:rsidR="004953C6" w:rsidRDefault="004953C6" w:rsidP="00E16D5F">
      <w:pPr>
        <w:pStyle w:val="CMD"/>
      </w:pPr>
      <w:r>
        <w:t xml:space="preserve"> ipv6 address fe80::225 link-local</w:t>
      </w:r>
    </w:p>
    <w:p w14:paraId="08E09B7D" w14:textId="59E4370C" w:rsidR="00E16D5F" w:rsidRDefault="00E16D5F" w:rsidP="00E16D5F">
      <w:pPr>
        <w:pStyle w:val="CMD"/>
      </w:pPr>
      <w:r>
        <w:t>no shutdown</w:t>
      </w:r>
    </w:p>
    <w:p w14:paraId="23209D01" w14:textId="57E13C7A" w:rsidR="005738A7" w:rsidRDefault="005738A7" w:rsidP="008334A2">
      <w:pPr>
        <w:pStyle w:val="SubStepAlpha"/>
        <w:spacing w:after="0"/>
      </w:pPr>
      <w:r>
        <w:t>Exit the SSH session when finished.</w:t>
      </w:r>
    </w:p>
    <w:p w14:paraId="76D9F952" w14:textId="0668B942" w:rsidR="008334A2" w:rsidRDefault="008334A2" w:rsidP="008334A2">
      <w:pPr>
        <w:pStyle w:val="ConfigWindow"/>
      </w:pPr>
      <w:r>
        <w:t>Close command prompt</w:t>
      </w:r>
    </w:p>
    <w:p w14:paraId="4B636472" w14:textId="1C6045AF" w:rsidR="00D3637C" w:rsidRDefault="00D3637C" w:rsidP="00D3637C">
      <w:pPr>
        <w:pStyle w:val="Heading3"/>
      </w:pPr>
      <w:r>
        <w:t>Verify end</w:t>
      </w:r>
      <w:r w:rsidR="00874DDB">
        <w:t>-</w:t>
      </w:r>
      <w:r>
        <w:t>to</w:t>
      </w:r>
      <w:r w:rsidR="00874DDB">
        <w:t>-</w:t>
      </w:r>
      <w:r>
        <w:t>end connectivity.</w:t>
      </w:r>
    </w:p>
    <w:p w14:paraId="402029B9" w14:textId="4FD8F522" w:rsidR="000E26AB" w:rsidRPr="00D3637C" w:rsidRDefault="0078566D" w:rsidP="00B03FDB">
      <w:pPr>
        <w:pStyle w:val="BodyTextL25"/>
      </w:pPr>
      <w:r>
        <w:t xml:space="preserve">From the </w:t>
      </w:r>
      <w:r w:rsidR="00874DDB" w:rsidRPr="00CB2131">
        <w:rPr>
          <w:b/>
          <w:bCs/>
        </w:rPr>
        <w:t>PC-A</w:t>
      </w:r>
      <w:r w:rsidR="00874DDB">
        <w:t xml:space="preserve"> </w:t>
      </w:r>
      <w:r>
        <w:t xml:space="preserve">command prompt, use the </w:t>
      </w:r>
      <w:r w:rsidRPr="00BC3844">
        <w:rPr>
          <w:b/>
          <w:bCs/>
        </w:rPr>
        <w:t>ping</w:t>
      </w:r>
      <w:r>
        <w:t xml:space="preserve"> and </w:t>
      </w:r>
      <w:proofErr w:type="spellStart"/>
      <w:r w:rsidRPr="00BC3844">
        <w:rPr>
          <w:b/>
          <w:bCs/>
        </w:rPr>
        <w:t>tracert</w:t>
      </w:r>
      <w:proofErr w:type="spellEnd"/>
      <w:r>
        <w:t xml:space="preserve"> commands to verify end-to-end connectivity</w:t>
      </w:r>
      <w:r w:rsidR="00B03FDB">
        <w:t xml:space="preserve"> to the external server at 209.165.200.226 and 2001:db</w:t>
      </w:r>
      <w:proofErr w:type="gramStart"/>
      <w:r w:rsidR="00B03FDB">
        <w:t>8:acad</w:t>
      </w:r>
      <w:proofErr w:type="gramEnd"/>
      <w:r w:rsidR="00B03FDB">
        <w:t>:200::226.</w:t>
      </w:r>
    </w:p>
    <w:p w14:paraId="3AA66523" w14:textId="5F3D7789" w:rsidR="00D55283" w:rsidRDefault="00D55283" w:rsidP="00D55283">
      <w:pPr>
        <w:pStyle w:val="Heading2"/>
      </w:pPr>
      <w:r>
        <w:t>Use Extended Ping Commands</w:t>
      </w:r>
    </w:p>
    <w:p w14:paraId="27E3C11C" w14:textId="118F1F09" w:rsidR="00E16768" w:rsidRDefault="00E16768" w:rsidP="00E16768">
      <w:pPr>
        <w:pStyle w:val="Heading3"/>
      </w:pPr>
      <w:r>
        <w:t>Use extended ping commands on PC-A.</w:t>
      </w:r>
    </w:p>
    <w:p w14:paraId="67740F4F" w14:textId="16D39448" w:rsidR="00E16768" w:rsidRDefault="00E16768" w:rsidP="008334A2">
      <w:pPr>
        <w:pStyle w:val="BodyTextL25"/>
        <w:spacing w:after="0"/>
      </w:pPr>
      <w:r>
        <w:t xml:space="preserve">The default </w:t>
      </w:r>
      <w:r w:rsidRPr="005248AA">
        <w:rPr>
          <w:b/>
        </w:rPr>
        <w:t>ping</w:t>
      </w:r>
      <w:r>
        <w:t xml:space="preserve"> command sends four requests </w:t>
      </w:r>
      <w:r w:rsidR="00013027">
        <w:t xml:space="preserve">of </w:t>
      </w:r>
      <w:r>
        <w:t xml:space="preserve">32 bytes each. It waits 4,000 milliseconds (4 seconds) for each response to be returned before displaying the “Request timed out” message. The </w:t>
      </w:r>
      <w:r w:rsidRPr="00BF2DEA">
        <w:rPr>
          <w:b/>
        </w:rPr>
        <w:t>ping</w:t>
      </w:r>
      <w:r>
        <w:t xml:space="preserve"> command can be fine-tuned for troubleshooting a network.</w:t>
      </w:r>
    </w:p>
    <w:p w14:paraId="7FF48D73" w14:textId="0AF0EDD8" w:rsidR="008334A2" w:rsidRDefault="008334A2" w:rsidP="008334A2">
      <w:pPr>
        <w:pStyle w:val="ConfigWindow"/>
      </w:pPr>
      <w:r>
        <w:lastRenderedPageBreak/>
        <w:t>Open command prompt</w:t>
      </w:r>
    </w:p>
    <w:p w14:paraId="6A7C361E" w14:textId="77777777" w:rsidR="00E16768" w:rsidRDefault="00E16768" w:rsidP="00E16768">
      <w:pPr>
        <w:pStyle w:val="SubStepAlpha"/>
      </w:pPr>
      <w:r>
        <w:t xml:space="preserve">At the command prompt, type </w:t>
      </w:r>
      <w:r w:rsidRPr="00F1294F">
        <w:rPr>
          <w:b/>
        </w:rPr>
        <w:t>ping</w:t>
      </w:r>
      <w:r>
        <w:t xml:space="preserve"> and press </w:t>
      </w:r>
      <w:r w:rsidRPr="00E42434">
        <w:rPr>
          <w:b/>
          <w:bCs/>
        </w:rPr>
        <w:t>Enter</w:t>
      </w:r>
      <w:r>
        <w:t>.</w:t>
      </w:r>
    </w:p>
    <w:p w14:paraId="3A3516BC" w14:textId="77777777" w:rsidR="00E16768" w:rsidRDefault="00E16768" w:rsidP="00E16768">
      <w:pPr>
        <w:pStyle w:val="CMD"/>
        <w:rPr>
          <w:b/>
        </w:rPr>
      </w:pPr>
      <w:r>
        <w:t xml:space="preserve">C:\&gt; </w:t>
      </w:r>
      <w:r w:rsidRPr="00C63E66">
        <w:rPr>
          <w:b/>
        </w:rPr>
        <w:t>ping</w:t>
      </w:r>
    </w:p>
    <w:p w14:paraId="713F048F" w14:textId="072EAA74" w:rsidR="00E16768" w:rsidRDefault="00E16768" w:rsidP="00E16768">
      <w:pPr>
        <w:pStyle w:val="SubStepAlpha"/>
      </w:pPr>
      <w:r>
        <w:t xml:space="preserve">Using the </w:t>
      </w:r>
      <w:r w:rsidRPr="002F432C">
        <w:rPr>
          <w:b/>
        </w:rPr>
        <w:t>–t</w:t>
      </w:r>
      <w:r>
        <w:t xml:space="preserve"> option, ping </w:t>
      </w:r>
      <w:r w:rsidR="00A44EC5">
        <w:t>External</w:t>
      </w:r>
      <w:r>
        <w:t xml:space="preserve"> to verify that External is reachable.</w:t>
      </w:r>
      <w:r w:rsidR="00013027">
        <w:t xml:space="preserve"> The </w:t>
      </w:r>
      <w:r w:rsidR="00013027">
        <w:rPr>
          <w:b/>
          <w:bCs/>
        </w:rPr>
        <w:t>-t</w:t>
      </w:r>
      <w:r w:rsidR="00013027">
        <w:t xml:space="preserve"> option will continuously ping the target until stopped. Use </w:t>
      </w:r>
      <w:proofErr w:type="spellStart"/>
      <w:r w:rsidR="00BC3844">
        <w:rPr>
          <w:b/>
          <w:bCs/>
        </w:rPr>
        <w:t>Ctrl+</w:t>
      </w:r>
      <w:r w:rsidR="00745177">
        <w:rPr>
          <w:b/>
          <w:bCs/>
        </w:rPr>
        <w:t>c</w:t>
      </w:r>
      <w:proofErr w:type="spellEnd"/>
      <w:r w:rsidR="00013027">
        <w:rPr>
          <w:rFonts w:cs="Arial"/>
          <w:color w:val="000000"/>
          <w:szCs w:val="20"/>
        </w:rPr>
        <w:t xml:space="preserve"> to stop the ping sequence.</w:t>
      </w:r>
    </w:p>
    <w:p w14:paraId="199EC708" w14:textId="6EA9C00B" w:rsidR="00E16768" w:rsidRDefault="00E16768" w:rsidP="00E16768">
      <w:pPr>
        <w:pStyle w:val="CMD"/>
        <w:rPr>
          <w:b/>
        </w:rPr>
      </w:pPr>
      <w:r>
        <w:t xml:space="preserve">C:\&gt; </w:t>
      </w:r>
      <w:r w:rsidRPr="00542DD0">
        <w:rPr>
          <w:b/>
        </w:rPr>
        <w:t xml:space="preserve">ping –t </w:t>
      </w:r>
      <w:r>
        <w:rPr>
          <w:b/>
        </w:rPr>
        <w:t>209.165.200.226</w:t>
      </w:r>
    </w:p>
    <w:p w14:paraId="7EB70051" w14:textId="4DEC5962" w:rsidR="00EC0FE1" w:rsidRDefault="00E16768" w:rsidP="00EC0FE1">
      <w:pPr>
        <w:pStyle w:val="SubStepAlpha"/>
      </w:pPr>
      <w:r>
        <w:t xml:space="preserve">To illustrate the results when a host is unreachable, shut down the </w:t>
      </w:r>
      <w:proofErr w:type="spellStart"/>
      <w:r>
        <w:t>GigabitEthernet</w:t>
      </w:r>
      <w:proofErr w:type="spellEnd"/>
      <w:r>
        <w:t xml:space="preserve"> 0/0/1 interface on the </w:t>
      </w:r>
      <w:r w:rsidR="00E9045B">
        <w:t>ISP</w:t>
      </w:r>
      <w:r w:rsidRPr="002F432C">
        <w:t xml:space="preserve"> </w:t>
      </w:r>
      <w:r>
        <w:t>router.</w:t>
      </w:r>
      <w:r w:rsidR="00EC0FE1">
        <w:t xml:space="preserve"> From switch S1, SSH to the </w:t>
      </w:r>
      <w:r w:rsidR="00E9045B">
        <w:t>ISP</w:t>
      </w:r>
      <w:r w:rsidR="00EC0FE1">
        <w:t xml:space="preserve"> G0/0/0 interface.</w:t>
      </w:r>
      <w:r w:rsidR="005738A7">
        <w:t xml:space="preserve"> Use the password </w:t>
      </w:r>
      <w:r w:rsidR="005738A7">
        <w:rPr>
          <w:b/>
          <w:bCs/>
        </w:rPr>
        <w:t>class</w:t>
      </w:r>
      <w:r w:rsidR="005738A7">
        <w:t>.</w:t>
      </w:r>
    </w:p>
    <w:p w14:paraId="4D940F9F" w14:textId="77777777" w:rsidR="00EC0FE1" w:rsidRDefault="00EC0FE1" w:rsidP="00EC0FE1">
      <w:pPr>
        <w:pStyle w:val="CMD"/>
      </w:pPr>
      <w:r w:rsidRPr="00EC0FE1">
        <w:t xml:space="preserve">S1# </w:t>
      </w:r>
      <w:r w:rsidRPr="00EC0FE1">
        <w:rPr>
          <w:b/>
          <w:bCs/>
        </w:rPr>
        <w:t>ssh -l admin 64.100.0.1</w:t>
      </w:r>
    </w:p>
    <w:p w14:paraId="44282BB1" w14:textId="4DB8680F" w:rsidR="00EC0FE1" w:rsidRDefault="00BE4952" w:rsidP="00EC0FE1">
      <w:pPr>
        <w:pStyle w:val="SubStepAlpha"/>
      </w:pPr>
      <w:r>
        <w:t xml:space="preserve">Use the </w:t>
      </w:r>
      <w:r>
        <w:rPr>
          <w:b/>
          <w:bCs/>
        </w:rPr>
        <w:t>shutdown</w:t>
      </w:r>
      <w:r>
        <w:t xml:space="preserve"> command to d</w:t>
      </w:r>
      <w:r w:rsidR="00EC0FE1">
        <w:t xml:space="preserve">isable the </w:t>
      </w:r>
      <w:proofErr w:type="spellStart"/>
      <w:r w:rsidR="00EC0FE1">
        <w:t>GigabitEthernet</w:t>
      </w:r>
      <w:proofErr w:type="spellEnd"/>
      <w:r w:rsidR="00EC0FE1">
        <w:t xml:space="preserve"> 0/0/1 interface on the </w:t>
      </w:r>
      <w:r w:rsidR="00E9045B">
        <w:t>ISP</w:t>
      </w:r>
      <w:r w:rsidR="00EC0FE1">
        <w:t xml:space="preserve"> router</w:t>
      </w:r>
      <w:r>
        <w:t>.</w:t>
      </w:r>
      <w:r w:rsidR="00EC0FE1">
        <w:t xml:space="preserve"> command.</w:t>
      </w:r>
    </w:p>
    <w:p w14:paraId="50A24177" w14:textId="666DDE01" w:rsidR="00E16768" w:rsidRDefault="00E16768" w:rsidP="00E16768">
      <w:pPr>
        <w:pStyle w:val="BodyTextL50"/>
      </w:pPr>
      <w:r>
        <w:t xml:space="preserve">While the network is functioning correctly, the </w:t>
      </w:r>
      <w:r w:rsidRPr="002F432C">
        <w:rPr>
          <w:b/>
        </w:rPr>
        <w:t>ping</w:t>
      </w:r>
      <w:r>
        <w:t xml:space="preserve"> command can determine whether the destination responded and how long it took to receive a reply from the destination. If a network connectivity problem exists, the </w:t>
      </w:r>
      <w:r w:rsidRPr="002F432C">
        <w:rPr>
          <w:b/>
        </w:rPr>
        <w:t>ping</w:t>
      </w:r>
      <w:r>
        <w:t xml:space="preserve"> command displays an error message.</w:t>
      </w:r>
    </w:p>
    <w:p w14:paraId="7BB65A28" w14:textId="2E89F228" w:rsidR="00E16768" w:rsidRDefault="00EC0FE1" w:rsidP="00E16768">
      <w:pPr>
        <w:pStyle w:val="SubStepAlpha"/>
      </w:pPr>
      <w:r>
        <w:t>Re-</w:t>
      </w:r>
      <w:r w:rsidR="00E16768">
        <w:t xml:space="preserve">enable the </w:t>
      </w:r>
      <w:proofErr w:type="spellStart"/>
      <w:r w:rsidR="00E16768">
        <w:t>GigabitEthernet</w:t>
      </w:r>
      <w:proofErr w:type="spellEnd"/>
      <w:r w:rsidR="00E16768">
        <w:t xml:space="preserve"> 0/0/1 interface on the </w:t>
      </w:r>
      <w:r w:rsidR="00E9045B">
        <w:t>ISP</w:t>
      </w:r>
      <w:r w:rsidR="00E16768">
        <w:t xml:space="preserve"> router (using the </w:t>
      </w:r>
      <w:r w:rsidR="00E16768" w:rsidRPr="00B03057">
        <w:rPr>
          <w:b/>
        </w:rPr>
        <w:t>no shut</w:t>
      </w:r>
      <w:r w:rsidR="00E16768">
        <w:rPr>
          <w:b/>
        </w:rPr>
        <w:t>down</w:t>
      </w:r>
      <w:r w:rsidR="00E16768">
        <w:t xml:space="preserve"> command) before moving onto the next step. After about 30 seconds, the ping should be successful again.</w:t>
      </w:r>
    </w:p>
    <w:p w14:paraId="784946D6" w14:textId="7B565E88" w:rsidR="00E16768" w:rsidRDefault="00E16768" w:rsidP="00E16768">
      <w:pPr>
        <w:pStyle w:val="SubStepAlpha"/>
      </w:pPr>
      <w:r>
        <w:t xml:space="preserve">Press </w:t>
      </w:r>
      <w:proofErr w:type="spellStart"/>
      <w:r w:rsidRPr="00521C14">
        <w:rPr>
          <w:b/>
        </w:rPr>
        <w:t>Ctrl</w:t>
      </w:r>
      <w:r w:rsidRPr="00FF0965">
        <w:t>+</w:t>
      </w:r>
      <w:r w:rsidR="00745177">
        <w:rPr>
          <w:b/>
        </w:rPr>
        <w:t>c</w:t>
      </w:r>
      <w:proofErr w:type="spellEnd"/>
      <w:r>
        <w:t xml:space="preserve"> to stop the ping command.</w:t>
      </w:r>
    </w:p>
    <w:p w14:paraId="2E2F687E" w14:textId="1244351A" w:rsidR="00E16768" w:rsidRDefault="00E16768" w:rsidP="00E16768">
      <w:pPr>
        <w:pStyle w:val="SubStepAlpha"/>
      </w:pPr>
      <w:r>
        <w:t xml:space="preserve">The above steps can be repeated for </w:t>
      </w:r>
      <w:r w:rsidR="008D79CC">
        <w:t xml:space="preserve">the </w:t>
      </w:r>
      <w:r>
        <w:t>IPv6 address to obtain</w:t>
      </w:r>
      <w:r w:rsidR="009B3B5E">
        <w:t xml:space="preserve"> an</w:t>
      </w:r>
      <w:r>
        <w:t xml:space="preserve"> ICMP error message.</w:t>
      </w:r>
    </w:p>
    <w:p w14:paraId="6BC88136" w14:textId="77777777" w:rsidR="00E16768" w:rsidRDefault="00E16768" w:rsidP="00E16768">
      <w:pPr>
        <w:pStyle w:val="Heading4"/>
      </w:pPr>
      <w:r>
        <w:t>Question:</w:t>
      </w:r>
    </w:p>
    <w:p w14:paraId="0611F3D9" w14:textId="77777777" w:rsidR="00E16768" w:rsidRDefault="00E16768" w:rsidP="00E16768">
      <w:pPr>
        <w:pStyle w:val="BodyTextL50"/>
        <w:spacing w:before="0"/>
      </w:pPr>
      <w:r>
        <w:t>What ICMP error messages did you receive?</w:t>
      </w:r>
    </w:p>
    <w:p w14:paraId="39AB6E92" w14:textId="0035D8C7" w:rsidR="00C30A5F" w:rsidRPr="00C30A5F" w:rsidRDefault="00C30A5F" w:rsidP="00E16768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Destination </w:t>
      </w:r>
      <w:proofErr w:type="gramStart"/>
      <w:r>
        <w:rPr>
          <w:b/>
          <w:bCs/>
        </w:rPr>
        <w:t>net</w:t>
      </w:r>
      <w:proofErr w:type="gramEnd"/>
      <w:r>
        <w:rPr>
          <w:b/>
          <w:bCs/>
        </w:rPr>
        <w:t xml:space="preserve"> unreachable, request timed out.</w:t>
      </w:r>
    </w:p>
    <w:p w14:paraId="79C48FCA" w14:textId="77777777" w:rsidR="00E16768" w:rsidRDefault="00E16768" w:rsidP="00E16768">
      <w:pPr>
        <w:pStyle w:val="AnswerLineL50"/>
      </w:pPr>
      <w:r>
        <w:t>Type your answers here.</w:t>
      </w:r>
    </w:p>
    <w:p w14:paraId="4E8DD4FF" w14:textId="2BAF1730" w:rsidR="00E16768" w:rsidRDefault="00E16768" w:rsidP="00E16768">
      <w:pPr>
        <w:pStyle w:val="SubStepAlpha"/>
      </w:pPr>
      <w:r>
        <w:t xml:space="preserve">Enable the </w:t>
      </w:r>
      <w:proofErr w:type="spellStart"/>
      <w:r>
        <w:t>GigabitEthernet</w:t>
      </w:r>
      <w:proofErr w:type="spellEnd"/>
      <w:r>
        <w:t xml:space="preserve"> 0/0/1 interface on the </w:t>
      </w:r>
      <w:r w:rsidR="00E9045B">
        <w:t>ISP</w:t>
      </w:r>
      <w:r>
        <w:t xml:space="preserve"> router (using the </w:t>
      </w:r>
      <w:r w:rsidRPr="00FA19AB">
        <w:rPr>
          <w:b/>
        </w:rPr>
        <w:t>no shutdown</w:t>
      </w:r>
      <w:r>
        <w:t xml:space="preserve"> command) before moving onto the next step. After about 30 seconds, the ping should be successful again.</w:t>
      </w:r>
    </w:p>
    <w:p w14:paraId="32311C7F" w14:textId="77777777" w:rsidR="00E16768" w:rsidRDefault="00E16768" w:rsidP="00E16768">
      <w:pPr>
        <w:pStyle w:val="ConfigWindow"/>
      </w:pPr>
      <w:r>
        <w:t>Close command prompt</w:t>
      </w:r>
    </w:p>
    <w:p w14:paraId="3BC664AE" w14:textId="08BBAC2B" w:rsidR="00FA057B" w:rsidRDefault="00FA057B" w:rsidP="00214235">
      <w:pPr>
        <w:pStyle w:val="Heading3"/>
        <w:spacing w:before="0"/>
      </w:pPr>
      <w:r>
        <w:t xml:space="preserve">Test network connectivity from the </w:t>
      </w:r>
      <w:r w:rsidR="00EA3CCD">
        <w:t xml:space="preserve">R1 </w:t>
      </w:r>
      <w:r>
        <w:t>network using Cisco devices.</w:t>
      </w:r>
    </w:p>
    <w:p w14:paraId="45113D74" w14:textId="370E81AB" w:rsidR="00FA057B" w:rsidRDefault="00FA057B" w:rsidP="00FA057B">
      <w:pPr>
        <w:pStyle w:val="BodyTextL25"/>
        <w:tabs>
          <w:tab w:val="right" w:pos="10080"/>
        </w:tabs>
      </w:pPr>
      <w:r>
        <w:t xml:space="preserve">The </w:t>
      </w:r>
      <w:r w:rsidRPr="00FF0965">
        <w:rPr>
          <w:b/>
        </w:rPr>
        <w:t>ping</w:t>
      </w:r>
      <w:r>
        <w:t xml:space="preserve"> command is also available on Cisco devices. In this step, the </w:t>
      </w:r>
      <w:r w:rsidRPr="00FF0965">
        <w:rPr>
          <w:b/>
        </w:rPr>
        <w:t>ping</w:t>
      </w:r>
      <w:r>
        <w:t xml:space="preserve"> command is examined using </w:t>
      </w:r>
      <w:r w:rsidR="00EA3CCD">
        <w:t xml:space="preserve">R1 </w:t>
      </w:r>
      <w:r>
        <w:t>and S1.</w:t>
      </w:r>
    </w:p>
    <w:p w14:paraId="416F679A" w14:textId="7227CF07" w:rsidR="00FA057B" w:rsidRDefault="008D79CC" w:rsidP="00FA057B">
      <w:pPr>
        <w:pStyle w:val="SubStepAlpha"/>
      </w:pPr>
      <w:r>
        <w:t xml:space="preserve">From </w:t>
      </w:r>
      <w:r w:rsidRPr="00CB2131">
        <w:rPr>
          <w:b/>
          <w:bCs/>
        </w:rPr>
        <w:t>R1</w:t>
      </w:r>
      <w:r>
        <w:t>, p</w:t>
      </w:r>
      <w:r w:rsidR="00FA057B">
        <w:t xml:space="preserve">ing </w:t>
      </w:r>
      <w:r w:rsidR="00C06C58">
        <w:t>External</w:t>
      </w:r>
      <w:r w:rsidR="00FA057B">
        <w:t xml:space="preserve"> on the </w:t>
      </w:r>
      <w:r w:rsidR="003F3829">
        <w:t>external</w:t>
      </w:r>
      <w:r w:rsidR="00EA3CCD">
        <w:t xml:space="preserve"> </w:t>
      </w:r>
      <w:r w:rsidR="00FA057B">
        <w:t xml:space="preserve">network using the IP address of </w:t>
      </w:r>
      <w:r w:rsidR="003F3829">
        <w:t>209.165.200.226</w:t>
      </w:r>
      <w:r w:rsidR="00FA057B">
        <w:t>.</w:t>
      </w:r>
    </w:p>
    <w:p w14:paraId="3EC24D92" w14:textId="3723A2AA" w:rsidR="007B3DCF" w:rsidRDefault="007B3DCF" w:rsidP="007B3DCF">
      <w:pPr>
        <w:pStyle w:val="ConfigWindow"/>
      </w:pPr>
      <w:r>
        <w:t>Open configuration window</w:t>
      </w:r>
    </w:p>
    <w:p w14:paraId="45BD9F1F" w14:textId="34F40A9E" w:rsidR="00FA057B" w:rsidRPr="00DD1772" w:rsidRDefault="00EA3CCD" w:rsidP="007B3DCF">
      <w:pPr>
        <w:pStyle w:val="CMD"/>
        <w:spacing w:before="0"/>
      </w:pPr>
      <w:r>
        <w:t>R1</w:t>
      </w:r>
      <w:r w:rsidR="00FA057B">
        <w:t xml:space="preserve"># </w:t>
      </w:r>
      <w:r w:rsidR="00FA057B" w:rsidRPr="00542DD0">
        <w:rPr>
          <w:b/>
        </w:rPr>
        <w:t xml:space="preserve">ping </w:t>
      </w:r>
      <w:r w:rsidR="006E0D4E">
        <w:rPr>
          <w:b/>
        </w:rPr>
        <w:t>209.165.200.226</w:t>
      </w:r>
    </w:p>
    <w:p w14:paraId="168E439A" w14:textId="77777777" w:rsidR="00FA057B" w:rsidRDefault="00FA057B" w:rsidP="00FA057B">
      <w:pPr>
        <w:pStyle w:val="CMDOutput"/>
      </w:pPr>
      <w:r>
        <w:t>Type escape sequence to abort.</w:t>
      </w:r>
    </w:p>
    <w:p w14:paraId="6AC42E87" w14:textId="43175ADC" w:rsidR="00FA057B" w:rsidRDefault="00FA057B" w:rsidP="00FA057B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</w:t>
      </w:r>
      <w:r w:rsidR="003F3829">
        <w:t>209.165.200.226</w:t>
      </w:r>
      <w:r>
        <w:t>, timeout is 2 seconds:</w:t>
      </w:r>
    </w:p>
    <w:p w14:paraId="0339EB1B" w14:textId="77777777" w:rsidR="00FA057B" w:rsidRDefault="00FA057B" w:rsidP="00FA057B">
      <w:pPr>
        <w:pStyle w:val="CMDOutput"/>
      </w:pPr>
      <w:r>
        <w:t>!!!!!</w:t>
      </w:r>
    </w:p>
    <w:p w14:paraId="5FFD1A3D" w14:textId="720582C9" w:rsidR="00FA057B" w:rsidRDefault="00FA057B" w:rsidP="00FA057B">
      <w:pPr>
        <w:pStyle w:val="CMDOutput"/>
      </w:pPr>
      <w:r>
        <w:t xml:space="preserve">Success rate is 100 percent (5/5), round-trip min/avg/max = </w:t>
      </w:r>
      <w:r w:rsidR="003F3829">
        <w:t>1/1/1</w:t>
      </w:r>
      <w:r>
        <w:t xml:space="preserve"> </w:t>
      </w:r>
      <w:proofErr w:type="spellStart"/>
      <w:r>
        <w:t>ms</w:t>
      </w:r>
      <w:proofErr w:type="spellEnd"/>
    </w:p>
    <w:p w14:paraId="0BE46F2E" w14:textId="7BBB8D26" w:rsidR="00FA057B" w:rsidRDefault="00FA057B" w:rsidP="00FA057B">
      <w:pPr>
        <w:pStyle w:val="BodyTextL50"/>
      </w:pPr>
      <w:r>
        <w:t xml:space="preserve">The exclamation point (!) indicates that the ping was successful from </w:t>
      </w:r>
      <w:r w:rsidR="00EA3CCD">
        <w:t xml:space="preserve">R1 </w:t>
      </w:r>
      <w:r>
        <w:t xml:space="preserve">to </w:t>
      </w:r>
      <w:r w:rsidR="00495A24">
        <w:t>External</w:t>
      </w:r>
      <w:r>
        <w:t xml:space="preserve">. The round trip takes an average of </w:t>
      </w:r>
      <w:r w:rsidR="00495A24">
        <w:t>1</w:t>
      </w:r>
      <w:r>
        <w:t xml:space="preserve"> </w:t>
      </w:r>
      <w:proofErr w:type="spellStart"/>
      <w:r>
        <w:t>ms</w:t>
      </w:r>
      <w:proofErr w:type="spellEnd"/>
      <w:r>
        <w:t xml:space="preserve"> with no packet loss, as indicated by a 100% success rate.</w:t>
      </w:r>
    </w:p>
    <w:p w14:paraId="0442E000" w14:textId="56A1AD5A" w:rsidR="003571EA" w:rsidRDefault="00FA057B" w:rsidP="00FA057B">
      <w:pPr>
        <w:pStyle w:val="SubStepAlpha"/>
      </w:pPr>
      <w:r>
        <w:t xml:space="preserve">Because a local host table was configured on </w:t>
      </w:r>
      <w:r w:rsidR="00EA3CCD">
        <w:t>R1</w:t>
      </w:r>
      <w:r>
        <w:t xml:space="preserve">, you can ping </w:t>
      </w:r>
      <w:r w:rsidR="00495A24">
        <w:t>External</w:t>
      </w:r>
      <w:r w:rsidR="003571EA">
        <w:t>v4</w:t>
      </w:r>
      <w:r>
        <w:t xml:space="preserve"> on the </w:t>
      </w:r>
      <w:r w:rsidR="003F3829">
        <w:t>external</w:t>
      </w:r>
      <w:r>
        <w:t xml:space="preserve"> network using the hostname configured from </w:t>
      </w:r>
      <w:r w:rsidR="00EA3CCD">
        <w:t>R1</w:t>
      </w:r>
      <w:r>
        <w:t>.</w:t>
      </w:r>
    </w:p>
    <w:p w14:paraId="294C6860" w14:textId="023F1859" w:rsidR="00FA057B" w:rsidRDefault="00EA3CCD" w:rsidP="00FA057B">
      <w:pPr>
        <w:pStyle w:val="CMD"/>
      </w:pPr>
      <w:r>
        <w:t>R1</w:t>
      </w:r>
      <w:r w:rsidR="00FA057B">
        <w:t xml:space="preserve"># </w:t>
      </w:r>
      <w:r w:rsidR="00FA057B" w:rsidRPr="00542DD0">
        <w:rPr>
          <w:b/>
        </w:rPr>
        <w:t xml:space="preserve">ping </w:t>
      </w:r>
      <w:r w:rsidR="009D049E">
        <w:rPr>
          <w:b/>
        </w:rPr>
        <w:t>E</w:t>
      </w:r>
      <w:r w:rsidR="00495A24">
        <w:rPr>
          <w:b/>
        </w:rPr>
        <w:t>xternal</w:t>
      </w:r>
      <w:r w:rsidR="002A44F6">
        <w:rPr>
          <w:b/>
        </w:rPr>
        <w:t>v</w:t>
      </w:r>
      <w:r w:rsidR="003571EA">
        <w:rPr>
          <w:b/>
        </w:rPr>
        <w:t>4</w:t>
      </w:r>
    </w:p>
    <w:p w14:paraId="734CF5CD" w14:textId="77777777" w:rsidR="00495A24" w:rsidRDefault="00495A24" w:rsidP="007A58EE">
      <w:pPr>
        <w:pStyle w:val="Heading4"/>
      </w:pPr>
      <w:r>
        <w:t>Question:</w:t>
      </w:r>
    </w:p>
    <w:p w14:paraId="6A7EABE3" w14:textId="77777777" w:rsidR="00CC7EA2" w:rsidRDefault="00CC7EA2" w:rsidP="007A58EE">
      <w:pPr>
        <w:pStyle w:val="BodyTextL50"/>
        <w:spacing w:before="0"/>
      </w:pPr>
      <w:r>
        <w:t>What is the IP address used?</w:t>
      </w:r>
    </w:p>
    <w:p w14:paraId="46B78A7C" w14:textId="579DFBFC" w:rsidR="00C30A5F" w:rsidRPr="00C30A5F" w:rsidRDefault="00C30A5F" w:rsidP="007A58EE">
      <w:pPr>
        <w:pStyle w:val="BodyTextL50"/>
        <w:spacing w:before="0"/>
        <w:rPr>
          <w:b/>
          <w:bCs/>
        </w:rPr>
      </w:pPr>
      <w:r>
        <w:rPr>
          <w:b/>
          <w:bCs/>
        </w:rPr>
        <w:t>209.165.200.226</w:t>
      </w:r>
    </w:p>
    <w:p w14:paraId="18950B65" w14:textId="77777777" w:rsidR="00CC7EA2" w:rsidRDefault="00CC7EA2" w:rsidP="007A58EE">
      <w:pPr>
        <w:pStyle w:val="AnswerLineL50"/>
      </w:pPr>
      <w:r>
        <w:t>Type your answers here.</w:t>
      </w:r>
    </w:p>
    <w:p w14:paraId="2D6CE0A1" w14:textId="50B3315B" w:rsidR="00FA057B" w:rsidRDefault="00D55283" w:rsidP="00FA057B">
      <w:pPr>
        <w:pStyle w:val="SubStepAlpha"/>
      </w:pPr>
      <w:r>
        <w:t>In the privileged EXEC mode, t</w:t>
      </w:r>
      <w:r w:rsidR="00FA057B">
        <w:t>here</w:t>
      </w:r>
      <w:r w:rsidR="00F03291">
        <w:t xml:space="preserve"> </w:t>
      </w:r>
      <w:r w:rsidR="00FA057B">
        <w:t xml:space="preserve">are more options available for the </w:t>
      </w:r>
      <w:r w:rsidR="00FA057B" w:rsidRPr="00FA467D">
        <w:rPr>
          <w:b/>
        </w:rPr>
        <w:t>ping</w:t>
      </w:r>
      <w:r w:rsidR="00FA057B">
        <w:t xml:space="preserve"> command. At the </w:t>
      </w:r>
      <w:r w:rsidR="008D79CC">
        <w:t>command line</w:t>
      </w:r>
      <w:r w:rsidR="00FA057B">
        <w:t xml:space="preserve">, type </w:t>
      </w:r>
      <w:r w:rsidR="00FA057B">
        <w:rPr>
          <w:b/>
        </w:rPr>
        <w:t>ping</w:t>
      </w:r>
      <w:r w:rsidR="00FA057B">
        <w:t xml:space="preserve"> and press </w:t>
      </w:r>
      <w:r w:rsidR="00FA057B" w:rsidRPr="00BC3844">
        <w:rPr>
          <w:b/>
          <w:bCs/>
        </w:rPr>
        <w:t>Enter</w:t>
      </w:r>
      <w:r w:rsidR="00FA057B">
        <w:t xml:space="preserve">. </w:t>
      </w:r>
      <w:r w:rsidR="009D5273">
        <w:t xml:space="preserve">Use </w:t>
      </w:r>
      <w:r w:rsidR="009D5273">
        <w:rPr>
          <w:b/>
        </w:rPr>
        <w:t xml:space="preserve">ipv6 </w:t>
      </w:r>
      <w:r w:rsidR="009D5273">
        <w:t xml:space="preserve">as the protocol. </w:t>
      </w:r>
      <w:r w:rsidR="00FA057B">
        <w:t xml:space="preserve">Input </w:t>
      </w:r>
      <w:r w:rsidR="009D5273">
        <w:rPr>
          <w:b/>
        </w:rPr>
        <w:t>2001:</w:t>
      </w:r>
      <w:r w:rsidR="0047005E">
        <w:rPr>
          <w:b/>
        </w:rPr>
        <w:t>db</w:t>
      </w:r>
      <w:proofErr w:type="gramStart"/>
      <w:r w:rsidR="009D5273">
        <w:rPr>
          <w:b/>
        </w:rPr>
        <w:t>8:</w:t>
      </w:r>
      <w:r w:rsidR="0047005E">
        <w:rPr>
          <w:b/>
        </w:rPr>
        <w:t>acad</w:t>
      </w:r>
      <w:proofErr w:type="gramEnd"/>
      <w:r w:rsidR="009D5273">
        <w:rPr>
          <w:b/>
        </w:rPr>
        <w:t>:</w:t>
      </w:r>
      <w:r w:rsidR="00CC7EA2">
        <w:rPr>
          <w:b/>
        </w:rPr>
        <w:t>200</w:t>
      </w:r>
      <w:r w:rsidR="009D5273">
        <w:rPr>
          <w:b/>
        </w:rPr>
        <w:t>::</w:t>
      </w:r>
      <w:r w:rsidR="00CC7EA2">
        <w:rPr>
          <w:b/>
        </w:rPr>
        <w:t>226</w:t>
      </w:r>
      <w:r w:rsidR="00C910CC" w:rsidRPr="007A58EE">
        <w:t xml:space="preserve"> or </w:t>
      </w:r>
      <w:r w:rsidR="00C910CC">
        <w:rPr>
          <w:b/>
        </w:rPr>
        <w:t>external</w:t>
      </w:r>
      <w:r w:rsidR="00E256FC">
        <w:t xml:space="preserve"> </w:t>
      </w:r>
      <w:r w:rsidR="00FA057B">
        <w:t xml:space="preserve">for the </w:t>
      </w:r>
      <w:r w:rsidR="00BC3844">
        <w:t>t</w:t>
      </w:r>
      <w:r w:rsidR="00FA057B">
        <w:t>arget IP</w:t>
      </w:r>
      <w:r w:rsidR="009D5273">
        <w:t>v6</w:t>
      </w:r>
      <w:r w:rsidR="00FA057B">
        <w:t xml:space="preserve"> address. Press </w:t>
      </w:r>
      <w:r w:rsidR="00FA057B" w:rsidRPr="00BC3844">
        <w:rPr>
          <w:b/>
          <w:bCs/>
        </w:rPr>
        <w:t>Enter</w:t>
      </w:r>
      <w:r w:rsidR="00FA057B">
        <w:t xml:space="preserve"> to accept the default value for other options.</w:t>
      </w:r>
    </w:p>
    <w:p w14:paraId="44F241E7" w14:textId="5B673A25" w:rsidR="00FA057B" w:rsidRPr="00B676A2" w:rsidRDefault="003F3829" w:rsidP="00FA057B">
      <w:pPr>
        <w:pStyle w:val="CMD"/>
      </w:pPr>
      <w:r>
        <w:lastRenderedPageBreak/>
        <w:t>R1</w:t>
      </w:r>
      <w:r w:rsidR="00FA057B" w:rsidRPr="00B676A2">
        <w:t>#</w:t>
      </w:r>
      <w:r w:rsidR="00FA057B">
        <w:t xml:space="preserve"> </w:t>
      </w:r>
      <w:r w:rsidR="00FA057B" w:rsidRPr="00B676A2">
        <w:rPr>
          <w:b/>
        </w:rPr>
        <w:t>ping</w:t>
      </w:r>
    </w:p>
    <w:p w14:paraId="1CD7045A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Protocol [</w:t>
      </w:r>
      <w:proofErr w:type="spellStart"/>
      <w:r w:rsidRPr="009D5273">
        <w:rPr>
          <w:sz w:val="18"/>
        </w:rPr>
        <w:t>ip</w:t>
      </w:r>
      <w:proofErr w:type="spellEnd"/>
      <w:r w:rsidRPr="009D5273">
        <w:rPr>
          <w:sz w:val="18"/>
        </w:rPr>
        <w:t xml:space="preserve">]: </w:t>
      </w:r>
      <w:r w:rsidRPr="007A58EE">
        <w:rPr>
          <w:b/>
          <w:sz w:val="18"/>
        </w:rPr>
        <w:t>ipv6</w:t>
      </w:r>
    </w:p>
    <w:p w14:paraId="7FCEA478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 xml:space="preserve">Target IPv6 address: </w:t>
      </w:r>
      <w:r w:rsidR="00E256FC">
        <w:rPr>
          <w:b/>
          <w:sz w:val="18"/>
        </w:rPr>
        <w:t>2001:db</w:t>
      </w:r>
      <w:proofErr w:type="gramStart"/>
      <w:r w:rsidR="00E256FC">
        <w:rPr>
          <w:b/>
          <w:sz w:val="18"/>
        </w:rPr>
        <w:t>8:acad</w:t>
      </w:r>
      <w:proofErr w:type="gramEnd"/>
      <w:r w:rsidR="00E256FC">
        <w:rPr>
          <w:b/>
          <w:sz w:val="18"/>
        </w:rPr>
        <w:t>:200::226</w:t>
      </w:r>
    </w:p>
    <w:p w14:paraId="35887D24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Repeat count [5]:</w:t>
      </w:r>
    </w:p>
    <w:p w14:paraId="50359722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Datagram size [100]:</w:t>
      </w:r>
    </w:p>
    <w:p w14:paraId="32F3D103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Timeout in seconds [2]:</w:t>
      </w:r>
    </w:p>
    <w:p w14:paraId="4EA63BE0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Extended commands? [no]:</w:t>
      </w:r>
    </w:p>
    <w:p w14:paraId="5A53EDC5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Sweep range of sizes? [no]:</w:t>
      </w:r>
    </w:p>
    <w:p w14:paraId="60D57FE6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Type escape sequence to abort.</w:t>
      </w:r>
    </w:p>
    <w:p w14:paraId="79987284" w14:textId="2C927CE2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 xml:space="preserve">Sending 5, 100-byte ICMP </w:t>
      </w:r>
      <w:proofErr w:type="spellStart"/>
      <w:r w:rsidRPr="009D5273">
        <w:rPr>
          <w:sz w:val="18"/>
        </w:rPr>
        <w:t>Echos</w:t>
      </w:r>
      <w:proofErr w:type="spellEnd"/>
      <w:r w:rsidRPr="009D5273">
        <w:rPr>
          <w:sz w:val="18"/>
        </w:rPr>
        <w:t xml:space="preserve"> to </w:t>
      </w:r>
      <w:r w:rsidR="00046425">
        <w:rPr>
          <w:sz w:val="18"/>
        </w:rPr>
        <w:t>2001:db</w:t>
      </w:r>
      <w:proofErr w:type="gramStart"/>
      <w:r w:rsidR="00046425">
        <w:rPr>
          <w:sz w:val="18"/>
        </w:rPr>
        <w:t>8:acad</w:t>
      </w:r>
      <w:proofErr w:type="gramEnd"/>
      <w:r w:rsidR="00046425">
        <w:rPr>
          <w:sz w:val="18"/>
        </w:rPr>
        <w:t>:</w:t>
      </w:r>
      <w:r w:rsidRPr="009D5273">
        <w:rPr>
          <w:sz w:val="18"/>
        </w:rPr>
        <w:t>200::226, timeout is 2 seconds:</w:t>
      </w:r>
    </w:p>
    <w:p w14:paraId="686E3B98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!!!!!</w:t>
      </w:r>
    </w:p>
    <w:p w14:paraId="0E0F6A1E" w14:textId="60184812" w:rsidR="00FA057B" w:rsidRDefault="009D5273" w:rsidP="00FA057B">
      <w:pPr>
        <w:pStyle w:val="CMDOutput"/>
      </w:pPr>
      <w:r w:rsidRPr="009D5273">
        <w:t xml:space="preserve">Success rate is 100 percent (5/5), round-trip min/avg/max = 1/1/1 </w:t>
      </w:r>
      <w:proofErr w:type="spellStart"/>
      <w:r w:rsidRPr="009D5273">
        <w:t>ms</w:t>
      </w:r>
      <w:proofErr w:type="spellEnd"/>
    </w:p>
    <w:p w14:paraId="0066BA4C" w14:textId="197C4993" w:rsidR="00FA057B" w:rsidRDefault="00FA057B" w:rsidP="00FA057B">
      <w:pPr>
        <w:pStyle w:val="SubStepAlpha"/>
      </w:pPr>
      <w:r>
        <w:t>You can use an extended ping to observe wh</w:t>
      </w:r>
      <w:r w:rsidR="00BC3844">
        <w:t>ere</w:t>
      </w:r>
      <w:r>
        <w:t xml:space="preserve"> there is a network issue. Start the </w:t>
      </w:r>
      <w:r w:rsidRPr="00B26DC0">
        <w:rPr>
          <w:b/>
        </w:rPr>
        <w:t>ping</w:t>
      </w:r>
      <w:r>
        <w:t xml:space="preserve"> command to </w:t>
      </w:r>
      <w:r w:rsidR="003F3829">
        <w:t>209.165.200.226</w:t>
      </w:r>
      <w:r>
        <w:t xml:space="preserve"> with a repeat count of 5</w:t>
      </w:r>
      <w:r w:rsidR="00E65C1C">
        <w:t>00</w:t>
      </w:r>
      <w:r>
        <w:t xml:space="preserve">00. Then, shut down the </w:t>
      </w:r>
      <w:proofErr w:type="spellStart"/>
      <w:r>
        <w:t>GigabitEthernet</w:t>
      </w:r>
      <w:proofErr w:type="spellEnd"/>
      <w:r>
        <w:t xml:space="preserve"> 0</w:t>
      </w:r>
      <w:r w:rsidR="003F3829">
        <w:t>/0</w:t>
      </w:r>
      <w:r>
        <w:t xml:space="preserve">/1 interface on the </w:t>
      </w:r>
      <w:r w:rsidR="00E9045B">
        <w:t>ISP</w:t>
      </w:r>
      <w:r w:rsidR="003F3829">
        <w:t xml:space="preserve"> </w:t>
      </w:r>
      <w:r>
        <w:t>router.</w:t>
      </w:r>
    </w:p>
    <w:p w14:paraId="3EA89070" w14:textId="5A94A464" w:rsidR="00854255" w:rsidRDefault="00854255" w:rsidP="00854255">
      <w:pPr>
        <w:pStyle w:val="BodyTextL50"/>
      </w:pPr>
      <w:r>
        <w:t xml:space="preserve">From the SSH session to </w:t>
      </w:r>
      <w:r w:rsidR="00E9045B">
        <w:t>ISP</w:t>
      </w:r>
      <w:r>
        <w:t xml:space="preserve"> on switch </w:t>
      </w:r>
      <w:r w:rsidRPr="00CB2131">
        <w:rPr>
          <w:b/>
          <w:bCs/>
        </w:rPr>
        <w:t>S1</w:t>
      </w:r>
      <w:r>
        <w:t xml:space="preserve">, disable </w:t>
      </w:r>
      <w:r w:rsidR="008D79CC">
        <w:t xml:space="preserve">the </w:t>
      </w:r>
      <w:proofErr w:type="spellStart"/>
      <w:r>
        <w:t>GigabitEthernet</w:t>
      </w:r>
      <w:proofErr w:type="spellEnd"/>
      <w:r>
        <w:t xml:space="preserve"> 0/0/1 interface on </w:t>
      </w:r>
      <w:r w:rsidR="00E9045B">
        <w:t>ISP</w:t>
      </w:r>
      <w:r>
        <w:t>.</w:t>
      </w:r>
    </w:p>
    <w:p w14:paraId="0005AE56" w14:textId="3C1F2544" w:rsidR="00FA057B" w:rsidRDefault="00854255" w:rsidP="00854255">
      <w:pPr>
        <w:pStyle w:val="SubStepAlpha"/>
      </w:pPr>
      <w:r>
        <w:t>From the SSH session, e</w:t>
      </w:r>
      <w:r w:rsidR="00FA057B">
        <w:t xml:space="preserve">nable the </w:t>
      </w:r>
      <w:proofErr w:type="spellStart"/>
      <w:r w:rsidR="00FA057B">
        <w:t>GigabitEthernet</w:t>
      </w:r>
      <w:proofErr w:type="spellEnd"/>
      <w:r w:rsidR="003571EA">
        <w:t xml:space="preserve"> 0/0/1</w:t>
      </w:r>
      <w:r w:rsidR="00FA057B">
        <w:t xml:space="preserve"> interface on </w:t>
      </w:r>
      <w:r w:rsidR="00E9045B">
        <w:t>ISP</w:t>
      </w:r>
      <w:r w:rsidR="003F3829">
        <w:t xml:space="preserve"> </w:t>
      </w:r>
      <w:r w:rsidR="00FA057B">
        <w:t xml:space="preserve">after the exclamation points (!) have replaced by the letter U and periods (.). After about 30 seconds, the ping should be successful again. Press </w:t>
      </w:r>
      <w:r w:rsidR="00FA057B" w:rsidRPr="0055734A">
        <w:rPr>
          <w:b/>
        </w:rPr>
        <w:t>Ctrl</w:t>
      </w:r>
      <w:r w:rsidR="00FA057B" w:rsidRPr="002C257F">
        <w:t>+</w:t>
      </w:r>
      <w:r w:rsidR="00FA057B" w:rsidRPr="0055734A">
        <w:rPr>
          <w:b/>
        </w:rPr>
        <w:t>Shift</w:t>
      </w:r>
      <w:r w:rsidR="00FA057B" w:rsidRPr="002C257F">
        <w:t>+</w:t>
      </w:r>
      <w:r w:rsidR="00FA057B" w:rsidRPr="0055734A">
        <w:rPr>
          <w:b/>
        </w:rPr>
        <w:t>6</w:t>
      </w:r>
      <w:r w:rsidR="00FA057B">
        <w:t xml:space="preserve"> to stop the </w:t>
      </w:r>
      <w:r w:rsidR="00FA057B" w:rsidRPr="00BD45F5">
        <w:rPr>
          <w:b/>
        </w:rPr>
        <w:t>ping</w:t>
      </w:r>
      <w:r w:rsidR="00FA057B">
        <w:t xml:space="preserve"> command.</w:t>
      </w:r>
    </w:p>
    <w:p w14:paraId="74FDB99C" w14:textId="6C2F7309" w:rsidR="00FA057B" w:rsidRPr="005E13A0" w:rsidRDefault="003A4FAC" w:rsidP="00FA057B">
      <w:pPr>
        <w:pStyle w:val="CMD"/>
        <w:rPr>
          <w:b/>
        </w:rPr>
      </w:pPr>
      <w:r>
        <w:t>R1</w:t>
      </w:r>
      <w:r w:rsidR="00FA057B" w:rsidRPr="005E13A0">
        <w:t>#</w:t>
      </w:r>
      <w:r w:rsidR="00FA057B">
        <w:t xml:space="preserve"> </w:t>
      </w:r>
      <w:r w:rsidR="00FA057B" w:rsidRPr="005E13A0">
        <w:rPr>
          <w:b/>
        </w:rPr>
        <w:t>ping</w:t>
      </w:r>
    </w:p>
    <w:p w14:paraId="44C68FDE" w14:textId="77777777" w:rsidR="00FA057B" w:rsidRPr="005E13A0" w:rsidRDefault="00FA057B" w:rsidP="00FA057B">
      <w:pPr>
        <w:pStyle w:val="CMDOutput"/>
      </w:pPr>
      <w:r w:rsidRPr="005E13A0">
        <w:t>Protocol [</w:t>
      </w:r>
      <w:proofErr w:type="spellStart"/>
      <w:r w:rsidRPr="005E13A0">
        <w:t>ip</w:t>
      </w:r>
      <w:proofErr w:type="spellEnd"/>
      <w:r w:rsidRPr="005E13A0">
        <w:t>]:</w:t>
      </w:r>
    </w:p>
    <w:p w14:paraId="108A153D" w14:textId="5E20AAD2" w:rsidR="00FA057B" w:rsidRPr="005E13A0" w:rsidRDefault="00FA057B" w:rsidP="00FA057B">
      <w:pPr>
        <w:pStyle w:val="CMDOutput"/>
        <w:rPr>
          <w:b/>
        </w:rPr>
      </w:pPr>
      <w:r w:rsidRPr="005E13A0">
        <w:t xml:space="preserve">Target IP address: </w:t>
      </w:r>
      <w:r w:rsidR="003F3829">
        <w:rPr>
          <w:b/>
        </w:rPr>
        <w:t>209.165.200.226</w:t>
      </w:r>
    </w:p>
    <w:p w14:paraId="1C5D739E" w14:textId="6C5E3B07" w:rsidR="00FA057B" w:rsidRPr="005E13A0" w:rsidRDefault="00FA057B" w:rsidP="00FA057B">
      <w:pPr>
        <w:pStyle w:val="CMDOutput"/>
        <w:rPr>
          <w:b/>
        </w:rPr>
      </w:pPr>
      <w:r w:rsidRPr="005E13A0">
        <w:t xml:space="preserve">Repeat count [5]: </w:t>
      </w:r>
      <w:r w:rsidR="005738A7">
        <w:rPr>
          <w:b/>
        </w:rPr>
        <w:t>5</w:t>
      </w:r>
      <w:r w:rsidR="003571EA">
        <w:rPr>
          <w:b/>
        </w:rPr>
        <w:t>0</w:t>
      </w:r>
      <w:r w:rsidRPr="005E13A0">
        <w:rPr>
          <w:b/>
        </w:rPr>
        <w:t>0</w:t>
      </w:r>
      <w:r w:rsidR="001F32B1">
        <w:rPr>
          <w:b/>
        </w:rPr>
        <w:t>00</w:t>
      </w:r>
    </w:p>
    <w:p w14:paraId="48293F8D" w14:textId="77777777" w:rsidR="00FA057B" w:rsidRPr="005E13A0" w:rsidRDefault="00FA057B" w:rsidP="00FA057B">
      <w:pPr>
        <w:pStyle w:val="CMDOutput"/>
      </w:pPr>
      <w:r w:rsidRPr="005E13A0">
        <w:t>Datagram size [100]:</w:t>
      </w:r>
    </w:p>
    <w:p w14:paraId="7177E52D" w14:textId="77777777" w:rsidR="00FA057B" w:rsidRPr="005E13A0" w:rsidRDefault="00FA057B" w:rsidP="00FA057B">
      <w:pPr>
        <w:pStyle w:val="CMDOutput"/>
      </w:pPr>
      <w:r w:rsidRPr="005E13A0">
        <w:t>Timeout in seconds [2]:</w:t>
      </w:r>
    </w:p>
    <w:p w14:paraId="1F9FF133" w14:textId="77777777" w:rsidR="00FA057B" w:rsidRPr="005E13A0" w:rsidRDefault="00FA057B" w:rsidP="00FA057B">
      <w:pPr>
        <w:pStyle w:val="CMDOutput"/>
      </w:pPr>
      <w:r w:rsidRPr="005E13A0">
        <w:t>Extended commands [n]:</w:t>
      </w:r>
    </w:p>
    <w:p w14:paraId="55F50320" w14:textId="77777777" w:rsidR="00FA057B" w:rsidRPr="005E13A0" w:rsidRDefault="00FA057B" w:rsidP="00FA057B">
      <w:pPr>
        <w:pStyle w:val="CMDOutput"/>
      </w:pPr>
      <w:r w:rsidRPr="005E13A0">
        <w:t>Sweep range of sizes [n]:</w:t>
      </w:r>
    </w:p>
    <w:p w14:paraId="4863504B" w14:textId="77777777" w:rsidR="003571EA" w:rsidRDefault="003571EA" w:rsidP="003571EA">
      <w:pPr>
        <w:pStyle w:val="CMDOutput"/>
      </w:pPr>
      <w:r>
        <w:t xml:space="preserve">Sending 500,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250C3A7E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612CC72B" w14:textId="77777777" w:rsidR="003571EA" w:rsidRDefault="003571EA" w:rsidP="003571EA">
      <w:pPr>
        <w:pStyle w:val="CMDOutput"/>
      </w:pPr>
      <w:r>
        <w:t>&lt;output omitted&gt;</w:t>
      </w:r>
    </w:p>
    <w:p w14:paraId="0DE19CD5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234A538C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7573F63A" w14:textId="77777777" w:rsidR="003571EA" w:rsidRDefault="003571EA" w:rsidP="003571EA">
      <w:pPr>
        <w:pStyle w:val="CMDOutput"/>
      </w:pPr>
      <w:proofErr w:type="gramStart"/>
      <w:r>
        <w:t>!!!!!!!!!!!!!!!!!!!!!!!!!!!!!!!!!!!!!!!!!!!!!!!!!!!!!!!!!!!.</w:t>
      </w:r>
      <w:proofErr w:type="gramEnd"/>
      <w:r>
        <w:t>U.U.U.U.U.</w:t>
      </w:r>
    </w:p>
    <w:p w14:paraId="7CB9FD23" w14:textId="77777777" w:rsidR="003571EA" w:rsidRDefault="003571EA" w:rsidP="003571EA">
      <w:pPr>
        <w:pStyle w:val="CMDOutput"/>
      </w:pPr>
      <w:r>
        <w:t>U.U................!!!!!!!!!!!!!!!!!!!!!!!!!!!!!!!!!!!!!!!!!!!!!!!!!!!</w:t>
      </w:r>
    </w:p>
    <w:p w14:paraId="0631217A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25DDFF3E" w14:textId="77777777" w:rsidR="003571EA" w:rsidRDefault="003571EA" w:rsidP="003571EA">
      <w:pPr>
        <w:pStyle w:val="CMDOutput"/>
      </w:pPr>
      <w:r>
        <w:t>&lt;output omitted&gt;</w:t>
      </w:r>
    </w:p>
    <w:p w14:paraId="5095B0A9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19A713A5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39A96906" w14:textId="77777777" w:rsidR="003571EA" w:rsidRDefault="003571EA" w:rsidP="003571EA">
      <w:pPr>
        <w:pStyle w:val="CMDOutput"/>
      </w:pPr>
      <w:r>
        <w:t>!!!!!!!!!!</w:t>
      </w:r>
    </w:p>
    <w:p w14:paraId="332EDAFB" w14:textId="77777777" w:rsidR="003571EA" w:rsidRDefault="003571EA" w:rsidP="003571EA">
      <w:pPr>
        <w:pStyle w:val="CMDOutput"/>
      </w:pPr>
      <w:r w:rsidRPr="0055734A">
        <w:t>Success rate is 9</w:t>
      </w:r>
      <w:r>
        <w:t>9</w:t>
      </w:r>
      <w:r w:rsidRPr="0055734A">
        <w:t xml:space="preserve"> percent (</w:t>
      </w:r>
      <w:r>
        <w:t>9970</w:t>
      </w:r>
      <w:r w:rsidRPr="0055734A">
        <w:t>/</w:t>
      </w:r>
      <w:r>
        <w:t>10000</w:t>
      </w:r>
      <w:r w:rsidRPr="0055734A">
        <w:t xml:space="preserve">), round-trip min/avg/max = </w:t>
      </w:r>
      <w:r>
        <w:t>1</w:t>
      </w:r>
      <w:r w:rsidRPr="0055734A">
        <w:t>/</w:t>
      </w:r>
      <w:r>
        <w:t>1</w:t>
      </w:r>
      <w:r w:rsidRPr="0055734A">
        <w:t>/</w:t>
      </w:r>
      <w:r>
        <w:t>10</w:t>
      </w:r>
      <w:r w:rsidRPr="0055734A">
        <w:t xml:space="preserve"> </w:t>
      </w:r>
      <w:proofErr w:type="spellStart"/>
      <w:r w:rsidRPr="0055734A">
        <w:t>ms</w:t>
      </w:r>
      <w:proofErr w:type="spellEnd"/>
    </w:p>
    <w:p w14:paraId="4C843F93" w14:textId="4AF4A304" w:rsidR="00FA057B" w:rsidRDefault="00FA057B" w:rsidP="008334A2">
      <w:pPr>
        <w:pStyle w:val="BodyTextL50"/>
        <w:spacing w:after="0"/>
      </w:pPr>
      <w:r>
        <w:t xml:space="preserve">The letter U in the results indicates that a destination is unreachable. An error PDU was received by </w:t>
      </w:r>
      <w:r w:rsidR="009D5273">
        <w:t>R1</w:t>
      </w:r>
      <w:r>
        <w:t xml:space="preserve">. Each period (.) in the output indicates that the ping timed out while waiting for a reply from </w:t>
      </w:r>
      <w:r w:rsidR="003571EA">
        <w:t>External</w:t>
      </w:r>
      <w:r>
        <w:t xml:space="preserve">. In this example, </w:t>
      </w:r>
      <w:r w:rsidR="003571EA">
        <w:t>1</w:t>
      </w:r>
      <w:r>
        <w:t>% of the packets were lost during the simulated network outage.</w:t>
      </w:r>
    </w:p>
    <w:p w14:paraId="6B81ED4E" w14:textId="3416202F" w:rsidR="003571EA" w:rsidRDefault="003571EA" w:rsidP="003571EA">
      <w:pPr>
        <w:pStyle w:val="ConfigWindow"/>
      </w:pPr>
      <w:r>
        <w:t>Close configuration window</w:t>
      </w:r>
    </w:p>
    <w:p w14:paraId="76E4359E" w14:textId="1B34BE16" w:rsidR="00FA057B" w:rsidRDefault="00FA057B" w:rsidP="00D55283">
      <w:pPr>
        <w:pStyle w:val="BodyTextL50"/>
      </w:pPr>
      <w:r>
        <w:t xml:space="preserve">The </w:t>
      </w:r>
      <w:r w:rsidRPr="00BD45F5">
        <w:rPr>
          <w:b/>
        </w:rPr>
        <w:t>ping</w:t>
      </w:r>
      <w:r>
        <w:t xml:space="preserve"> command is extremely useful when troubleshooting network connectivity. However, ping cannot indicate the location of </w:t>
      </w:r>
      <w:r w:rsidR="008D79CC">
        <w:t xml:space="preserve">a </w:t>
      </w:r>
      <w:r>
        <w:t xml:space="preserve">problem when a ping is not successful. The </w:t>
      </w:r>
      <w:proofErr w:type="spellStart"/>
      <w:r w:rsidRPr="00BD45F5">
        <w:rPr>
          <w:b/>
        </w:rPr>
        <w:t>tracert</w:t>
      </w:r>
      <w:proofErr w:type="spellEnd"/>
      <w:r>
        <w:t xml:space="preserve"> (or </w:t>
      </w:r>
      <w:r w:rsidRPr="00BD45F5">
        <w:rPr>
          <w:b/>
        </w:rPr>
        <w:t>traceroute</w:t>
      </w:r>
      <w:r>
        <w:t>) command can display network latency and path information.</w:t>
      </w:r>
    </w:p>
    <w:p w14:paraId="5E6EC343" w14:textId="67D0F367" w:rsidR="00F14CE8" w:rsidRPr="00072D9A" w:rsidRDefault="00F14CE8" w:rsidP="00F14CE8">
      <w:pPr>
        <w:pStyle w:val="SubStepAlpha"/>
      </w:pPr>
      <w:r>
        <w:t xml:space="preserve">In the PT activity window, click </w:t>
      </w:r>
      <w:r>
        <w:rPr>
          <w:b/>
          <w:bCs/>
        </w:rPr>
        <w:t>Check Results</w:t>
      </w:r>
      <w:r>
        <w:t xml:space="preserve"> to verify all the assessment items and connectivity tests are correct.</w:t>
      </w:r>
    </w:p>
    <w:p w14:paraId="589FE005" w14:textId="77777777" w:rsidR="00FA057B" w:rsidRDefault="00FA057B" w:rsidP="00FA057B">
      <w:pPr>
        <w:pStyle w:val="Heading1"/>
        <w:numPr>
          <w:ilvl w:val="0"/>
          <w:numId w:val="3"/>
        </w:numPr>
      </w:pPr>
      <w:r>
        <w:lastRenderedPageBreak/>
        <w:t>Reflection</w:t>
      </w:r>
      <w:r w:rsidR="00EE650E">
        <w:t xml:space="preserve"> Questions</w:t>
      </w:r>
    </w:p>
    <w:p w14:paraId="0861FD2E" w14:textId="77777777" w:rsidR="00FA057B" w:rsidRDefault="00FA057B" w:rsidP="00FA057B">
      <w:pPr>
        <w:pStyle w:val="ReflectionQ"/>
        <w:keepNext w:val="0"/>
      </w:pPr>
      <w:r w:rsidRPr="002C5BCC">
        <w:t xml:space="preserve">What could prevent ping or traceroute </w:t>
      </w:r>
      <w:r>
        <w:t>responses from reaching the originating device beside network connectivity issues</w:t>
      </w:r>
      <w:r w:rsidRPr="002C5BCC">
        <w:t>?</w:t>
      </w:r>
    </w:p>
    <w:p w14:paraId="330319AE" w14:textId="12639ADC" w:rsidR="00C30A5F" w:rsidRPr="00C30A5F" w:rsidRDefault="00C30A5F" w:rsidP="00C30A5F">
      <w:pPr>
        <w:pStyle w:val="ReflectionQ"/>
        <w:keepNext w:val="0"/>
        <w:numPr>
          <w:ilvl w:val="0"/>
          <w:numId w:val="0"/>
        </w:numPr>
        <w:ind w:left="360"/>
        <w:rPr>
          <w:b/>
          <w:bCs/>
        </w:rPr>
      </w:pPr>
      <w:proofErr w:type="gramStart"/>
      <w:r>
        <w:rPr>
          <w:b/>
          <w:bCs/>
        </w:rPr>
        <w:t>Firewall ,</w:t>
      </w:r>
      <w:proofErr w:type="gramEnd"/>
      <w:r>
        <w:rPr>
          <w:b/>
          <w:bCs/>
        </w:rPr>
        <w:t xml:space="preserve"> access list commands , interface is down , network delay</w:t>
      </w:r>
    </w:p>
    <w:p w14:paraId="323A8DA0" w14:textId="77777777" w:rsidR="00FA057B" w:rsidRDefault="00EE650E" w:rsidP="00EE650E">
      <w:pPr>
        <w:pStyle w:val="AnswerLineL25"/>
      </w:pPr>
      <w:r>
        <w:t>Type your answers here.</w:t>
      </w:r>
    </w:p>
    <w:p w14:paraId="4B9D1569" w14:textId="1C9094AB" w:rsidR="00FA057B" w:rsidRDefault="00FA057B" w:rsidP="00FA057B">
      <w:pPr>
        <w:pStyle w:val="ReflectionQ"/>
        <w:keepNext w:val="0"/>
      </w:pPr>
      <w:r>
        <w:t xml:space="preserve">If you ping a non-existent address on the remote network, such as </w:t>
      </w:r>
      <w:r w:rsidR="00D75846">
        <w:t>209.165.200.227</w:t>
      </w:r>
      <w:r>
        <w:t xml:space="preserve">, what is the message displayed by the </w:t>
      </w:r>
      <w:r w:rsidRPr="0034379E">
        <w:rPr>
          <w:b/>
        </w:rPr>
        <w:t>ping</w:t>
      </w:r>
      <w:r>
        <w:t xml:space="preserve"> command? What does this mean? If you ping a valid host address and receive this response, what should you check?</w:t>
      </w:r>
    </w:p>
    <w:p w14:paraId="1FA7F2FD" w14:textId="15A3E0E8" w:rsidR="00C30A5F" w:rsidRPr="00C30A5F" w:rsidRDefault="00C30A5F" w:rsidP="00C30A5F">
      <w:pPr>
        <w:pStyle w:val="ReflectionQ"/>
        <w:keepNext w:val="0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Request timed out. It means that there </w:t>
      </w:r>
      <w:proofErr w:type="gramStart"/>
      <w:r>
        <w:rPr>
          <w:b/>
          <w:bCs/>
        </w:rPr>
        <w:t>is  no</w:t>
      </w:r>
      <w:proofErr w:type="gramEnd"/>
      <w:r>
        <w:rPr>
          <w:b/>
          <w:bCs/>
        </w:rPr>
        <w:t xml:space="preserve"> response int the time period.</w:t>
      </w:r>
    </w:p>
    <w:p w14:paraId="644B4332" w14:textId="77777777" w:rsidR="00EE650E" w:rsidRDefault="00EE650E" w:rsidP="00EE650E">
      <w:pPr>
        <w:pStyle w:val="AnswerLineL25"/>
      </w:pPr>
      <w:r>
        <w:t>Type your answers here.</w:t>
      </w:r>
    </w:p>
    <w:p w14:paraId="455430E9" w14:textId="77777777" w:rsidR="00FA057B" w:rsidRDefault="00FA057B" w:rsidP="00FA057B">
      <w:pPr>
        <w:pStyle w:val="ReflectionQ"/>
        <w:keepNext w:val="0"/>
      </w:pPr>
      <w:r w:rsidRPr="000127A0">
        <w:t>If you ping an address</w:t>
      </w:r>
      <w:r>
        <w:t xml:space="preserve"> </w:t>
      </w:r>
      <w:r w:rsidRPr="000127A0">
        <w:t>that does not exist in any network in your topology, such as 192.168.5.3,</w:t>
      </w:r>
      <w:r>
        <w:t xml:space="preserve"> from a Windows-based PC,</w:t>
      </w:r>
      <w:r w:rsidRPr="000127A0">
        <w:t xml:space="preserve"> what is the message displayed by the </w:t>
      </w:r>
      <w:r w:rsidRPr="0034379E">
        <w:rPr>
          <w:b/>
        </w:rPr>
        <w:t>ping</w:t>
      </w:r>
      <w:r w:rsidRPr="000127A0">
        <w:t xml:space="preserve"> command? </w:t>
      </w:r>
      <w:r>
        <w:t>W</w:t>
      </w:r>
      <w:r w:rsidRPr="000127A0">
        <w:t>hat does this message indicate?</w:t>
      </w:r>
    </w:p>
    <w:p w14:paraId="2524F0B9" w14:textId="76EF26CC" w:rsidR="00C30A5F" w:rsidRPr="00C30A5F" w:rsidRDefault="00C30A5F" w:rsidP="00C30A5F">
      <w:pPr>
        <w:pStyle w:val="ReflectionQ"/>
        <w:keepNext w:val="0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Host </w:t>
      </w:r>
      <w:proofErr w:type="spellStart"/>
      <w:proofErr w:type="gramStart"/>
      <w:r>
        <w:rPr>
          <w:b/>
          <w:bCs/>
        </w:rPr>
        <w:t>unreachable.there</w:t>
      </w:r>
      <w:proofErr w:type="spellEnd"/>
      <w:proofErr w:type="gramEnd"/>
      <w:r>
        <w:rPr>
          <w:b/>
          <w:bCs/>
        </w:rPr>
        <w:t xml:space="preserve"> is no route to the destination.</w:t>
      </w:r>
    </w:p>
    <w:p w14:paraId="49E53F93" w14:textId="77777777" w:rsidR="00EE650E" w:rsidRDefault="00EE650E" w:rsidP="00EE650E">
      <w:pPr>
        <w:pStyle w:val="AnswerLineL25"/>
      </w:pPr>
      <w:r>
        <w:t>Type your answers here.</w:t>
      </w:r>
    </w:p>
    <w:p w14:paraId="5B68725A" w14:textId="2F33A645" w:rsidR="00046425" w:rsidRPr="00603503" w:rsidRDefault="007B3DCF" w:rsidP="00046425">
      <w:pPr>
        <w:pStyle w:val="ConfigWindow"/>
      </w:pPr>
      <w:r>
        <w:t>e</w:t>
      </w:r>
      <w:r w:rsidR="00046425">
        <w:t>nd of document</w:t>
      </w:r>
    </w:p>
    <w:sectPr w:rsidR="00046425" w:rsidRPr="00603503" w:rsidSect="00AC062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0905" w14:textId="77777777" w:rsidR="00AC062E" w:rsidRDefault="00AC062E" w:rsidP="00710659">
      <w:pPr>
        <w:spacing w:after="0" w:line="240" w:lineRule="auto"/>
      </w:pPr>
      <w:r>
        <w:separator/>
      </w:r>
    </w:p>
    <w:p w14:paraId="41ACD6F0" w14:textId="77777777" w:rsidR="00AC062E" w:rsidRDefault="00AC062E"/>
  </w:endnote>
  <w:endnote w:type="continuationSeparator" w:id="0">
    <w:p w14:paraId="0FF4CC0C" w14:textId="77777777" w:rsidR="00AC062E" w:rsidRDefault="00AC062E" w:rsidP="00710659">
      <w:pPr>
        <w:spacing w:after="0" w:line="240" w:lineRule="auto"/>
      </w:pPr>
      <w:r>
        <w:continuationSeparator/>
      </w:r>
    </w:p>
    <w:p w14:paraId="3D448FFF" w14:textId="77777777" w:rsidR="00AC062E" w:rsidRDefault="00AC0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6064" w14:textId="09A6494F" w:rsidR="009B3B5E" w:rsidRPr="00882B63" w:rsidRDefault="009B3B5E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618C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DB29" w14:textId="11CE8E40" w:rsidR="009B3B5E" w:rsidRPr="00882B63" w:rsidRDefault="009B3B5E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618C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1EF4" w14:textId="77777777" w:rsidR="00AC062E" w:rsidRDefault="00AC062E" w:rsidP="00710659">
      <w:pPr>
        <w:spacing w:after="0" w:line="240" w:lineRule="auto"/>
      </w:pPr>
      <w:r>
        <w:separator/>
      </w:r>
    </w:p>
    <w:p w14:paraId="4FFD32BC" w14:textId="77777777" w:rsidR="00AC062E" w:rsidRDefault="00AC062E"/>
  </w:footnote>
  <w:footnote w:type="continuationSeparator" w:id="0">
    <w:p w14:paraId="17B655DC" w14:textId="77777777" w:rsidR="00AC062E" w:rsidRDefault="00AC062E" w:rsidP="00710659">
      <w:pPr>
        <w:spacing w:after="0" w:line="240" w:lineRule="auto"/>
      </w:pPr>
      <w:r>
        <w:continuationSeparator/>
      </w:r>
    </w:p>
    <w:p w14:paraId="49088581" w14:textId="77777777" w:rsidR="00AC062E" w:rsidRDefault="00AC0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74321FEBCE24C8DB8861260A1F55D8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B7ED19" w14:textId="704E55EB" w:rsidR="009B3B5E" w:rsidRDefault="009B3B5E" w:rsidP="008402F2">
        <w:pPr>
          <w:pStyle w:val="PageHead"/>
        </w:pPr>
        <w:r>
          <w:t>Packet Tracer - Use Ping and Traceroute to Test Network Connectivity 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FBBC" w14:textId="77777777" w:rsidR="009B3B5E" w:rsidRDefault="009B3B5E" w:rsidP="006C3FCF">
    <w:pPr>
      <w:ind w:left="-288"/>
    </w:pPr>
    <w:r>
      <w:rPr>
        <w:noProof/>
      </w:rPr>
      <w:drawing>
        <wp:inline distT="0" distB="0" distL="0" distR="0" wp14:anchorId="11880917" wp14:editId="2AD16F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34D2E"/>
    <w:multiLevelType w:val="hybridMultilevel"/>
    <w:tmpl w:val="64A2076A"/>
    <w:lvl w:ilvl="0" w:tplc="A4E09CA0">
      <w:start w:val="1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7378D2"/>
    <w:multiLevelType w:val="multilevel"/>
    <w:tmpl w:val="9B0EDB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C84281"/>
    <w:multiLevelType w:val="multilevel"/>
    <w:tmpl w:val="CE90E1E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07189463">
    <w:abstractNumId w:val="11"/>
  </w:num>
  <w:num w:numId="2" w16cid:durableId="1404597537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13411283">
    <w:abstractNumId w:val="4"/>
  </w:num>
  <w:num w:numId="4" w16cid:durableId="103161743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136212663">
    <w:abstractNumId w:val="6"/>
  </w:num>
  <w:num w:numId="6" w16cid:durableId="675576349">
    <w:abstractNumId w:val="0"/>
  </w:num>
  <w:num w:numId="7" w16cid:durableId="153029914">
    <w:abstractNumId w:val="2"/>
  </w:num>
  <w:num w:numId="8" w16cid:durableId="29703100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7404561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235041751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 w16cid:durableId="919681363">
    <w:abstractNumId w:val="9"/>
  </w:num>
  <w:num w:numId="12" w16cid:durableId="527261642">
    <w:abstractNumId w:val="1"/>
  </w:num>
  <w:num w:numId="13" w16cid:durableId="983005552">
    <w:abstractNumId w:val="10"/>
  </w:num>
  <w:num w:numId="14" w16cid:durableId="106899988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 w16cid:durableId="1437944822">
    <w:abstractNumId w:val="14"/>
  </w:num>
  <w:num w:numId="16" w16cid:durableId="6169877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22007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46256574">
    <w:abstractNumId w:val="12"/>
  </w:num>
  <w:num w:numId="19" w16cid:durableId="6320591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2599295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2"/>
          <w:szCs w:val="12"/>
        </w:rPr>
      </w:lvl>
    </w:lvlOverride>
  </w:num>
  <w:num w:numId="21" w16cid:durableId="2111310765">
    <w:abstractNumId w:val="1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039935869">
    <w:abstractNumId w:val="1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 w16cid:durableId="1610427057">
    <w:abstractNumId w:val="13"/>
  </w:num>
  <w:num w:numId="24" w16cid:durableId="1045058306">
    <w:abstractNumId w:val="13"/>
  </w:num>
  <w:num w:numId="25" w16cid:durableId="11418620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 w16cid:durableId="1324117965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 w16cid:durableId="1937787458">
    <w:abstractNumId w:val="5"/>
  </w:num>
  <w:num w:numId="28" w16cid:durableId="1009872482">
    <w:abstractNumId w:val="5"/>
  </w:num>
  <w:num w:numId="29" w16cid:durableId="182134387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0" w16cid:durableId="120286042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 w16cid:durableId="1834562415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 w16cid:durableId="1376542575">
    <w:abstractNumId w:val="3"/>
  </w:num>
  <w:num w:numId="33" w16cid:durableId="980422871">
    <w:abstractNumId w:val="3"/>
  </w:num>
  <w:num w:numId="34" w16cid:durableId="109112155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TA2NzEzNzM3NzZW0lEKTi0uzszPAykwqgUAbnb67CwAAAA="/>
  </w:docVars>
  <w:rsids>
    <w:rsidRoot w:val="007816BA"/>
    <w:rsid w:val="0000051D"/>
    <w:rsid w:val="00001BDF"/>
    <w:rsid w:val="0000380F"/>
    <w:rsid w:val="00004175"/>
    <w:rsid w:val="000059C9"/>
    <w:rsid w:val="00012C22"/>
    <w:rsid w:val="00013027"/>
    <w:rsid w:val="000160F7"/>
    <w:rsid w:val="00016D5B"/>
    <w:rsid w:val="00016F30"/>
    <w:rsid w:val="0002047C"/>
    <w:rsid w:val="00020DF7"/>
    <w:rsid w:val="00021B9A"/>
    <w:rsid w:val="000242D6"/>
    <w:rsid w:val="00024EE5"/>
    <w:rsid w:val="0002739A"/>
    <w:rsid w:val="00040425"/>
    <w:rsid w:val="0004163D"/>
    <w:rsid w:val="00041AF6"/>
    <w:rsid w:val="00044E62"/>
    <w:rsid w:val="00046425"/>
    <w:rsid w:val="000503BF"/>
    <w:rsid w:val="00050BA4"/>
    <w:rsid w:val="0005141D"/>
    <w:rsid w:val="00051738"/>
    <w:rsid w:val="0005242B"/>
    <w:rsid w:val="00052548"/>
    <w:rsid w:val="00055010"/>
    <w:rsid w:val="00056A31"/>
    <w:rsid w:val="00060696"/>
    <w:rsid w:val="00062D89"/>
    <w:rsid w:val="00063BAE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E8"/>
    <w:rsid w:val="000B7DE5"/>
    <w:rsid w:val="000C12FD"/>
    <w:rsid w:val="000C1737"/>
    <w:rsid w:val="000C2118"/>
    <w:rsid w:val="000C6425"/>
    <w:rsid w:val="000C6E6E"/>
    <w:rsid w:val="000C7B7D"/>
    <w:rsid w:val="000D3307"/>
    <w:rsid w:val="000D55B4"/>
    <w:rsid w:val="000D69D1"/>
    <w:rsid w:val="000E26AB"/>
    <w:rsid w:val="000E65F0"/>
    <w:rsid w:val="000E742A"/>
    <w:rsid w:val="000F0728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BC3"/>
    <w:rsid w:val="00107B2B"/>
    <w:rsid w:val="00112AC5"/>
    <w:rsid w:val="001133DD"/>
    <w:rsid w:val="001167BD"/>
    <w:rsid w:val="00117AD8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2777"/>
    <w:rsid w:val="00143450"/>
    <w:rsid w:val="00144997"/>
    <w:rsid w:val="001523C0"/>
    <w:rsid w:val="001535FE"/>
    <w:rsid w:val="00154E3A"/>
    <w:rsid w:val="00155352"/>
    <w:rsid w:val="00157902"/>
    <w:rsid w:val="00162105"/>
    <w:rsid w:val="00162256"/>
    <w:rsid w:val="00162EEA"/>
    <w:rsid w:val="00163164"/>
    <w:rsid w:val="00165FD5"/>
    <w:rsid w:val="00166253"/>
    <w:rsid w:val="001704B7"/>
    <w:rsid w:val="001708A6"/>
    <w:rsid w:val="001710C0"/>
    <w:rsid w:val="00172AFB"/>
    <w:rsid w:val="001734F8"/>
    <w:rsid w:val="00173D46"/>
    <w:rsid w:val="00173E2B"/>
    <w:rsid w:val="001772B8"/>
    <w:rsid w:val="001773CE"/>
    <w:rsid w:val="00180FBF"/>
    <w:rsid w:val="001813C3"/>
    <w:rsid w:val="00181EC0"/>
    <w:rsid w:val="00181EDD"/>
    <w:rsid w:val="00182CF4"/>
    <w:rsid w:val="001855C5"/>
    <w:rsid w:val="00186CE1"/>
    <w:rsid w:val="00191F00"/>
    <w:rsid w:val="00192F12"/>
    <w:rsid w:val="00193F14"/>
    <w:rsid w:val="00196CBC"/>
    <w:rsid w:val="0019753E"/>
    <w:rsid w:val="00197614"/>
    <w:rsid w:val="001976DA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0F24"/>
    <w:rsid w:val="001C1D9E"/>
    <w:rsid w:val="001C5998"/>
    <w:rsid w:val="001C7C3B"/>
    <w:rsid w:val="001D2C94"/>
    <w:rsid w:val="001D5B6F"/>
    <w:rsid w:val="001E0AB8"/>
    <w:rsid w:val="001E2154"/>
    <w:rsid w:val="001E28EB"/>
    <w:rsid w:val="001E38E0"/>
    <w:rsid w:val="001E4E72"/>
    <w:rsid w:val="001E62B3"/>
    <w:rsid w:val="001E6424"/>
    <w:rsid w:val="001F0171"/>
    <w:rsid w:val="001F0D77"/>
    <w:rsid w:val="001F32B1"/>
    <w:rsid w:val="001F643A"/>
    <w:rsid w:val="001F7DD8"/>
    <w:rsid w:val="00201928"/>
    <w:rsid w:val="00203E26"/>
    <w:rsid w:val="0020449C"/>
    <w:rsid w:val="002054B4"/>
    <w:rsid w:val="002113B8"/>
    <w:rsid w:val="00213B08"/>
    <w:rsid w:val="00214235"/>
    <w:rsid w:val="00215665"/>
    <w:rsid w:val="002163BB"/>
    <w:rsid w:val="00216A00"/>
    <w:rsid w:val="0021792C"/>
    <w:rsid w:val="00223533"/>
    <w:rsid w:val="002240AB"/>
    <w:rsid w:val="00225E37"/>
    <w:rsid w:val="00231DCA"/>
    <w:rsid w:val="002349CD"/>
    <w:rsid w:val="00235792"/>
    <w:rsid w:val="00242E3A"/>
    <w:rsid w:val="0024427D"/>
    <w:rsid w:val="00246492"/>
    <w:rsid w:val="002472F9"/>
    <w:rsid w:val="002506CF"/>
    <w:rsid w:val="0025107F"/>
    <w:rsid w:val="00260CD4"/>
    <w:rsid w:val="002639D8"/>
    <w:rsid w:val="00264060"/>
    <w:rsid w:val="00265816"/>
    <w:rsid w:val="00265F77"/>
    <w:rsid w:val="00266C83"/>
    <w:rsid w:val="00267E79"/>
    <w:rsid w:val="00270FCC"/>
    <w:rsid w:val="002768DC"/>
    <w:rsid w:val="0028370E"/>
    <w:rsid w:val="00294C8F"/>
    <w:rsid w:val="002A0B2E"/>
    <w:rsid w:val="002A0DC1"/>
    <w:rsid w:val="002A44F6"/>
    <w:rsid w:val="002A6C56"/>
    <w:rsid w:val="002B2255"/>
    <w:rsid w:val="002B2EA7"/>
    <w:rsid w:val="002C04C4"/>
    <w:rsid w:val="002C090C"/>
    <w:rsid w:val="002C1243"/>
    <w:rsid w:val="002C1815"/>
    <w:rsid w:val="002C308D"/>
    <w:rsid w:val="002C3F55"/>
    <w:rsid w:val="002C475E"/>
    <w:rsid w:val="002C6AD6"/>
    <w:rsid w:val="002D6C2A"/>
    <w:rsid w:val="002D7A86"/>
    <w:rsid w:val="002E0899"/>
    <w:rsid w:val="002E13CF"/>
    <w:rsid w:val="002F45FF"/>
    <w:rsid w:val="002F4757"/>
    <w:rsid w:val="002F66D3"/>
    <w:rsid w:val="002F6D17"/>
    <w:rsid w:val="00302887"/>
    <w:rsid w:val="00304399"/>
    <w:rsid w:val="003056EB"/>
    <w:rsid w:val="003071FF"/>
    <w:rsid w:val="00310652"/>
    <w:rsid w:val="00311065"/>
    <w:rsid w:val="0031371D"/>
    <w:rsid w:val="0031789F"/>
    <w:rsid w:val="00320788"/>
    <w:rsid w:val="003233A3"/>
    <w:rsid w:val="00331932"/>
    <w:rsid w:val="00332AF8"/>
    <w:rsid w:val="00334C33"/>
    <w:rsid w:val="00336E58"/>
    <w:rsid w:val="003375CB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1EA"/>
    <w:rsid w:val="003608AC"/>
    <w:rsid w:val="00363A23"/>
    <w:rsid w:val="00363EA4"/>
    <w:rsid w:val="0036440C"/>
    <w:rsid w:val="0036465A"/>
    <w:rsid w:val="00370BE5"/>
    <w:rsid w:val="00371D5C"/>
    <w:rsid w:val="003834E9"/>
    <w:rsid w:val="00390C38"/>
    <w:rsid w:val="00390CCC"/>
    <w:rsid w:val="003911D4"/>
    <w:rsid w:val="00392748"/>
    <w:rsid w:val="00392C65"/>
    <w:rsid w:val="00392ED5"/>
    <w:rsid w:val="003A19DC"/>
    <w:rsid w:val="003A1B45"/>
    <w:rsid w:val="003A220C"/>
    <w:rsid w:val="003A4FAC"/>
    <w:rsid w:val="003A5DE2"/>
    <w:rsid w:val="003B256A"/>
    <w:rsid w:val="003B46FC"/>
    <w:rsid w:val="003B5767"/>
    <w:rsid w:val="003B7605"/>
    <w:rsid w:val="003C08AA"/>
    <w:rsid w:val="003C1270"/>
    <w:rsid w:val="003C2104"/>
    <w:rsid w:val="003C2A7B"/>
    <w:rsid w:val="003C49EF"/>
    <w:rsid w:val="003C6BCA"/>
    <w:rsid w:val="003C7902"/>
    <w:rsid w:val="003D0BFF"/>
    <w:rsid w:val="003D1FBB"/>
    <w:rsid w:val="003D6EF1"/>
    <w:rsid w:val="003E3DA4"/>
    <w:rsid w:val="003E5BE5"/>
    <w:rsid w:val="003F18D1"/>
    <w:rsid w:val="003F20EC"/>
    <w:rsid w:val="003F3829"/>
    <w:rsid w:val="003F40FF"/>
    <w:rsid w:val="003F424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734"/>
    <w:rsid w:val="0042385C"/>
    <w:rsid w:val="00426FA5"/>
    <w:rsid w:val="00431654"/>
    <w:rsid w:val="00434926"/>
    <w:rsid w:val="00443ACE"/>
    <w:rsid w:val="00444217"/>
    <w:rsid w:val="00446D13"/>
    <w:rsid w:val="004470E9"/>
    <w:rsid w:val="004478F4"/>
    <w:rsid w:val="00450F7A"/>
    <w:rsid w:val="00452C6D"/>
    <w:rsid w:val="0045585A"/>
    <w:rsid w:val="00455C9B"/>
    <w:rsid w:val="00455E0B"/>
    <w:rsid w:val="0045646F"/>
    <w:rsid w:val="0045724D"/>
    <w:rsid w:val="00457934"/>
    <w:rsid w:val="00460E2E"/>
    <w:rsid w:val="00462B9F"/>
    <w:rsid w:val="004659EE"/>
    <w:rsid w:val="0047005E"/>
    <w:rsid w:val="0047236E"/>
    <w:rsid w:val="00473E34"/>
    <w:rsid w:val="00476BA9"/>
    <w:rsid w:val="00481650"/>
    <w:rsid w:val="0049015A"/>
    <w:rsid w:val="004936C2"/>
    <w:rsid w:val="0049379C"/>
    <w:rsid w:val="004953C6"/>
    <w:rsid w:val="00495A24"/>
    <w:rsid w:val="004A1CA0"/>
    <w:rsid w:val="004A22E9"/>
    <w:rsid w:val="004A2CFA"/>
    <w:rsid w:val="004A460E"/>
    <w:rsid w:val="004A4ACD"/>
    <w:rsid w:val="004A506C"/>
    <w:rsid w:val="004A5BC5"/>
    <w:rsid w:val="004B023D"/>
    <w:rsid w:val="004C0909"/>
    <w:rsid w:val="004C0BD4"/>
    <w:rsid w:val="004C3F97"/>
    <w:rsid w:val="004C5868"/>
    <w:rsid w:val="004D01F2"/>
    <w:rsid w:val="004D2CED"/>
    <w:rsid w:val="004D3339"/>
    <w:rsid w:val="004D353F"/>
    <w:rsid w:val="004D36D7"/>
    <w:rsid w:val="004D3FCC"/>
    <w:rsid w:val="004D682B"/>
    <w:rsid w:val="004E0EB5"/>
    <w:rsid w:val="004E6152"/>
    <w:rsid w:val="004E703C"/>
    <w:rsid w:val="004F024D"/>
    <w:rsid w:val="004F344A"/>
    <w:rsid w:val="004F4EC3"/>
    <w:rsid w:val="004F5110"/>
    <w:rsid w:val="00504ED4"/>
    <w:rsid w:val="0050681F"/>
    <w:rsid w:val="00510639"/>
    <w:rsid w:val="00511381"/>
    <w:rsid w:val="00511791"/>
    <w:rsid w:val="005139BE"/>
    <w:rsid w:val="005159CF"/>
    <w:rsid w:val="00515E1C"/>
    <w:rsid w:val="00516142"/>
    <w:rsid w:val="0051681C"/>
    <w:rsid w:val="00517BBE"/>
    <w:rsid w:val="00520027"/>
    <w:rsid w:val="0052093C"/>
    <w:rsid w:val="00521B31"/>
    <w:rsid w:val="00522469"/>
    <w:rsid w:val="0052400A"/>
    <w:rsid w:val="00536277"/>
    <w:rsid w:val="00536F43"/>
    <w:rsid w:val="00546489"/>
    <w:rsid w:val="005510BA"/>
    <w:rsid w:val="005529F3"/>
    <w:rsid w:val="005538C8"/>
    <w:rsid w:val="00554B4E"/>
    <w:rsid w:val="00556C02"/>
    <w:rsid w:val="005574EA"/>
    <w:rsid w:val="005618C2"/>
    <w:rsid w:val="00561BB2"/>
    <w:rsid w:val="00563249"/>
    <w:rsid w:val="00570A65"/>
    <w:rsid w:val="00571C14"/>
    <w:rsid w:val="005738A7"/>
    <w:rsid w:val="005762B1"/>
    <w:rsid w:val="00580456"/>
    <w:rsid w:val="00580E73"/>
    <w:rsid w:val="00592329"/>
    <w:rsid w:val="00593386"/>
    <w:rsid w:val="00596998"/>
    <w:rsid w:val="0059790F"/>
    <w:rsid w:val="005A3BC3"/>
    <w:rsid w:val="005A6E62"/>
    <w:rsid w:val="005B2FB3"/>
    <w:rsid w:val="005C1B97"/>
    <w:rsid w:val="005C6DE5"/>
    <w:rsid w:val="005D2B29"/>
    <w:rsid w:val="005D354A"/>
    <w:rsid w:val="005D3E53"/>
    <w:rsid w:val="005D506C"/>
    <w:rsid w:val="005E09E4"/>
    <w:rsid w:val="005E3235"/>
    <w:rsid w:val="005E4176"/>
    <w:rsid w:val="005E4876"/>
    <w:rsid w:val="005E65B5"/>
    <w:rsid w:val="005F0301"/>
    <w:rsid w:val="005F3AE9"/>
    <w:rsid w:val="005F644D"/>
    <w:rsid w:val="006007BB"/>
    <w:rsid w:val="00601DC0"/>
    <w:rsid w:val="006034CB"/>
    <w:rsid w:val="00603503"/>
    <w:rsid w:val="00603C52"/>
    <w:rsid w:val="00607A7C"/>
    <w:rsid w:val="00612190"/>
    <w:rsid w:val="00612EE2"/>
    <w:rsid w:val="006131CE"/>
    <w:rsid w:val="0061336B"/>
    <w:rsid w:val="00613663"/>
    <w:rsid w:val="006140A4"/>
    <w:rsid w:val="006167BC"/>
    <w:rsid w:val="00617CA6"/>
    <w:rsid w:val="00617D6E"/>
    <w:rsid w:val="00620ED5"/>
    <w:rsid w:val="00622D61"/>
    <w:rsid w:val="00624198"/>
    <w:rsid w:val="0062559A"/>
    <w:rsid w:val="00632A9B"/>
    <w:rsid w:val="00636348"/>
    <w:rsid w:val="00636C28"/>
    <w:rsid w:val="0063736B"/>
    <w:rsid w:val="006428E5"/>
    <w:rsid w:val="00644958"/>
    <w:rsid w:val="0064756D"/>
    <w:rsid w:val="006513FB"/>
    <w:rsid w:val="00656EEF"/>
    <w:rsid w:val="006576AF"/>
    <w:rsid w:val="00666B4E"/>
    <w:rsid w:val="00672919"/>
    <w:rsid w:val="00677544"/>
    <w:rsid w:val="00677B9B"/>
    <w:rsid w:val="00681687"/>
    <w:rsid w:val="00684D11"/>
    <w:rsid w:val="00686295"/>
    <w:rsid w:val="00686587"/>
    <w:rsid w:val="006904CF"/>
    <w:rsid w:val="00695EE2"/>
    <w:rsid w:val="0069660B"/>
    <w:rsid w:val="006A07C6"/>
    <w:rsid w:val="006A1B33"/>
    <w:rsid w:val="006A3196"/>
    <w:rsid w:val="006A48F1"/>
    <w:rsid w:val="006A71A3"/>
    <w:rsid w:val="006B03F2"/>
    <w:rsid w:val="006B14C1"/>
    <w:rsid w:val="006B1639"/>
    <w:rsid w:val="006B23BB"/>
    <w:rsid w:val="006B3044"/>
    <w:rsid w:val="006B5CA7"/>
    <w:rsid w:val="006B5E89"/>
    <w:rsid w:val="006B707C"/>
    <w:rsid w:val="006C19B2"/>
    <w:rsid w:val="006C30A0"/>
    <w:rsid w:val="006C35FF"/>
    <w:rsid w:val="006C3FCF"/>
    <w:rsid w:val="006C56C0"/>
    <w:rsid w:val="006C57F2"/>
    <w:rsid w:val="006C5949"/>
    <w:rsid w:val="006C6832"/>
    <w:rsid w:val="006D1370"/>
    <w:rsid w:val="006D2C28"/>
    <w:rsid w:val="006D3599"/>
    <w:rsid w:val="006D3FC1"/>
    <w:rsid w:val="006D7590"/>
    <w:rsid w:val="006D76F9"/>
    <w:rsid w:val="006E0D4E"/>
    <w:rsid w:val="006E1724"/>
    <w:rsid w:val="006E372B"/>
    <w:rsid w:val="006E5FE9"/>
    <w:rsid w:val="006E6581"/>
    <w:rsid w:val="006E71DF"/>
    <w:rsid w:val="006F0E06"/>
    <w:rsid w:val="006F1616"/>
    <w:rsid w:val="006F1CC4"/>
    <w:rsid w:val="006F2A86"/>
    <w:rsid w:val="006F3163"/>
    <w:rsid w:val="0070192D"/>
    <w:rsid w:val="00705D94"/>
    <w:rsid w:val="00705FEC"/>
    <w:rsid w:val="00707B20"/>
    <w:rsid w:val="00710659"/>
    <w:rsid w:val="0071147A"/>
    <w:rsid w:val="0071185D"/>
    <w:rsid w:val="0071215C"/>
    <w:rsid w:val="0072178C"/>
    <w:rsid w:val="00721E01"/>
    <w:rsid w:val="007222AD"/>
    <w:rsid w:val="007267CF"/>
    <w:rsid w:val="0073050D"/>
    <w:rsid w:val="00731F3F"/>
    <w:rsid w:val="007323CF"/>
    <w:rsid w:val="0073355C"/>
    <w:rsid w:val="00733BAB"/>
    <w:rsid w:val="0073604C"/>
    <w:rsid w:val="00737519"/>
    <w:rsid w:val="007414F4"/>
    <w:rsid w:val="00743561"/>
    <w:rsid w:val="007436BF"/>
    <w:rsid w:val="00743E96"/>
    <w:rsid w:val="007443E9"/>
    <w:rsid w:val="00745177"/>
    <w:rsid w:val="00745DCE"/>
    <w:rsid w:val="00753D89"/>
    <w:rsid w:val="00753DDA"/>
    <w:rsid w:val="00754A6E"/>
    <w:rsid w:val="007550F9"/>
    <w:rsid w:val="007553D8"/>
    <w:rsid w:val="00755C9B"/>
    <w:rsid w:val="0075619C"/>
    <w:rsid w:val="007601DE"/>
    <w:rsid w:val="00760FE4"/>
    <w:rsid w:val="007619A7"/>
    <w:rsid w:val="007636C2"/>
    <w:rsid w:val="00763D8B"/>
    <w:rsid w:val="00764965"/>
    <w:rsid w:val="007657F6"/>
    <w:rsid w:val="00765E47"/>
    <w:rsid w:val="0077125A"/>
    <w:rsid w:val="007726BB"/>
    <w:rsid w:val="007816BA"/>
    <w:rsid w:val="0078405B"/>
    <w:rsid w:val="0078566D"/>
    <w:rsid w:val="00785EBB"/>
    <w:rsid w:val="00786D24"/>
    <w:rsid w:val="00786F58"/>
    <w:rsid w:val="00787CC1"/>
    <w:rsid w:val="00792F4E"/>
    <w:rsid w:val="0079398D"/>
    <w:rsid w:val="00796C25"/>
    <w:rsid w:val="007A287C"/>
    <w:rsid w:val="007A3B2A"/>
    <w:rsid w:val="007A58EE"/>
    <w:rsid w:val="007A5AFB"/>
    <w:rsid w:val="007A6401"/>
    <w:rsid w:val="007B051E"/>
    <w:rsid w:val="007B0C9D"/>
    <w:rsid w:val="007B1448"/>
    <w:rsid w:val="007B3DCF"/>
    <w:rsid w:val="007B5522"/>
    <w:rsid w:val="007B60B4"/>
    <w:rsid w:val="007C0EE0"/>
    <w:rsid w:val="007C1B71"/>
    <w:rsid w:val="007C2FBB"/>
    <w:rsid w:val="007C7164"/>
    <w:rsid w:val="007C7413"/>
    <w:rsid w:val="007D1984"/>
    <w:rsid w:val="007D2AFE"/>
    <w:rsid w:val="007D4497"/>
    <w:rsid w:val="007D71D2"/>
    <w:rsid w:val="007E0A78"/>
    <w:rsid w:val="007E3264"/>
    <w:rsid w:val="007E3FEA"/>
    <w:rsid w:val="007E6402"/>
    <w:rsid w:val="007F0A0B"/>
    <w:rsid w:val="007F3A60"/>
    <w:rsid w:val="007F3D0B"/>
    <w:rsid w:val="007F4D0D"/>
    <w:rsid w:val="007F53AA"/>
    <w:rsid w:val="007F61C7"/>
    <w:rsid w:val="007F7C94"/>
    <w:rsid w:val="00801428"/>
    <w:rsid w:val="008018BD"/>
    <w:rsid w:val="00802FFA"/>
    <w:rsid w:val="00803058"/>
    <w:rsid w:val="00810E4B"/>
    <w:rsid w:val="00814BAA"/>
    <w:rsid w:val="00816F0C"/>
    <w:rsid w:val="0082211C"/>
    <w:rsid w:val="00824295"/>
    <w:rsid w:val="00827213"/>
    <w:rsid w:val="00827A65"/>
    <w:rsid w:val="00830473"/>
    <w:rsid w:val="008313F3"/>
    <w:rsid w:val="008334A2"/>
    <w:rsid w:val="00835647"/>
    <w:rsid w:val="008402F2"/>
    <w:rsid w:val="00840469"/>
    <w:rsid w:val="008405BB"/>
    <w:rsid w:val="00841B6C"/>
    <w:rsid w:val="0084564F"/>
    <w:rsid w:val="00846494"/>
    <w:rsid w:val="00847B20"/>
    <w:rsid w:val="00850858"/>
    <w:rsid w:val="008509D3"/>
    <w:rsid w:val="00853418"/>
    <w:rsid w:val="00854255"/>
    <w:rsid w:val="00856EBD"/>
    <w:rsid w:val="00857CF6"/>
    <w:rsid w:val="008610ED"/>
    <w:rsid w:val="00861C6A"/>
    <w:rsid w:val="0086229B"/>
    <w:rsid w:val="00865199"/>
    <w:rsid w:val="00867EAF"/>
    <w:rsid w:val="00870763"/>
    <w:rsid w:val="008713EA"/>
    <w:rsid w:val="00873C6B"/>
    <w:rsid w:val="0087430A"/>
    <w:rsid w:val="00874DD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339"/>
    <w:rsid w:val="008A2749"/>
    <w:rsid w:val="008A3A90"/>
    <w:rsid w:val="008A4A3C"/>
    <w:rsid w:val="008B06D4"/>
    <w:rsid w:val="008B4F20"/>
    <w:rsid w:val="008B521B"/>
    <w:rsid w:val="008B6316"/>
    <w:rsid w:val="008B68E7"/>
    <w:rsid w:val="008B752C"/>
    <w:rsid w:val="008B7FFD"/>
    <w:rsid w:val="008C286A"/>
    <w:rsid w:val="008C2920"/>
    <w:rsid w:val="008C4307"/>
    <w:rsid w:val="008D23DF"/>
    <w:rsid w:val="008D73BF"/>
    <w:rsid w:val="008D79CC"/>
    <w:rsid w:val="008D7EF7"/>
    <w:rsid w:val="008D7F09"/>
    <w:rsid w:val="008E00D5"/>
    <w:rsid w:val="008E26BC"/>
    <w:rsid w:val="008E2ABC"/>
    <w:rsid w:val="008E5B64"/>
    <w:rsid w:val="008E7DAA"/>
    <w:rsid w:val="008F0094"/>
    <w:rsid w:val="008F03EF"/>
    <w:rsid w:val="008F2880"/>
    <w:rsid w:val="008F340F"/>
    <w:rsid w:val="008F7E4E"/>
    <w:rsid w:val="0090220F"/>
    <w:rsid w:val="00903523"/>
    <w:rsid w:val="00906281"/>
    <w:rsid w:val="0090659A"/>
    <w:rsid w:val="00911080"/>
    <w:rsid w:val="00912500"/>
    <w:rsid w:val="0091350B"/>
    <w:rsid w:val="00915986"/>
    <w:rsid w:val="00917624"/>
    <w:rsid w:val="00920E09"/>
    <w:rsid w:val="00923285"/>
    <w:rsid w:val="00923391"/>
    <w:rsid w:val="00926CB2"/>
    <w:rsid w:val="00930386"/>
    <w:rsid w:val="009309F5"/>
    <w:rsid w:val="00933237"/>
    <w:rsid w:val="00933F28"/>
    <w:rsid w:val="009400C3"/>
    <w:rsid w:val="00944D1F"/>
    <w:rsid w:val="009453F7"/>
    <w:rsid w:val="009476C0"/>
    <w:rsid w:val="00951C27"/>
    <w:rsid w:val="009535AD"/>
    <w:rsid w:val="00956B8E"/>
    <w:rsid w:val="00963E34"/>
    <w:rsid w:val="00964DFA"/>
    <w:rsid w:val="009651BC"/>
    <w:rsid w:val="00970A69"/>
    <w:rsid w:val="00972F84"/>
    <w:rsid w:val="0097706B"/>
    <w:rsid w:val="00980742"/>
    <w:rsid w:val="00980FC2"/>
    <w:rsid w:val="0098155C"/>
    <w:rsid w:val="00983B77"/>
    <w:rsid w:val="009866E5"/>
    <w:rsid w:val="009923C3"/>
    <w:rsid w:val="00992B9B"/>
    <w:rsid w:val="00996053"/>
    <w:rsid w:val="00997E71"/>
    <w:rsid w:val="009A0B2F"/>
    <w:rsid w:val="009A1CF4"/>
    <w:rsid w:val="009A37D7"/>
    <w:rsid w:val="009A45CC"/>
    <w:rsid w:val="009A4E17"/>
    <w:rsid w:val="009A6955"/>
    <w:rsid w:val="009B0E2C"/>
    <w:rsid w:val="009B322F"/>
    <w:rsid w:val="009B341C"/>
    <w:rsid w:val="009B3B5E"/>
    <w:rsid w:val="009B5747"/>
    <w:rsid w:val="009B58E7"/>
    <w:rsid w:val="009C0B81"/>
    <w:rsid w:val="009C3182"/>
    <w:rsid w:val="009D049E"/>
    <w:rsid w:val="009D1ACB"/>
    <w:rsid w:val="009D2AA4"/>
    <w:rsid w:val="009D2C27"/>
    <w:rsid w:val="009D503E"/>
    <w:rsid w:val="009D5273"/>
    <w:rsid w:val="009E2309"/>
    <w:rsid w:val="009E305D"/>
    <w:rsid w:val="009E42B9"/>
    <w:rsid w:val="009E49C2"/>
    <w:rsid w:val="009E4E17"/>
    <w:rsid w:val="009E54B9"/>
    <w:rsid w:val="009E7A8F"/>
    <w:rsid w:val="009F4C2E"/>
    <w:rsid w:val="00A014A3"/>
    <w:rsid w:val="00A027CC"/>
    <w:rsid w:val="00A0412D"/>
    <w:rsid w:val="00A059F6"/>
    <w:rsid w:val="00A105BF"/>
    <w:rsid w:val="00A15CCA"/>
    <w:rsid w:val="00A15DF0"/>
    <w:rsid w:val="00A16B34"/>
    <w:rsid w:val="00A21211"/>
    <w:rsid w:val="00A30F8A"/>
    <w:rsid w:val="00A33890"/>
    <w:rsid w:val="00A34E7F"/>
    <w:rsid w:val="00A44EC5"/>
    <w:rsid w:val="00A46F0A"/>
    <w:rsid w:val="00A46F25"/>
    <w:rsid w:val="00A46FAD"/>
    <w:rsid w:val="00A47CC2"/>
    <w:rsid w:val="00A502BA"/>
    <w:rsid w:val="00A60146"/>
    <w:rsid w:val="00A601A9"/>
    <w:rsid w:val="00A60F6F"/>
    <w:rsid w:val="00A617B5"/>
    <w:rsid w:val="00A622C4"/>
    <w:rsid w:val="00A6283D"/>
    <w:rsid w:val="00A647C3"/>
    <w:rsid w:val="00A66A9E"/>
    <w:rsid w:val="00A67441"/>
    <w:rsid w:val="00A67482"/>
    <w:rsid w:val="00A676FF"/>
    <w:rsid w:val="00A73EBA"/>
    <w:rsid w:val="00A754B4"/>
    <w:rsid w:val="00A76665"/>
    <w:rsid w:val="00A76749"/>
    <w:rsid w:val="00A807C1"/>
    <w:rsid w:val="00A82112"/>
    <w:rsid w:val="00A82658"/>
    <w:rsid w:val="00A831FC"/>
    <w:rsid w:val="00A83374"/>
    <w:rsid w:val="00A9517F"/>
    <w:rsid w:val="00A96172"/>
    <w:rsid w:val="00A96D52"/>
    <w:rsid w:val="00A97C5F"/>
    <w:rsid w:val="00AB0D6A"/>
    <w:rsid w:val="00AB43B3"/>
    <w:rsid w:val="00AB49B9"/>
    <w:rsid w:val="00AB501D"/>
    <w:rsid w:val="00AB758A"/>
    <w:rsid w:val="00AB7E08"/>
    <w:rsid w:val="00AC027E"/>
    <w:rsid w:val="00AC05AB"/>
    <w:rsid w:val="00AC062E"/>
    <w:rsid w:val="00AC1E7E"/>
    <w:rsid w:val="00AC507D"/>
    <w:rsid w:val="00AC537C"/>
    <w:rsid w:val="00AC66E4"/>
    <w:rsid w:val="00AD04F2"/>
    <w:rsid w:val="00AD350B"/>
    <w:rsid w:val="00AD4578"/>
    <w:rsid w:val="00AD68E9"/>
    <w:rsid w:val="00AE222F"/>
    <w:rsid w:val="00AE5580"/>
    <w:rsid w:val="00AE56C0"/>
    <w:rsid w:val="00AE5D64"/>
    <w:rsid w:val="00AF34DF"/>
    <w:rsid w:val="00AF4D37"/>
    <w:rsid w:val="00AF7ACC"/>
    <w:rsid w:val="00B00914"/>
    <w:rsid w:val="00B00B08"/>
    <w:rsid w:val="00B02A8E"/>
    <w:rsid w:val="00B03FDB"/>
    <w:rsid w:val="00B052EE"/>
    <w:rsid w:val="00B1081F"/>
    <w:rsid w:val="00B1441C"/>
    <w:rsid w:val="00B14838"/>
    <w:rsid w:val="00B2496B"/>
    <w:rsid w:val="00B25D99"/>
    <w:rsid w:val="00B27499"/>
    <w:rsid w:val="00B3010D"/>
    <w:rsid w:val="00B33FE9"/>
    <w:rsid w:val="00B35151"/>
    <w:rsid w:val="00B433F2"/>
    <w:rsid w:val="00B458E8"/>
    <w:rsid w:val="00B5397B"/>
    <w:rsid w:val="00B53EE9"/>
    <w:rsid w:val="00B609BC"/>
    <w:rsid w:val="00B6183E"/>
    <w:rsid w:val="00B62809"/>
    <w:rsid w:val="00B650C8"/>
    <w:rsid w:val="00B70738"/>
    <w:rsid w:val="00B72F2A"/>
    <w:rsid w:val="00B74716"/>
    <w:rsid w:val="00B7675A"/>
    <w:rsid w:val="00B81898"/>
    <w:rsid w:val="00B82DED"/>
    <w:rsid w:val="00B8606B"/>
    <w:rsid w:val="00B878E7"/>
    <w:rsid w:val="00B879CC"/>
    <w:rsid w:val="00B963F4"/>
    <w:rsid w:val="00B97278"/>
    <w:rsid w:val="00B97943"/>
    <w:rsid w:val="00BA1D0B"/>
    <w:rsid w:val="00BA2B50"/>
    <w:rsid w:val="00BA6972"/>
    <w:rsid w:val="00BB133E"/>
    <w:rsid w:val="00BB1E0D"/>
    <w:rsid w:val="00BB26C8"/>
    <w:rsid w:val="00BB4D9B"/>
    <w:rsid w:val="00BB73FF"/>
    <w:rsid w:val="00BB7688"/>
    <w:rsid w:val="00BC245A"/>
    <w:rsid w:val="00BC3844"/>
    <w:rsid w:val="00BC390A"/>
    <w:rsid w:val="00BC54C9"/>
    <w:rsid w:val="00BC5810"/>
    <w:rsid w:val="00BC7423"/>
    <w:rsid w:val="00BC7CAC"/>
    <w:rsid w:val="00BD1004"/>
    <w:rsid w:val="00BD41D6"/>
    <w:rsid w:val="00BD6D76"/>
    <w:rsid w:val="00BE14C7"/>
    <w:rsid w:val="00BE3741"/>
    <w:rsid w:val="00BE4952"/>
    <w:rsid w:val="00BE56B3"/>
    <w:rsid w:val="00BE676D"/>
    <w:rsid w:val="00BF04E8"/>
    <w:rsid w:val="00BF16BF"/>
    <w:rsid w:val="00BF4D1F"/>
    <w:rsid w:val="00BF6BFC"/>
    <w:rsid w:val="00BF76BE"/>
    <w:rsid w:val="00C02A73"/>
    <w:rsid w:val="00C063D2"/>
    <w:rsid w:val="00C06C58"/>
    <w:rsid w:val="00C07FD9"/>
    <w:rsid w:val="00C10955"/>
    <w:rsid w:val="00C11C4D"/>
    <w:rsid w:val="00C162C0"/>
    <w:rsid w:val="00C1712C"/>
    <w:rsid w:val="00C20634"/>
    <w:rsid w:val="00C212E0"/>
    <w:rsid w:val="00C23E16"/>
    <w:rsid w:val="00C27D86"/>
    <w:rsid w:val="00C27E37"/>
    <w:rsid w:val="00C30A5F"/>
    <w:rsid w:val="00C32713"/>
    <w:rsid w:val="00C351B8"/>
    <w:rsid w:val="00C37D5B"/>
    <w:rsid w:val="00C410D9"/>
    <w:rsid w:val="00C43430"/>
    <w:rsid w:val="00C44DB7"/>
    <w:rsid w:val="00C4510A"/>
    <w:rsid w:val="00C45E4E"/>
    <w:rsid w:val="00C47F2E"/>
    <w:rsid w:val="00C52BA6"/>
    <w:rsid w:val="00C564A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9FC"/>
    <w:rsid w:val="00C87039"/>
    <w:rsid w:val="00C8718B"/>
    <w:rsid w:val="00C872E4"/>
    <w:rsid w:val="00C878D9"/>
    <w:rsid w:val="00C90311"/>
    <w:rsid w:val="00C910CC"/>
    <w:rsid w:val="00C91C26"/>
    <w:rsid w:val="00C93ED1"/>
    <w:rsid w:val="00C9564F"/>
    <w:rsid w:val="00CA1415"/>
    <w:rsid w:val="00CA2BB2"/>
    <w:rsid w:val="00CA73D5"/>
    <w:rsid w:val="00CB0164"/>
    <w:rsid w:val="00CB2131"/>
    <w:rsid w:val="00CB2FC9"/>
    <w:rsid w:val="00CB5068"/>
    <w:rsid w:val="00CB7D2B"/>
    <w:rsid w:val="00CC0793"/>
    <w:rsid w:val="00CC1C87"/>
    <w:rsid w:val="00CC2316"/>
    <w:rsid w:val="00CC3000"/>
    <w:rsid w:val="00CC4859"/>
    <w:rsid w:val="00CC7A35"/>
    <w:rsid w:val="00CC7EA2"/>
    <w:rsid w:val="00CD072A"/>
    <w:rsid w:val="00CD3946"/>
    <w:rsid w:val="00CD3E1C"/>
    <w:rsid w:val="00CD40B1"/>
    <w:rsid w:val="00CD51E0"/>
    <w:rsid w:val="00CD7F73"/>
    <w:rsid w:val="00CE119D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B2F"/>
    <w:rsid w:val="00D06859"/>
    <w:rsid w:val="00D139C8"/>
    <w:rsid w:val="00D16889"/>
    <w:rsid w:val="00D17F81"/>
    <w:rsid w:val="00D2758C"/>
    <w:rsid w:val="00D275CA"/>
    <w:rsid w:val="00D2789B"/>
    <w:rsid w:val="00D32C2D"/>
    <w:rsid w:val="00D34184"/>
    <w:rsid w:val="00D34441"/>
    <w:rsid w:val="00D345AB"/>
    <w:rsid w:val="00D3637C"/>
    <w:rsid w:val="00D41566"/>
    <w:rsid w:val="00D452F4"/>
    <w:rsid w:val="00D458EC"/>
    <w:rsid w:val="00D501B0"/>
    <w:rsid w:val="00D52582"/>
    <w:rsid w:val="00D531D0"/>
    <w:rsid w:val="00D55283"/>
    <w:rsid w:val="00D56A0E"/>
    <w:rsid w:val="00D57AD3"/>
    <w:rsid w:val="00D62F25"/>
    <w:rsid w:val="00D635FE"/>
    <w:rsid w:val="00D63A1C"/>
    <w:rsid w:val="00D66A7B"/>
    <w:rsid w:val="00D729DE"/>
    <w:rsid w:val="00D7584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60A"/>
    <w:rsid w:val="00DA554C"/>
    <w:rsid w:val="00DB1C89"/>
    <w:rsid w:val="00DB3763"/>
    <w:rsid w:val="00DB4029"/>
    <w:rsid w:val="00DB4B4C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57F"/>
    <w:rsid w:val="00DE7FB5"/>
    <w:rsid w:val="00DF1B58"/>
    <w:rsid w:val="00DF357A"/>
    <w:rsid w:val="00E009DA"/>
    <w:rsid w:val="00E037D9"/>
    <w:rsid w:val="00E04927"/>
    <w:rsid w:val="00E06BE2"/>
    <w:rsid w:val="00E11A48"/>
    <w:rsid w:val="00E130EB"/>
    <w:rsid w:val="00E162CD"/>
    <w:rsid w:val="00E16768"/>
    <w:rsid w:val="00E16D5F"/>
    <w:rsid w:val="00E17FA5"/>
    <w:rsid w:val="00E21BFE"/>
    <w:rsid w:val="00E21C88"/>
    <w:rsid w:val="00E223AC"/>
    <w:rsid w:val="00E23835"/>
    <w:rsid w:val="00E24F5D"/>
    <w:rsid w:val="00E256FC"/>
    <w:rsid w:val="00E2650C"/>
    <w:rsid w:val="00E26930"/>
    <w:rsid w:val="00E27257"/>
    <w:rsid w:val="00E27D2A"/>
    <w:rsid w:val="00E27F4F"/>
    <w:rsid w:val="00E33C65"/>
    <w:rsid w:val="00E42434"/>
    <w:rsid w:val="00E449D0"/>
    <w:rsid w:val="00E44A34"/>
    <w:rsid w:val="00E4506A"/>
    <w:rsid w:val="00E46313"/>
    <w:rsid w:val="00E4789D"/>
    <w:rsid w:val="00E53F99"/>
    <w:rsid w:val="00E554DF"/>
    <w:rsid w:val="00E56510"/>
    <w:rsid w:val="00E601EA"/>
    <w:rsid w:val="00E62EA8"/>
    <w:rsid w:val="00E65C1C"/>
    <w:rsid w:val="00E67A6E"/>
    <w:rsid w:val="00E70096"/>
    <w:rsid w:val="00E71B43"/>
    <w:rsid w:val="00E75E95"/>
    <w:rsid w:val="00E81612"/>
    <w:rsid w:val="00E824E4"/>
    <w:rsid w:val="00E826A7"/>
    <w:rsid w:val="00E82BD7"/>
    <w:rsid w:val="00E859E3"/>
    <w:rsid w:val="00E87D18"/>
    <w:rsid w:val="00E87D62"/>
    <w:rsid w:val="00E9045B"/>
    <w:rsid w:val="00E97333"/>
    <w:rsid w:val="00EA3CCD"/>
    <w:rsid w:val="00EA45DE"/>
    <w:rsid w:val="00EA486E"/>
    <w:rsid w:val="00EA4FA3"/>
    <w:rsid w:val="00EA5B4F"/>
    <w:rsid w:val="00EB001B"/>
    <w:rsid w:val="00EB098E"/>
    <w:rsid w:val="00EB3082"/>
    <w:rsid w:val="00EB31FA"/>
    <w:rsid w:val="00EB53BF"/>
    <w:rsid w:val="00EB57B2"/>
    <w:rsid w:val="00EB6C33"/>
    <w:rsid w:val="00EC0FE1"/>
    <w:rsid w:val="00EC1C54"/>
    <w:rsid w:val="00EC6F62"/>
    <w:rsid w:val="00ED2EA2"/>
    <w:rsid w:val="00ED6019"/>
    <w:rsid w:val="00ED7830"/>
    <w:rsid w:val="00EE2BFF"/>
    <w:rsid w:val="00EE3909"/>
    <w:rsid w:val="00EE5BE3"/>
    <w:rsid w:val="00EE5DEE"/>
    <w:rsid w:val="00EE650E"/>
    <w:rsid w:val="00EF3EE6"/>
    <w:rsid w:val="00EF4205"/>
    <w:rsid w:val="00EF5939"/>
    <w:rsid w:val="00F01714"/>
    <w:rsid w:val="00F0258F"/>
    <w:rsid w:val="00F02D06"/>
    <w:rsid w:val="00F03291"/>
    <w:rsid w:val="00F0493D"/>
    <w:rsid w:val="00F056E5"/>
    <w:rsid w:val="00F06FDD"/>
    <w:rsid w:val="00F10819"/>
    <w:rsid w:val="00F11219"/>
    <w:rsid w:val="00F13BD2"/>
    <w:rsid w:val="00F14CE8"/>
    <w:rsid w:val="00F16F35"/>
    <w:rsid w:val="00F17559"/>
    <w:rsid w:val="00F2229D"/>
    <w:rsid w:val="00F2375C"/>
    <w:rsid w:val="00F25ABB"/>
    <w:rsid w:val="00F261F2"/>
    <w:rsid w:val="00F266F0"/>
    <w:rsid w:val="00F26F62"/>
    <w:rsid w:val="00F27054"/>
    <w:rsid w:val="00F27963"/>
    <w:rsid w:val="00F30103"/>
    <w:rsid w:val="00F30446"/>
    <w:rsid w:val="00F329B7"/>
    <w:rsid w:val="00F35645"/>
    <w:rsid w:val="00F4135D"/>
    <w:rsid w:val="00F41F1B"/>
    <w:rsid w:val="00F46BD9"/>
    <w:rsid w:val="00F522DE"/>
    <w:rsid w:val="00F60BE0"/>
    <w:rsid w:val="00F6280E"/>
    <w:rsid w:val="00F666EC"/>
    <w:rsid w:val="00F67EA7"/>
    <w:rsid w:val="00F7050A"/>
    <w:rsid w:val="00F7411C"/>
    <w:rsid w:val="00F75533"/>
    <w:rsid w:val="00F8036D"/>
    <w:rsid w:val="00F809DC"/>
    <w:rsid w:val="00F821EA"/>
    <w:rsid w:val="00F86EB0"/>
    <w:rsid w:val="00FA057B"/>
    <w:rsid w:val="00FA154B"/>
    <w:rsid w:val="00FA19AB"/>
    <w:rsid w:val="00FA1BED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4E"/>
    <w:rsid w:val="00FB7FFE"/>
    <w:rsid w:val="00FC0E64"/>
    <w:rsid w:val="00FC43F3"/>
    <w:rsid w:val="00FD1398"/>
    <w:rsid w:val="00FD210F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0F2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6281C"/>
  <w15:docId w15:val="{8E513573-4037-4B22-B5A7-A0DC88C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E757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DE757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DE757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DE757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E757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757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757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757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757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757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757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E757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E757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E757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DE757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DE757F"/>
    <w:pPr>
      <w:ind w:left="720"/>
    </w:pPr>
  </w:style>
  <w:style w:type="paragraph" w:styleId="Header">
    <w:name w:val="header"/>
    <w:basedOn w:val="Normal"/>
    <w:link w:val="HeaderChar"/>
    <w:unhideWhenUsed/>
    <w:rsid w:val="00DE7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757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E757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E757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7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757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DE757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E757F"/>
  </w:style>
  <w:style w:type="table" w:styleId="TableGrid">
    <w:name w:val="Table Grid"/>
    <w:basedOn w:val="TableNormal"/>
    <w:uiPriority w:val="59"/>
    <w:rsid w:val="00DE7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DE757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DE757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E757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E757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81ED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E757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DE757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DE757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E757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E757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DE757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E757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757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E757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E757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DE757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DE757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DE757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E757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E757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DE757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E757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DE757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E757F"/>
    <w:rPr>
      <w:color w:val="EE0000"/>
    </w:rPr>
  </w:style>
  <w:style w:type="paragraph" w:customStyle="1" w:styleId="BodyTextL25Bold">
    <w:name w:val="Body Text L25 Bold"/>
    <w:basedOn w:val="BodyTextL25"/>
    <w:qFormat/>
    <w:rsid w:val="00DE757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E757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DE75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E7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75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5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57F"/>
    <w:rPr>
      <w:b/>
      <w:bCs/>
    </w:rPr>
  </w:style>
  <w:style w:type="paragraph" w:customStyle="1" w:styleId="ReflectionQ">
    <w:name w:val="Reflection Q"/>
    <w:basedOn w:val="BodyTextL25"/>
    <w:qFormat/>
    <w:rsid w:val="00DE757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DE757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E757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E757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E757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DE757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E757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E757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E757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DE757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E757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DE757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E757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DE757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DE757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DE757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DE757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DE757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DE757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DE757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DE757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DE757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DE757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DE75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DE757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DE757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DE757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DE757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DE757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DE757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DE757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DE757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DE757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DE757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DE757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DE757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DE757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DE757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DE757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DE757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DE757F"/>
    <w:rPr>
      <w:b/>
    </w:rPr>
  </w:style>
  <w:style w:type="character" w:customStyle="1" w:styleId="CMDChar">
    <w:name w:val="CMD Char"/>
    <w:basedOn w:val="DefaultParagraphFont"/>
    <w:link w:val="CMD"/>
    <w:rsid w:val="00DE757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DE757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DE757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DE757F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DE757F"/>
    <w:rPr>
      <w:color w:val="808080"/>
    </w:rPr>
  </w:style>
  <w:style w:type="paragraph" w:customStyle="1" w:styleId="BodyText1">
    <w:name w:val="Body Text1"/>
    <w:basedOn w:val="Normal"/>
    <w:qFormat/>
    <w:rsid w:val="00FA057B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FA057B"/>
    <w:pPr>
      <w:ind w:left="720"/>
    </w:pPr>
  </w:style>
  <w:style w:type="paragraph" w:customStyle="1" w:styleId="Body">
    <w:name w:val="Body"/>
    <w:basedOn w:val="Normal"/>
    <w:link w:val="BodyChar"/>
    <w:rsid w:val="00FA057B"/>
    <w:pPr>
      <w:spacing w:before="120" w:after="120" w:line="240" w:lineRule="auto"/>
      <w:ind w:left="360"/>
    </w:pPr>
    <w:rPr>
      <w:rFonts w:eastAsia="Times New Roman"/>
      <w:sz w:val="20"/>
      <w:szCs w:val="24"/>
      <w:lang w:val="x-none" w:eastAsia="x-none"/>
    </w:rPr>
  </w:style>
  <w:style w:type="paragraph" w:customStyle="1" w:styleId="TableTitle">
    <w:name w:val="Table Title"/>
    <w:basedOn w:val="Normal"/>
    <w:next w:val="Normal"/>
    <w:rsid w:val="00FA057B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character" w:customStyle="1" w:styleId="BodyChar">
    <w:name w:val="Body Char"/>
    <w:link w:val="Body"/>
    <w:rsid w:val="00FA057B"/>
    <w:rPr>
      <w:rFonts w:eastAsia="Times New Roman"/>
      <w:szCs w:val="24"/>
      <w:lang w:val="x-none" w:eastAsia="x-none"/>
    </w:rPr>
  </w:style>
  <w:style w:type="character" w:styleId="Hyperlink">
    <w:name w:val="Hyperlink"/>
    <w:uiPriority w:val="99"/>
    <w:unhideWhenUsed/>
    <w:rsid w:val="00FA057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A057B"/>
    <w:rPr>
      <w:color w:val="800080"/>
      <w:u w:val="single"/>
    </w:rPr>
  </w:style>
  <w:style w:type="paragraph" w:customStyle="1" w:styleId="BodyTextL75">
    <w:name w:val="Body Text L75"/>
    <w:basedOn w:val="BodyTextL50"/>
    <w:qFormat/>
    <w:rsid w:val="00FA057B"/>
    <w:pPr>
      <w:ind w:left="1080"/>
    </w:pPr>
  </w:style>
  <w:style w:type="paragraph" w:styleId="Revision">
    <w:name w:val="Revision"/>
    <w:hidden/>
    <w:uiPriority w:val="99"/>
    <w:semiHidden/>
    <w:rsid w:val="00A82112"/>
    <w:rPr>
      <w:sz w:val="22"/>
      <w:szCs w:val="22"/>
    </w:rPr>
  </w:style>
  <w:style w:type="paragraph" w:customStyle="1" w:styleId="CMDRed">
    <w:name w:val="CMD Red"/>
    <w:basedOn w:val="CMD"/>
    <w:link w:val="CMDRedChar"/>
    <w:qFormat/>
    <w:rsid w:val="00DE757F"/>
    <w:rPr>
      <w:color w:val="EE0000"/>
    </w:rPr>
  </w:style>
  <w:style w:type="paragraph" w:customStyle="1" w:styleId="CMDOutputRed">
    <w:name w:val="CMD Output Red"/>
    <w:basedOn w:val="CMDOutput"/>
    <w:link w:val="CMDOutputRedChar"/>
    <w:qFormat/>
    <w:rsid w:val="00DE757F"/>
    <w:rPr>
      <w:color w:val="EE0000"/>
    </w:rPr>
  </w:style>
  <w:style w:type="character" w:customStyle="1" w:styleId="Heading1Gray">
    <w:name w:val="Heading 1 Gray"/>
    <w:basedOn w:val="Heading1Char"/>
    <w:uiPriority w:val="1"/>
    <w:qFormat/>
    <w:rsid w:val="00DE757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CMDRedChar">
    <w:name w:val="CMD Red Char"/>
    <w:basedOn w:val="CMDChar"/>
    <w:link w:val="CMDRed"/>
    <w:rsid w:val="00DE757F"/>
    <w:rPr>
      <w:rFonts w:ascii="Courier New" w:hAnsi="Courier New"/>
      <w:color w:val="EE0000"/>
      <w:szCs w:val="22"/>
    </w:rPr>
  </w:style>
  <w:style w:type="character" w:customStyle="1" w:styleId="BodyTextL25Char">
    <w:name w:val="Body Text L25 Char"/>
    <w:basedOn w:val="DefaultParagraphFont"/>
    <w:link w:val="BodyTextL25"/>
    <w:rsid w:val="00DE757F"/>
    <w:rPr>
      <w:szCs w:val="22"/>
    </w:rPr>
  </w:style>
  <w:style w:type="character" w:customStyle="1" w:styleId="CMDOutputChar">
    <w:name w:val="CMD Output Char"/>
    <w:basedOn w:val="BodyTextL25Char"/>
    <w:link w:val="CMDOutput"/>
    <w:rsid w:val="00DE757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DE757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DE757F"/>
  </w:style>
  <w:style w:type="paragraph" w:customStyle="1" w:styleId="TableAnswer">
    <w:name w:val="Table Answer"/>
    <w:basedOn w:val="TableText"/>
    <w:qFormat/>
    <w:rsid w:val="00DE757F"/>
  </w:style>
  <w:style w:type="character" w:customStyle="1" w:styleId="Heading2Gray">
    <w:name w:val="Heading 2 Gray"/>
    <w:basedOn w:val="Heading2Char"/>
    <w:uiPriority w:val="1"/>
    <w:qFormat/>
    <w:rsid w:val="00DE757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2E0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numbering" w:customStyle="1" w:styleId="PartStepSubStepList">
    <w:name w:val="Part_Step_SubStep_List"/>
    <w:basedOn w:val="NoList"/>
    <w:uiPriority w:val="99"/>
    <w:rsid w:val="0002739A"/>
    <w:pPr>
      <w:numPr>
        <w:numId w:val="27"/>
      </w:numPr>
    </w:pPr>
  </w:style>
  <w:style w:type="paragraph" w:customStyle="1" w:styleId="CMDBold">
    <w:name w:val="CMD Bold"/>
    <w:basedOn w:val="CMD"/>
    <w:next w:val="BodyTextL50"/>
    <w:link w:val="CMDBoldChar"/>
    <w:qFormat/>
    <w:rsid w:val="0002739A"/>
    <w:rPr>
      <w:b/>
    </w:rPr>
  </w:style>
  <w:style w:type="character" w:customStyle="1" w:styleId="CMDBoldChar">
    <w:name w:val="CMD Bold Char"/>
    <w:basedOn w:val="CMDChar"/>
    <w:link w:val="CMDBold"/>
    <w:rsid w:val="0002739A"/>
    <w:rPr>
      <w:rFonts w:ascii="Courier New" w:hAnsi="Courier New"/>
      <w:b/>
      <w:szCs w:val="22"/>
    </w:rPr>
  </w:style>
  <w:style w:type="table" w:customStyle="1" w:styleId="LabAnswerTable">
    <w:name w:val="Lab_Answer_Table"/>
    <w:basedOn w:val="LabTableStyle"/>
    <w:uiPriority w:val="99"/>
    <w:rsid w:val="00DE757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DE757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DE757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DE757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DE757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DE757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E757F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sco.com/en/US/products/sw/iosswrel/ps1831/products_tech_note09186a00800a6057.s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321FEBCE24C8DB8861260A1F55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98D3-AC97-4042-94C9-1C756FF4CBD8}"/>
      </w:docPartPr>
      <w:docPartBody>
        <w:p w:rsidR="000D2633" w:rsidRDefault="00C00F27">
          <w:pPr>
            <w:pStyle w:val="274321FEBCE24C8DB8861260A1F55D8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F27"/>
    <w:rsid w:val="000020F8"/>
    <w:rsid w:val="00044361"/>
    <w:rsid w:val="000669C6"/>
    <w:rsid w:val="000876DF"/>
    <w:rsid w:val="000C2F08"/>
    <w:rsid w:val="000D2633"/>
    <w:rsid w:val="000D45B2"/>
    <w:rsid w:val="001F0B41"/>
    <w:rsid w:val="0026035B"/>
    <w:rsid w:val="002A7C6C"/>
    <w:rsid w:val="00340714"/>
    <w:rsid w:val="003664ED"/>
    <w:rsid w:val="00390756"/>
    <w:rsid w:val="003E1085"/>
    <w:rsid w:val="003E3E7D"/>
    <w:rsid w:val="0043130D"/>
    <w:rsid w:val="004C53C1"/>
    <w:rsid w:val="00510898"/>
    <w:rsid w:val="00576754"/>
    <w:rsid w:val="006256AE"/>
    <w:rsid w:val="006A2C6A"/>
    <w:rsid w:val="00713FFB"/>
    <w:rsid w:val="00915813"/>
    <w:rsid w:val="00982C63"/>
    <w:rsid w:val="009A6644"/>
    <w:rsid w:val="00AB2CB0"/>
    <w:rsid w:val="00AD5555"/>
    <w:rsid w:val="00C00F27"/>
    <w:rsid w:val="00C15C3C"/>
    <w:rsid w:val="00C16C5E"/>
    <w:rsid w:val="00C67558"/>
    <w:rsid w:val="00D43D64"/>
    <w:rsid w:val="00D63F42"/>
    <w:rsid w:val="00EC624E"/>
    <w:rsid w:val="00F21E1C"/>
    <w:rsid w:val="00F3128B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4321FEBCE24C8DB8861260A1F55D84">
    <w:name w:val="274321FEBCE24C8DB8861260A1F55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494F5-F7C3-4E59-B981-32CA7602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5</TotalTime>
  <Pages>8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 - Physical Mode</vt:lpstr>
    </vt:vector>
  </TitlesOfParts>
  <Company>Cisco Systems, Inc.</Company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 - Physical Mode</dc:title>
  <dc:creator>Mubarek</dc:creator>
  <dc:description>2013</dc:description>
  <cp:lastModifiedBy>Administrator</cp:lastModifiedBy>
  <cp:revision>2</cp:revision>
  <cp:lastPrinted>2019-09-17T01:10:00Z</cp:lastPrinted>
  <dcterms:created xsi:type="dcterms:W3CDTF">2024-01-22T11:58:00Z</dcterms:created>
  <dcterms:modified xsi:type="dcterms:W3CDTF">2024-01-22T11:58:00Z</dcterms:modified>
</cp:coreProperties>
</file>