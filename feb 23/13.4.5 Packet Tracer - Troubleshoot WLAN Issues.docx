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61D0" w14:textId="1D29E7B1" w:rsidR="004D36D7" w:rsidRPr="00CA0A83" w:rsidRDefault="00F47F17" w:rsidP="0045687E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142F3" w:rsidRPr="00DF4211">
            <w:t>Packet Tracer - Troubleshoot WLAN Issues</w:t>
          </w:r>
        </w:sdtContent>
      </w:sdt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Pr="00CA0A83" w:rsidRDefault="007D63C2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CA0A83">
        <w:trPr>
          <w:cantSplit/>
          <w:trHeight w:val="386"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5FE3C899" w:rsidR="009F266A" w:rsidRDefault="007C790E" w:rsidP="00F34A52">
            <w:pPr>
              <w:pStyle w:val="BodyTextL25"/>
              <w:ind w:left="0"/>
            </w:pPr>
            <w:r>
              <w:t>U</w:t>
            </w:r>
            <w:r w:rsidR="003425D9">
              <w:t>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77777777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network.</w:t>
      </w:r>
    </w:p>
    <w:p w14:paraId="4096AE7F" w14:textId="77777777" w:rsidR="00F34A52" w:rsidRPr="004C0909" w:rsidRDefault="00F34A52" w:rsidP="00075EA9">
      <w:pPr>
        <w:pStyle w:val="Bulletlevel1"/>
      </w:pPr>
      <w:r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is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CA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 w:rsidRPr="00465736">
              <w:lastRenderedPageBreak/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CA0A83" w:rsidRPr="000359DE" w14:paraId="4CBF3EB3" w14:textId="77777777" w:rsidTr="00CA0A83">
        <w:tc>
          <w:tcPr>
            <w:tcW w:w="1729" w:type="dxa"/>
            <w:vAlign w:val="top"/>
          </w:tcPr>
          <w:p w14:paraId="2979891F" w14:textId="2B9AF320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68E24DB" w14:textId="5AC2542F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Smartphone, Tablet PC, Laptop</w:t>
            </w:r>
          </w:p>
          <w:p w14:paraId="0628C1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482BA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83B8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63CEE97" w14:textId="77777777" w:rsid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  <w:p w14:paraId="20575B88" w14:textId="77777777" w:rsidR="007C790E" w:rsidRPr="007C790E" w:rsidRDefault="007C790E" w:rsidP="007C790E"/>
          <w:p w14:paraId="29BC2693" w14:textId="77777777" w:rsidR="007C790E" w:rsidRPr="007C790E" w:rsidRDefault="007C790E" w:rsidP="007C790E"/>
          <w:p w14:paraId="26918181" w14:textId="77777777" w:rsidR="007C790E" w:rsidRPr="007C790E" w:rsidRDefault="007C790E" w:rsidP="007C790E"/>
          <w:p w14:paraId="2EDD38F0" w14:textId="77777777" w:rsidR="007C790E" w:rsidRPr="007C790E" w:rsidRDefault="007C790E" w:rsidP="007C790E"/>
          <w:p w14:paraId="1D100ECD" w14:textId="77777777" w:rsidR="007C790E" w:rsidRPr="007C790E" w:rsidRDefault="007C790E" w:rsidP="007C790E"/>
          <w:p w14:paraId="0AE3CC47" w14:textId="77777777" w:rsidR="007C790E" w:rsidRPr="007C790E" w:rsidRDefault="007C790E" w:rsidP="007C790E"/>
          <w:p w14:paraId="136A1A42" w14:textId="0C14894B" w:rsidR="007C790E" w:rsidRPr="007C790E" w:rsidRDefault="007C790E" w:rsidP="007C790E"/>
        </w:tc>
        <w:tc>
          <w:tcPr>
            <w:tcW w:w="1831" w:type="dxa"/>
            <w:vAlign w:val="top"/>
          </w:tcPr>
          <w:p w14:paraId="7AEA307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552E4BC" w14:textId="12B11C04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Home</w:t>
            </w:r>
          </w:p>
          <w:p w14:paraId="581DB22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7477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8CC7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7E04F4" w14:textId="28485B7A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289" w:type="dxa"/>
            <w:vAlign w:val="top"/>
          </w:tcPr>
          <w:p w14:paraId="5AD5E31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A754AD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C5B6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F86C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46FF5F0" w14:textId="39329951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Unable to access URL of server by name. The DNS server address misconfigured on Home Wireless Router DHCP server.</w:t>
            </w:r>
          </w:p>
          <w:p w14:paraId="45910092" w14:textId="596034C9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174" w:type="dxa"/>
            <w:vAlign w:val="top"/>
          </w:tcPr>
          <w:p w14:paraId="3B45909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76C8707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8FFC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C5186C" w14:textId="26805CFE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Change static address on Home Wireless router DHCP server to 10.100.100.254</w:t>
            </w:r>
          </w:p>
          <w:p w14:paraId="6C46CC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6CFCB83" w14:textId="4265178F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</w:tr>
      <w:tr w:rsidR="00CA0A83" w14:paraId="1CD6BA83" w14:textId="77777777" w:rsidTr="00CA0A83">
        <w:tc>
          <w:tcPr>
            <w:tcW w:w="1729" w:type="dxa"/>
            <w:vAlign w:val="top"/>
          </w:tcPr>
          <w:p w14:paraId="55A3DA6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9FEF7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560AE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179EBE" w14:textId="2F1BC217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Tablet PC</w:t>
            </w:r>
          </w:p>
          <w:p w14:paraId="5A31B3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B7C2180" w14:textId="77777777" w:rsid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  <w:p w14:paraId="19F163A2" w14:textId="77777777" w:rsidR="007C790E" w:rsidRPr="007C790E" w:rsidRDefault="007C790E" w:rsidP="007C790E"/>
          <w:p w14:paraId="660E3783" w14:textId="77777777" w:rsidR="007C790E" w:rsidRPr="007C790E" w:rsidRDefault="007C790E" w:rsidP="007C790E"/>
          <w:p w14:paraId="5FD53842" w14:textId="5C87EFFA" w:rsidR="007C790E" w:rsidRPr="007C790E" w:rsidRDefault="007C790E" w:rsidP="007C790E"/>
        </w:tc>
        <w:tc>
          <w:tcPr>
            <w:tcW w:w="1831" w:type="dxa"/>
            <w:vAlign w:val="top"/>
          </w:tcPr>
          <w:p w14:paraId="0B8B9D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614A75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16436C7" w14:textId="742CFECD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Home</w:t>
            </w:r>
          </w:p>
          <w:p w14:paraId="5C96546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309A4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1DC3703" w14:textId="4799945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04E42A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02DC415" w14:textId="5D8299BC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Client set to static addressing</w:t>
            </w:r>
          </w:p>
          <w:p w14:paraId="36C83C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AC724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4D49AD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372B4E" w14:textId="799C86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7381675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655A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5861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AA09D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476A5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785388A" w14:textId="35402AB6" w:rsidR="00CA0A83" w:rsidRPr="00CA0A83" w:rsidRDefault="00432FE2" w:rsidP="00CA0A83">
            <w:pPr>
              <w:pStyle w:val="TableText"/>
              <w:rPr>
                <w:rStyle w:val="AnswerGray"/>
                <w:color w:val="FFFFFF" w:themeColor="background1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Should be set to DHCP.</w:t>
            </w:r>
          </w:p>
        </w:tc>
      </w:tr>
      <w:tr w:rsidR="00CA0A83" w14:paraId="578DE731" w14:textId="77777777" w:rsidTr="00CA0A83">
        <w:tc>
          <w:tcPr>
            <w:tcW w:w="1729" w:type="dxa"/>
            <w:vAlign w:val="top"/>
          </w:tcPr>
          <w:p w14:paraId="1654D2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F0CDD3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B8FD33C" w14:textId="4FA6F6D1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Wireless router</w:t>
            </w:r>
          </w:p>
          <w:p w14:paraId="17A7847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0923AC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4BDE5CA" w14:textId="2164F285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CFB7C9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E7E58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5E489C" w14:textId="6ACEF7CD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Home</w:t>
            </w:r>
          </w:p>
          <w:p w14:paraId="4114623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6088D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256B0C" w14:textId="54E6955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51513F5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4F8132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0450A8" w14:textId="146B1528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Internet interface is set to static.</w:t>
            </w:r>
          </w:p>
          <w:p w14:paraId="3C97166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B43FB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A887E28" w14:textId="5133F52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90204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D7CA78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34540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C87F3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85D129" w14:textId="2BA0B7E1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Set internet interface to DHCP</w:t>
            </w:r>
          </w:p>
          <w:p w14:paraId="015C935C" w14:textId="4A12A99F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32251BA0" w14:textId="77777777" w:rsidTr="00CA0A83">
        <w:tc>
          <w:tcPr>
            <w:tcW w:w="1729" w:type="dxa"/>
            <w:vAlign w:val="top"/>
          </w:tcPr>
          <w:p w14:paraId="45419E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15BB90D" w14:textId="544F7B6F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WLC</w:t>
            </w:r>
          </w:p>
          <w:p w14:paraId="36D6CB2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93CE0E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BD5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EB3A89" w14:textId="1BA992F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7D7008A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E0858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2EF6B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BB3499" w14:textId="2D80B395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Enterprise</w:t>
            </w:r>
          </w:p>
          <w:p w14:paraId="35DDD04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31891D" w14:textId="12951C6C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95942C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062825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E2FEF9E" w14:textId="5A0016F5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WLAN Wireless VLAN 20 is not enabled.</w:t>
            </w:r>
          </w:p>
          <w:p w14:paraId="2008655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2414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5F461" w14:textId="198C605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213C04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1693E80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33A4364" w14:textId="4A6C41CA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Enable WLAN and apply.</w:t>
            </w:r>
          </w:p>
          <w:p w14:paraId="2D38392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F5879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D5CF4B8" w14:textId="6C3AA7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1231135C" w14:textId="77777777" w:rsidTr="00CA0A83">
        <w:tc>
          <w:tcPr>
            <w:tcW w:w="1729" w:type="dxa"/>
            <w:vAlign w:val="top"/>
          </w:tcPr>
          <w:p w14:paraId="677E14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lastRenderedPageBreak/>
              <w:t>blank</w:t>
            </w:r>
          </w:p>
          <w:p w14:paraId="6AD6B6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A2D437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81AE67" w14:textId="6B77FE99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Laptop 2</w:t>
            </w:r>
          </w:p>
          <w:p w14:paraId="1B0C898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4A1885D" w14:textId="5C4537D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0C84DC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01433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0F0323" w14:textId="7C85EFA8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Enterprise</w:t>
            </w:r>
          </w:p>
          <w:p w14:paraId="14F80B4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AD5EAD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F93D50" w14:textId="4B04A6EE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4561EF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92F11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BDF2FE" w14:textId="7CF9641C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Laptop 2 won’t connect to Wireless VLAN 20. Incorrect username in client profile.</w:t>
            </w:r>
          </w:p>
          <w:p w14:paraId="7B2008A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6F8338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B204A0" w14:textId="4B9F9D4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5364862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27C4CE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5A02579" w14:textId="7DAD3C99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Change username to user2.</w:t>
            </w:r>
          </w:p>
          <w:p w14:paraId="6BCA52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BD44CC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82A72" w14:textId="4ADE761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:rsidRPr="00307AD8" w14:paraId="556AD64A" w14:textId="77777777" w:rsidTr="00CA0A83">
        <w:tc>
          <w:tcPr>
            <w:tcW w:w="1729" w:type="dxa"/>
            <w:vAlign w:val="top"/>
          </w:tcPr>
          <w:p w14:paraId="429B82B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2F26F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9ADB86F" w14:textId="699B1780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WLC</w:t>
            </w:r>
          </w:p>
          <w:p w14:paraId="68892FB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F99FC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C06FE2" w14:textId="7E05E12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40B999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C10240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241F9CA" w14:textId="23CB9985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Enterprise</w:t>
            </w:r>
          </w:p>
          <w:p w14:paraId="78189E4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37C4F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4912B8A" w14:textId="0157E57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FACDA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54DAD62" w14:textId="40601889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 xml:space="preserve">Laptop 1 cannot connect to the WLAN. On the WLC, WLAN-Wireless VLAN 10 has Authentication Key Management set to </w:t>
            </w:r>
            <w:proofErr w:type="gramStart"/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802.1x</w:t>
            </w:r>
            <w:proofErr w:type="gramEnd"/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 xml:space="preserve"> rather than PSK, which is the configuration required for WPA2 PSK security.</w:t>
            </w:r>
          </w:p>
          <w:p w14:paraId="70016B9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890AF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75BB4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3FF91E" w14:textId="3924466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A97B2A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8ADEFD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3D5C00E" w14:textId="32DFEA79" w:rsidR="00CA0A83" w:rsidRPr="00CA0A83" w:rsidRDefault="00432FE2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 xml:space="preserve">Change Authentication Key Management to </w:t>
            </w:r>
            <w:proofErr w:type="gramStart"/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>PSK,</w:t>
            </w:r>
            <w:proofErr w:type="gramEnd"/>
            <w:r>
              <w:rPr>
                <w:rFonts w:ascii="Helvetica" w:hAnsi="Helvetica" w:cs="Helvetica"/>
                <w:color w:val="FF0000"/>
                <w:sz w:val="26"/>
                <w:szCs w:val="26"/>
                <w:shd w:val="clear" w:color="auto" w:fill="FFFFFF"/>
              </w:rPr>
              <w:t xml:space="preserve"> enter the PSK value from the WLAN table.</w:t>
            </w:r>
            <w:bookmarkStart w:id="0" w:name="_GoBack"/>
            <w:bookmarkEnd w:id="0"/>
          </w:p>
          <w:p w14:paraId="3A35831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F4124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144BF47" w14:textId="0A3912E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25873BEF" w14:textId="77777777" w:rsidTr="00CA0A83">
        <w:tc>
          <w:tcPr>
            <w:tcW w:w="1729" w:type="dxa"/>
            <w:vAlign w:val="top"/>
          </w:tcPr>
          <w:p w14:paraId="3DA654EE" w14:textId="0F4AECC6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107A61B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2FBC3D" w14:textId="199CCD7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F821FB9" w14:textId="2E07D479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EFEB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EABCA5E" w14:textId="4202C44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274597C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33DD247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CD6570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3B962F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16591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7F7129" w14:textId="5B1DF4CF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5207D6A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11C21EA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1FCF8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6951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76A3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24F2DB" w14:textId="109F8040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1B391E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952D29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659B0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F97A5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D64B5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5A7E7" w14:textId="5099114A" w:rsidR="00CA0A83" w:rsidRDefault="00CA0A83" w:rsidP="00CA0A83">
            <w:pPr>
              <w:pStyle w:val="ConfigWindow"/>
            </w:pPr>
          </w:p>
        </w:tc>
      </w:tr>
      <w:tr w:rsidR="00CA0A83" w14:paraId="41116B2C" w14:textId="77777777" w:rsidTr="00CA0A83">
        <w:tc>
          <w:tcPr>
            <w:tcW w:w="1729" w:type="dxa"/>
            <w:vAlign w:val="top"/>
          </w:tcPr>
          <w:p w14:paraId="1945F73A" w14:textId="1CC9EBF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6670B66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3C9E96" w14:textId="262FC8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22F3594" w14:textId="382737BF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927114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1312B2" w14:textId="0D11C1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0724E56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2D80FDCD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957E7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21384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779CE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C10C76" w14:textId="6049B801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69901E4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58E68C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9949B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ACBE0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02EB4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707BD85" w14:textId="1178FD0A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65C92C1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1ADD04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1B8CF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FC4FB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8B648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EFE6910" w14:textId="0DDCAC43" w:rsidR="00CA0A83" w:rsidRDefault="00CA0A83" w:rsidP="00CA0A83">
            <w:pPr>
              <w:pStyle w:val="ConfigWindow"/>
            </w:pPr>
          </w:p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77777777" w:rsidR="0045687E" w:rsidRPr="00175678" w:rsidRDefault="0045687E" w:rsidP="0045687E">
      <w:pPr>
        <w:pStyle w:val="ConfigWindow"/>
      </w:pPr>
      <w:r>
        <w:t>End of document</w:t>
      </w:r>
    </w:p>
    <w:sectPr w:rsidR="0045687E" w:rsidRPr="001756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12B0B" w14:textId="77777777" w:rsidR="00F47F17" w:rsidRDefault="00F47F17" w:rsidP="00710659">
      <w:pPr>
        <w:spacing w:after="0" w:line="240" w:lineRule="auto"/>
      </w:pPr>
      <w:r>
        <w:separator/>
      </w:r>
    </w:p>
    <w:p w14:paraId="097D2A01" w14:textId="77777777" w:rsidR="00F47F17" w:rsidRDefault="00F47F17"/>
  </w:endnote>
  <w:endnote w:type="continuationSeparator" w:id="0">
    <w:p w14:paraId="077B629C" w14:textId="77777777" w:rsidR="00F47F17" w:rsidRDefault="00F47F17" w:rsidP="00710659">
      <w:pPr>
        <w:spacing w:after="0" w:line="240" w:lineRule="auto"/>
      </w:pPr>
      <w:r>
        <w:continuationSeparator/>
      </w:r>
    </w:p>
    <w:p w14:paraId="2382B3FE" w14:textId="77777777" w:rsidR="00F47F17" w:rsidRDefault="00F47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0DBE6" w14:textId="2F0904A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32FE2">
      <w:rPr>
        <w:noProof/>
      </w:rPr>
      <w:t>2020</w:t>
    </w:r>
    <w:r>
      <w:fldChar w:fldCharType="end"/>
    </w:r>
    <w:r w:rsidR="007C790E">
      <w:t>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2FE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2FE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3A47" w14:textId="2ABD1FE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C790E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2FE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2FE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22431" w14:textId="77777777" w:rsidR="00F47F17" w:rsidRDefault="00F47F17" w:rsidP="00710659">
      <w:pPr>
        <w:spacing w:after="0" w:line="240" w:lineRule="auto"/>
      </w:pPr>
      <w:r>
        <w:separator/>
      </w:r>
    </w:p>
    <w:p w14:paraId="4EA35D9E" w14:textId="77777777" w:rsidR="00F47F17" w:rsidRDefault="00F47F17"/>
  </w:footnote>
  <w:footnote w:type="continuationSeparator" w:id="0">
    <w:p w14:paraId="1FD38B86" w14:textId="77777777" w:rsidR="00F47F17" w:rsidRDefault="00F47F17" w:rsidP="00710659">
      <w:pPr>
        <w:spacing w:after="0" w:line="240" w:lineRule="auto"/>
      </w:pPr>
      <w:r>
        <w:continuationSeparator/>
      </w:r>
    </w:p>
    <w:p w14:paraId="119C62BB" w14:textId="77777777" w:rsidR="00F47F17" w:rsidRDefault="00F47F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47775"/>
    <w:rsid w:val="001523C0"/>
    <w:rsid w:val="001535FE"/>
    <w:rsid w:val="00154E3A"/>
    <w:rsid w:val="00155352"/>
    <w:rsid w:val="00157902"/>
    <w:rsid w:val="00160A1D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FE2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C790E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0C6D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83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008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47F17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7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03"/>
    <w:rsid w:val="00073854"/>
    <w:rsid w:val="002C72CC"/>
    <w:rsid w:val="003C0B01"/>
    <w:rsid w:val="003F77CE"/>
    <w:rsid w:val="00493EF8"/>
    <w:rsid w:val="006C2CFF"/>
    <w:rsid w:val="0085416D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33AF0-830E-4CD2-95CB-541CA384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Windows User</cp:lastModifiedBy>
  <cp:revision>3</cp:revision>
  <cp:lastPrinted>2019-12-01T17:25:00Z</cp:lastPrinted>
  <dcterms:created xsi:type="dcterms:W3CDTF">2020-07-28T17:38:00Z</dcterms:created>
  <dcterms:modified xsi:type="dcterms:W3CDTF">2024-02-26T12:38:00Z</dcterms:modified>
</cp:coreProperties>
</file>