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8CB2" w14:textId="4686DFEE" w:rsidR="004D36D7" w:rsidRPr="00FD4A68" w:rsidRDefault="00000000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1663" w:rsidRPr="00181663">
            <w:t xml:space="preserve">Packet Tracer </w:t>
          </w:r>
          <w:r w:rsidR="00181663">
            <w:t>-</w:t>
          </w:r>
          <w:r w:rsidR="00181663" w:rsidRPr="00181663">
            <w:t xml:space="preserve"> Troubleshoot Inter-VLAN Routing</w:t>
          </w:r>
        </w:sdtContent>
      </w:sdt>
    </w:p>
    <w:p w14:paraId="4A14337D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Default gateway and VLAN."/>
      </w:tblPr>
      <w:tblGrid>
        <w:gridCol w:w="1257"/>
        <w:gridCol w:w="1530"/>
        <w:gridCol w:w="1800"/>
        <w:gridCol w:w="1980"/>
        <w:gridCol w:w="1913"/>
        <w:gridCol w:w="1697"/>
      </w:tblGrid>
      <w:tr w:rsidR="00181663" w14:paraId="41C9E35C" w14:textId="77777777" w:rsidTr="00231517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F62D26" w:rsidRDefault="00181663" w:rsidP="00F62D26">
            <w:pPr>
              <w:pStyle w:val="TableHeading"/>
            </w:pPr>
            <w:r w:rsidRPr="00F62D26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F62D26" w:rsidRDefault="00181663" w:rsidP="00F62D26">
            <w:pPr>
              <w:pStyle w:val="TableHeading"/>
            </w:pPr>
            <w:r w:rsidRPr="00F62D26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F62D26" w:rsidRDefault="00181663" w:rsidP="00F62D26">
            <w:pPr>
              <w:pStyle w:val="TableHeading"/>
            </w:pPr>
            <w:r w:rsidRPr="00F62D26">
              <w:t>IP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F62D26" w:rsidRDefault="00181663" w:rsidP="00F62D26">
            <w:pPr>
              <w:pStyle w:val="TableHeading"/>
            </w:pPr>
            <w:r w:rsidRPr="00F62D26">
              <w:t>Subnet Mask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F62D26" w:rsidRDefault="00181663" w:rsidP="00F62D26">
            <w:pPr>
              <w:pStyle w:val="TableHeading"/>
            </w:pPr>
            <w:r w:rsidRPr="00F62D26">
              <w:t>Default Gateway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F62D26" w:rsidRDefault="00181663" w:rsidP="00F62D26">
            <w:pPr>
              <w:pStyle w:val="TableHeading"/>
            </w:pPr>
            <w:r w:rsidRPr="00F62D26">
              <w:t>VLAN</w:t>
            </w:r>
          </w:p>
        </w:tc>
      </w:tr>
      <w:tr w:rsidR="00181663" w:rsidRPr="00513325" w14:paraId="00965F87" w14:textId="77777777" w:rsidTr="00231517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513325" w:rsidRDefault="00181663" w:rsidP="00083EA9">
            <w:pPr>
              <w:pStyle w:val="TableText"/>
            </w:pPr>
            <w:r w:rsidRPr="00513325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513325" w:rsidRDefault="00181663" w:rsidP="00083EA9">
            <w:pPr>
              <w:pStyle w:val="TableText"/>
            </w:pPr>
            <w:r w:rsidRPr="00513325">
              <w:t>G0/1.10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03B72B1" w14:textId="77777777" w:rsidTr="00231517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BE178E" w:rsidRDefault="00181663" w:rsidP="002377F1">
            <w:pPr>
              <w:pStyle w:val="ConfigWindow"/>
            </w:pPr>
            <w:r w:rsidRPr="00BE178E"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513325" w:rsidRDefault="00181663" w:rsidP="00083EA9">
            <w:pPr>
              <w:pStyle w:val="TableText"/>
            </w:pPr>
            <w:r w:rsidRPr="00513325">
              <w:t>G0/1.30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513325" w:rsidRDefault="00181663" w:rsidP="00083EA9">
            <w:pPr>
              <w:pStyle w:val="TableText"/>
            </w:pPr>
            <w:r w:rsidRPr="00513325"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  <w:tr w:rsidR="00181663" w:rsidRPr="00513325" w14:paraId="0BF71206" w14:textId="77777777" w:rsidTr="00231517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513325" w:rsidRDefault="00181663" w:rsidP="00083EA9">
            <w:pPr>
              <w:pStyle w:val="TableText"/>
            </w:pPr>
            <w:r w:rsidRPr="00513325">
              <w:t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513325" w:rsidRDefault="00181663" w:rsidP="00083EA9">
            <w:pPr>
              <w:pStyle w:val="TableText"/>
            </w:pPr>
            <w:r w:rsidRPr="00513325">
              <w:t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513325" w:rsidRDefault="00181663" w:rsidP="00083EA9">
            <w:pPr>
              <w:pStyle w:val="TableText"/>
            </w:pPr>
            <w:r w:rsidRPr="00513325">
              <w:t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513325" w:rsidRDefault="00181663" w:rsidP="00083EA9">
            <w:pPr>
              <w:pStyle w:val="TableText"/>
            </w:pPr>
            <w:r w:rsidRPr="00513325">
              <w:t>VLAN 10</w:t>
            </w:r>
          </w:p>
        </w:tc>
      </w:tr>
      <w:tr w:rsidR="00181663" w:rsidRPr="00513325" w14:paraId="162CF187" w14:textId="77777777" w:rsidTr="00231517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513325" w:rsidRDefault="00181663" w:rsidP="00083EA9">
            <w:pPr>
              <w:pStyle w:val="TableText"/>
            </w:pPr>
            <w:r w:rsidRPr="00513325">
              <w:t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513325" w:rsidRDefault="00181663" w:rsidP="00083EA9">
            <w:pPr>
              <w:pStyle w:val="TableText"/>
            </w:pPr>
            <w:r w:rsidRPr="00513325"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513325" w:rsidRDefault="00181663" w:rsidP="00083EA9">
            <w:pPr>
              <w:pStyle w:val="TableText"/>
            </w:pPr>
            <w:r w:rsidRPr="00513325">
              <w:t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513325" w:rsidRDefault="00181663" w:rsidP="00083EA9">
            <w:pPr>
              <w:pStyle w:val="TableText"/>
            </w:pPr>
            <w:r w:rsidRPr="00513325"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513325" w:rsidRDefault="00181663" w:rsidP="00083EA9">
            <w:pPr>
              <w:pStyle w:val="TableText"/>
            </w:pPr>
            <w:r w:rsidRPr="00513325">
              <w:t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513325" w:rsidRDefault="00181663" w:rsidP="00083EA9">
            <w:pPr>
              <w:pStyle w:val="TableText"/>
            </w:pPr>
            <w:r w:rsidRPr="00513325">
              <w:t>VLAN 30</w:t>
            </w:r>
          </w:p>
        </w:tc>
      </w:tr>
    </w:tbl>
    <w:p w14:paraId="529908FD" w14:textId="77777777" w:rsidR="00231517" w:rsidRDefault="00231517" w:rsidP="00231517">
      <w:pPr>
        <w:pStyle w:val="ConfigWindow"/>
      </w:pPr>
      <w:r>
        <w:t>Blank Line, No additional information</w:t>
      </w:r>
    </w:p>
    <w:p w14:paraId="553A9059" w14:textId="77777777" w:rsidR="00181663" w:rsidRPr="00BB73FF" w:rsidRDefault="00181663" w:rsidP="00181663">
      <w:pPr>
        <w:pStyle w:val="Heading1"/>
      </w:pPr>
      <w:r w:rsidRPr="00BB73FF">
        <w:t>Objective</w:t>
      </w:r>
      <w:r>
        <w:t>s</w:t>
      </w:r>
    </w:p>
    <w:p w14:paraId="42C08B09" w14:textId="77777777" w:rsidR="00181663" w:rsidRDefault="00181663" w:rsidP="00181663">
      <w:pPr>
        <w:pStyle w:val="BodyTextL25Bold"/>
      </w:pPr>
      <w:r>
        <w:t>Part 1: Locate Network Problems</w:t>
      </w:r>
    </w:p>
    <w:p w14:paraId="6FA2B6E7" w14:textId="77777777" w:rsidR="00181663" w:rsidRDefault="00181663" w:rsidP="00181663">
      <w:pPr>
        <w:pStyle w:val="BodyTextL25Bold"/>
      </w:pPr>
      <w:r>
        <w:t>Part 2: Implement the Solution</w:t>
      </w:r>
    </w:p>
    <w:p w14:paraId="504FA591" w14:textId="77777777" w:rsidR="00181663" w:rsidRDefault="00181663" w:rsidP="00181663">
      <w:pPr>
        <w:pStyle w:val="BodyTextL25Bold"/>
      </w:pPr>
      <w:r>
        <w:t>Part 3: Verify Network Connectivity</w:t>
      </w:r>
    </w:p>
    <w:p w14:paraId="1A8F8A03" w14:textId="77777777" w:rsidR="00181663" w:rsidRDefault="00181663" w:rsidP="00181663">
      <w:pPr>
        <w:pStyle w:val="Heading1"/>
      </w:pPr>
      <w:r>
        <w:t>Scenario</w:t>
      </w:r>
    </w:p>
    <w:p w14:paraId="0FAE62DE" w14:textId="41B798AE" w:rsidR="00181663" w:rsidRDefault="00181663" w:rsidP="00181663">
      <w:pPr>
        <w:pStyle w:val="BodyTextL25"/>
      </w:pPr>
      <w:r w:rsidRPr="00A31062">
        <w:t xml:space="preserve">In this activity, you will troubleshoot connectivity problems </w:t>
      </w:r>
      <w:r>
        <w:t>caused by improper configurations related to VLANs and inter-VLAN routing.</w:t>
      </w:r>
    </w:p>
    <w:p w14:paraId="3B692C3F" w14:textId="1910C523" w:rsidR="00F66D89" w:rsidRPr="00A31062" w:rsidRDefault="00F66D89" w:rsidP="00F66D89">
      <w:pPr>
        <w:pStyle w:val="Heading1"/>
      </w:pPr>
      <w:r>
        <w:t>Instructions</w:t>
      </w:r>
    </w:p>
    <w:p w14:paraId="3013A6F5" w14:textId="77777777" w:rsidR="00181663" w:rsidRDefault="00181663" w:rsidP="00F66D89">
      <w:pPr>
        <w:pStyle w:val="Heading2"/>
      </w:pPr>
      <w:r>
        <w:t>Locate the Network Problems</w:t>
      </w:r>
    </w:p>
    <w:p w14:paraId="7CF8C357" w14:textId="1EF71BB7" w:rsidR="00181663" w:rsidRDefault="00181663" w:rsidP="00181663">
      <w:pPr>
        <w:pStyle w:val="BodyTextL25"/>
      </w:pPr>
      <w:r>
        <w:t>Examine the network and locate the source of any connectivity issues.</w:t>
      </w:r>
    </w:p>
    <w:p w14:paraId="08EF0C2F" w14:textId="62A8D283" w:rsidR="00F66D89" w:rsidRDefault="00F66D89" w:rsidP="00F66D89">
      <w:pPr>
        <w:pStyle w:val="ConfigWindow"/>
      </w:pPr>
      <w:r>
        <w:t xml:space="preserve">Open </w:t>
      </w:r>
      <w:r w:rsidRPr="00F66D89">
        <w:t>configuration window</w:t>
      </w:r>
    </w:p>
    <w:p w14:paraId="6E6AE59A" w14:textId="77777777" w:rsidR="00181663" w:rsidRDefault="00181663" w:rsidP="00F66D89">
      <w:pPr>
        <w:pStyle w:val="BodyTextL25"/>
        <w:spacing w:before="0"/>
      </w:pPr>
      <w:r>
        <w:t>Commands you may find useful include:</w:t>
      </w:r>
    </w:p>
    <w:p w14:paraId="15F72EAC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 xml:space="preserve">show </w:t>
      </w:r>
      <w:proofErr w:type="spellStart"/>
      <w:r w:rsidRPr="00B055D9">
        <w:rPr>
          <w:b/>
        </w:rPr>
        <w:t>ip</w:t>
      </w:r>
      <w:proofErr w:type="spellEnd"/>
      <w:r w:rsidRPr="00B055D9">
        <w:rPr>
          <w:b/>
        </w:rPr>
        <w:t xml:space="preserve"> interface brief</w:t>
      </w:r>
    </w:p>
    <w:p w14:paraId="46C63B59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g0/1.10</w:t>
      </w:r>
    </w:p>
    <w:p w14:paraId="3DDFAE62" w14:textId="77777777" w:rsidR="00181663" w:rsidRDefault="00181663" w:rsidP="00181663">
      <w:pPr>
        <w:pStyle w:val="CMD"/>
      </w:pPr>
      <w:r>
        <w:t xml:space="preserve">R1# </w:t>
      </w:r>
      <w:r w:rsidRPr="00B055D9">
        <w:rPr>
          <w:b/>
        </w:rPr>
        <w:t>show interface g0/1.30</w:t>
      </w:r>
    </w:p>
    <w:p w14:paraId="4931B267" w14:textId="77777777" w:rsidR="00181663" w:rsidRDefault="00181663" w:rsidP="00181663">
      <w:pPr>
        <w:pStyle w:val="CMD"/>
      </w:pPr>
      <w:r>
        <w:t xml:space="preserve">S1# </w:t>
      </w:r>
      <w:r w:rsidRPr="00B055D9">
        <w:rPr>
          <w:b/>
        </w:rPr>
        <w:t>show interface trunk</w:t>
      </w:r>
    </w:p>
    <w:p w14:paraId="1295FA3A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Test connectivity and use the necessary </w:t>
      </w:r>
      <w:r w:rsidRPr="00513325">
        <w:rPr>
          <w:b/>
        </w:rPr>
        <w:t>show</w:t>
      </w:r>
      <w:r>
        <w:t xml:space="preserve"> commands to verify configurations. </w:t>
      </w:r>
    </w:p>
    <w:p w14:paraId="1EAD50A0" w14:textId="77777777" w:rsidR="00181663" w:rsidRDefault="00181663" w:rsidP="00181663">
      <w:pPr>
        <w:pStyle w:val="Bulletlevel1"/>
        <w:spacing w:before="60" w:after="60" w:line="276" w:lineRule="auto"/>
      </w:pPr>
      <w:r>
        <w:t>Verify that all configured settings match the requirements shown in the Addressing Table.</w:t>
      </w:r>
    </w:p>
    <w:p w14:paraId="79FABD86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List all of the problems and possible solutions in the </w:t>
      </w:r>
      <w:r>
        <w:rPr>
          <w:b/>
        </w:rPr>
        <w:t xml:space="preserve">Documentation </w:t>
      </w:r>
      <w:r w:rsidRPr="00513325">
        <w:rPr>
          <w:b/>
        </w:rPr>
        <w:t>Table</w:t>
      </w:r>
      <w:r>
        <w:t>.</w:t>
      </w:r>
      <w:r w:rsidRPr="00E6651F">
        <w:t xml:space="preserve"> </w:t>
      </w:r>
    </w:p>
    <w:p w14:paraId="2345AEC0" w14:textId="77777777" w:rsidR="00181663" w:rsidRPr="00673111" w:rsidRDefault="00181663" w:rsidP="00181663">
      <w:pPr>
        <w:pStyle w:val="BodyTextL25Bold"/>
      </w:pPr>
      <w:r>
        <w:t>Documentation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allows you to document the problems and solutions.  Type your answers in the cells listed as &quot;blank&quot;."/>
      </w:tblPr>
      <w:tblGrid>
        <w:gridCol w:w="5040"/>
        <w:gridCol w:w="5040"/>
      </w:tblGrid>
      <w:tr w:rsidR="00181663" w14:paraId="7037A1F2" w14:textId="77777777" w:rsidTr="009A2919">
        <w:trPr>
          <w:cantSplit/>
          <w:tblHeader/>
          <w:jc w:val="center"/>
        </w:trPr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0D21CC" w:rsidRDefault="00181663" w:rsidP="00083EA9">
            <w:pPr>
              <w:pStyle w:val="TableHeading"/>
            </w:pPr>
            <w:r w:rsidRPr="000D21CC">
              <w:t>Problems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0D21CC" w:rsidRDefault="00181663" w:rsidP="00083EA9">
            <w:pPr>
              <w:pStyle w:val="TableHeading"/>
            </w:pPr>
            <w:r w:rsidRPr="000D21CC">
              <w:t>Solutions</w:t>
            </w:r>
          </w:p>
        </w:tc>
      </w:tr>
      <w:tr w:rsidR="009A2919" w14:paraId="306096C4" w14:textId="77777777" w:rsidTr="009A2919">
        <w:trPr>
          <w:cantSplit/>
          <w:jc w:val="center"/>
        </w:trPr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4CA1E0" w14:textId="422099A9" w:rsidR="009A2919" w:rsidRPr="009A2919" w:rsidRDefault="009A2919" w:rsidP="009A2919">
            <w:pPr>
              <w:pStyle w:val="TableText"/>
            </w:pPr>
            <w:r w:rsidRPr="009A2919">
              <w:t xml:space="preserve">The G0/1 physical interface is up but G0/1.10 </w:t>
            </w:r>
            <w:proofErr w:type="spellStart"/>
            <w:r w:rsidRPr="009A2919">
              <w:t>subinterface</w:t>
            </w:r>
            <w:proofErr w:type="spellEnd"/>
            <w:r w:rsidRPr="009A2919">
              <w:t xml:space="preserve"> is administratively down.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EAC3A7" w14:textId="448B9C5A" w:rsidR="009A2919" w:rsidRPr="009A2919" w:rsidRDefault="009A2919" w:rsidP="009A2919">
            <w:pPr>
              <w:pStyle w:val="TableText"/>
            </w:pPr>
            <w:r w:rsidRPr="009A2919">
              <w:t xml:space="preserve">Implement the no shutdown command to enable the G0/1.10 </w:t>
            </w:r>
            <w:proofErr w:type="spellStart"/>
            <w:r w:rsidRPr="009A2919">
              <w:t>subinterface</w:t>
            </w:r>
            <w:proofErr w:type="spellEnd"/>
            <w:r w:rsidRPr="009A2919">
              <w:t>.</w:t>
            </w:r>
          </w:p>
        </w:tc>
      </w:tr>
      <w:tr w:rsidR="009A2919" w14:paraId="0E4F7889" w14:textId="77777777" w:rsidTr="009A2919">
        <w:trPr>
          <w:cantSplit/>
          <w:jc w:val="center"/>
        </w:trPr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484A06B" w14:textId="225D292C" w:rsidR="009A2919" w:rsidRPr="009A2919" w:rsidRDefault="009A2919" w:rsidP="009A2919">
            <w:pPr>
              <w:pStyle w:val="TableText"/>
            </w:pPr>
            <w:r w:rsidRPr="009A2919">
              <w:t>PC3 is configured with the wrong default gateway address.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0AD9B9" w14:textId="27E0AE37" w:rsidR="009A2919" w:rsidRPr="009A2919" w:rsidRDefault="009A2919" w:rsidP="009A2919">
            <w:pPr>
              <w:pStyle w:val="TableText"/>
            </w:pPr>
            <w:r w:rsidRPr="009A2919">
              <w:t>Change the default gateway on PC3 from 172.17.10.1 to 172.17.30.1</w:t>
            </w:r>
          </w:p>
        </w:tc>
      </w:tr>
      <w:tr w:rsidR="009A2919" w14:paraId="3CC2FA56" w14:textId="77777777" w:rsidTr="009A2919">
        <w:trPr>
          <w:cantSplit/>
          <w:jc w:val="center"/>
        </w:trPr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9CFC9A8" w14:textId="0FAF018F" w:rsidR="009A2919" w:rsidRPr="009A2919" w:rsidRDefault="009A2919" w:rsidP="009A2919">
            <w:pPr>
              <w:pStyle w:val="TableText"/>
            </w:pPr>
            <w:r w:rsidRPr="009A2919">
              <w:lastRenderedPageBreak/>
              <w:t>Interface G0/1 on S1 is configured as an access port instead of trunk port.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77FA1D" w14:textId="4A76EE4E" w:rsidR="009A2919" w:rsidRPr="009A2919" w:rsidRDefault="009A2919" w:rsidP="009A2919">
            <w:pPr>
              <w:pStyle w:val="TableText"/>
            </w:pPr>
            <w:r w:rsidRPr="009A2919">
              <w:t>Use the command </w:t>
            </w:r>
            <w:r w:rsidRPr="009A2919">
              <w:rPr>
                <w:rStyle w:val="HTMLCode"/>
                <w:rFonts w:ascii="Arial" w:eastAsia="Calibri" w:hAnsi="Arial" w:cs="Times New Roman"/>
              </w:rPr>
              <w:t>switchport mode trunk</w:t>
            </w:r>
            <w:r w:rsidRPr="009A2919">
              <w:t> to change the interface from access mode to trunk mode.</w:t>
            </w:r>
          </w:p>
        </w:tc>
      </w:tr>
      <w:tr w:rsidR="009A2919" w14:paraId="4295564E" w14:textId="77777777" w:rsidTr="009A2919">
        <w:trPr>
          <w:cantSplit/>
          <w:jc w:val="center"/>
        </w:trPr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F0A79E1" w14:textId="6DB05A1B" w:rsidR="009A2919" w:rsidRPr="009A2919" w:rsidRDefault="009A2919" w:rsidP="009A2919">
            <w:pPr>
              <w:pStyle w:val="TableText"/>
            </w:pPr>
            <w:proofErr w:type="spellStart"/>
            <w:r w:rsidRPr="009A2919">
              <w:t>Subinterface</w:t>
            </w:r>
            <w:proofErr w:type="spellEnd"/>
            <w:r w:rsidRPr="009A2919">
              <w:t xml:space="preserve"> VLAN assignments are switched on R1. The configured assignments do not match the ones shown in the Addressing Table.</w:t>
            </w:r>
          </w:p>
        </w:tc>
        <w:tc>
          <w:tcPr>
            <w:tcW w:w="50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F26EE6" w14:textId="6C4BF4BC" w:rsidR="009A2919" w:rsidRPr="009A2919" w:rsidRDefault="009A2919" w:rsidP="009A2919">
            <w:pPr>
              <w:pStyle w:val="TableText"/>
            </w:pPr>
            <w:r w:rsidRPr="009A2919">
              <w:t>Issue the </w:t>
            </w:r>
            <w:r w:rsidRPr="009A2919">
              <w:rPr>
                <w:rStyle w:val="HTMLCode"/>
                <w:rFonts w:ascii="Arial" w:eastAsia="Calibri" w:hAnsi="Arial" w:cs="Times New Roman"/>
              </w:rPr>
              <w:t>no encapsulation dot1q</w:t>
            </w:r>
            <w:r w:rsidRPr="009A2919">
              <w:t xml:space="preserve"> command to remove the incorrect configuration. Then configure the </w:t>
            </w:r>
            <w:proofErr w:type="spellStart"/>
            <w:r w:rsidRPr="009A2919">
              <w:t>subinterfaces</w:t>
            </w:r>
            <w:proofErr w:type="spellEnd"/>
            <w:r w:rsidRPr="009A2919">
              <w:t xml:space="preserve"> with the correct </w:t>
            </w:r>
            <w:r w:rsidRPr="009A2919">
              <w:rPr>
                <w:rStyle w:val="HTMLCode"/>
                <w:rFonts w:ascii="Arial" w:eastAsia="Calibri" w:hAnsi="Arial" w:cs="Times New Roman"/>
              </w:rPr>
              <w:t xml:space="preserve">encapsulation dot1q </w:t>
            </w:r>
            <w:proofErr w:type="spellStart"/>
            <w:r w:rsidRPr="009A2919">
              <w:rPr>
                <w:rStyle w:val="HTMLCode"/>
                <w:rFonts w:ascii="Arial" w:eastAsia="Calibri" w:hAnsi="Arial" w:cs="Times New Roman"/>
              </w:rPr>
              <w:t>vlan_number</w:t>
            </w:r>
            <w:proofErr w:type="spellEnd"/>
            <w:r w:rsidRPr="009A2919">
              <w:t> command. Reenter the correct IP address information.</w:t>
            </w:r>
          </w:p>
        </w:tc>
      </w:tr>
    </w:tbl>
    <w:p w14:paraId="0F07D89E" w14:textId="77777777" w:rsidR="00231517" w:rsidRDefault="00231517" w:rsidP="00231517">
      <w:pPr>
        <w:pStyle w:val="ConfigWindow"/>
      </w:pPr>
      <w:r>
        <w:t>Blank Line, No additional information</w:t>
      </w:r>
    </w:p>
    <w:p w14:paraId="1D51CE70" w14:textId="77777777" w:rsidR="00181663" w:rsidRDefault="00181663" w:rsidP="00F66D89">
      <w:pPr>
        <w:pStyle w:val="Heading2"/>
      </w:pPr>
      <w:r>
        <w:t>Implement the Solutions</w:t>
      </w:r>
    </w:p>
    <w:p w14:paraId="6669645E" w14:textId="58212147" w:rsidR="00181663" w:rsidRDefault="00181663" w:rsidP="00181663">
      <w:pPr>
        <w:pStyle w:val="BodyTextL25"/>
      </w:pPr>
      <w:r>
        <w:t>Implement your recommended solutions.</w:t>
      </w:r>
    </w:p>
    <w:p w14:paraId="0A0692D6" w14:textId="08231214" w:rsidR="00F66D89" w:rsidRDefault="00F66D89" w:rsidP="00F66D89">
      <w:pPr>
        <w:pStyle w:val="ConfigWindow"/>
      </w:pPr>
      <w:r>
        <w:t xml:space="preserve">Close </w:t>
      </w:r>
      <w:r w:rsidRPr="00F66D89">
        <w:t>configuration window</w:t>
      </w:r>
    </w:p>
    <w:p w14:paraId="743C6780" w14:textId="77777777" w:rsidR="00181663" w:rsidRDefault="00181663" w:rsidP="00F66D89">
      <w:pPr>
        <w:pStyle w:val="Heading2"/>
        <w:spacing w:before="120"/>
      </w:pPr>
      <w:r>
        <w:t>Verify Network Connectivity</w:t>
      </w:r>
    </w:p>
    <w:p w14:paraId="4C5B9548" w14:textId="3D2573C0" w:rsidR="00181663" w:rsidRDefault="00181663" w:rsidP="00181663">
      <w:pPr>
        <w:pStyle w:val="BodyTextL25"/>
      </w:pPr>
      <w:r>
        <w:t>Verify the PCs can ping each other and R1. If not, continue to troubleshoot until the pings are successful.</w:t>
      </w:r>
    </w:p>
    <w:p w14:paraId="40D021EA" w14:textId="780CD669" w:rsidR="0039259C" w:rsidRPr="00616A50" w:rsidRDefault="00F62D26" w:rsidP="00616A50">
      <w:pPr>
        <w:pStyle w:val="ConfigWindow"/>
      </w:pPr>
      <w:r w:rsidRPr="00616A50">
        <w:t>End of document</w:t>
      </w:r>
    </w:p>
    <w:sectPr w:rsidR="0039259C" w:rsidRPr="00616A50" w:rsidSect="00E57F4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E187" w14:textId="77777777" w:rsidR="00E57F4B" w:rsidRDefault="00E57F4B" w:rsidP="00710659">
      <w:pPr>
        <w:spacing w:after="0" w:line="240" w:lineRule="auto"/>
      </w:pPr>
      <w:r>
        <w:separator/>
      </w:r>
    </w:p>
    <w:p w14:paraId="2301B5B7" w14:textId="77777777" w:rsidR="00E57F4B" w:rsidRDefault="00E57F4B"/>
  </w:endnote>
  <w:endnote w:type="continuationSeparator" w:id="0">
    <w:p w14:paraId="37DB22BA" w14:textId="77777777" w:rsidR="00E57F4B" w:rsidRDefault="00E57F4B" w:rsidP="00710659">
      <w:pPr>
        <w:spacing w:after="0" w:line="240" w:lineRule="auto"/>
      </w:pPr>
      <w:r>
        <w:continuationSeparator/>
      </w:r>
    </w:p>
    <w:p w14:paraId="6CD01535" w14:textId="77777777" w:rsidR="00E57F4B" w:rsidRDefault="00E57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2241" w14:textId="1211407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D239D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A2919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5143" w14:textId="2BFF7AA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D239D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A2919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AC1D" w14:textId="77777777" w:rsidR="00E57F4B" w:rsidRDefault="00E57F4B" w:rsidP="00710659">
      <w:pPr>
        <w:spacing w:after="0" w:line="240" w:lineRule="auto"/>
      </w:pPr>
      <w:r>
        <w:separator/>
      </w:r>
    </w:p>
    <w:p w14:paraId="7298AA2D" w14:textId="77777777" w:rsidR="00E57F4B" w:rsidRDefault="00E57F4B"/>
  </w:footnote>
  <w:footnote w:type="continuationSeparator" w:id="0">
    <w:p w14:paraId="62AB2C85" w14:textId="77777777" w:rsidR="00E57F4B" w:rsidRDefault="00E57F4B" w:rsidP="00710659">
      <w:pPr>
        <w:spacing w:after="0" w:line="240" w:lineRule="auto"/>
      </w:pPr>
      <w:r>
        <w:continuationSeparator/>
      </w:r>
    </w:p>
    <w:p w14:paraId="5BD7D7DC" w14:textId="77777777" w:rsidR="00E57F4B" w:rsidRDefault="00E57F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18001C" w14:textId="77777777" w:rsidR="00926CB2" w:rsidRDefault="00181663" w:rsidP="008402F2">
        <w:pPr>
          <w:pStyle w:val="PageHead"/>
        </w:pPr>
        <w:r>
          <w:t>Packet Tracer - Troubleshoot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8B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4228649">
    <w:abstractNumId w:val="7"/>
  </w:num>
  <w:num w:numId="2" w16cid:durableId="842278831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67754550">
    <w:abstractNumId w:val="3"/>
  </w:num>
  <w:num w:numId="4" w16cid:durableId="122640689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17653973">
    <w:abstractNumId w:val="4"/>
  </w:num>
  <w:num w:numId="6" w16cid:durableId="1698702095">
    <w:abstractNumId w:val="0"/>
  </w:num>
  <w:num w:numId="7" w16cid:durableId="2138177944">
    <w:abstractNumId w:val="1"/>
  </w:num>
  <w:num w:numId="8" w16cid:durableId="2048329021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752659334">
    <w:abstractNumId w:val="4"/>
  </w:num>
  <w:num w:numId="10" w16cid:durableId="246766093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 w16cid:durableId="1146320639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450008389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299408710">
    <w:abstractNumId w:val="2"/>
  </w:num>
  <w:num w:numId="14" w16cid:durableId="849635768">
    <w:abstractNumId w:val="8"/>
  </w:num>
  <w:num w:numId="15" w16cid:durableId="6562291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207388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128"/>
    <w:rsid w:val="001B67D8"/>
    <w:rsid w:val="001B6F95"/>
    <w:rsid w:val="001C05A1"/>
    <w:rsid w:val="001C1D9E"/>
    <w:rsid w:val="001C5998"/>
    <w:rsid w:val="001C7C3B"/>
    <w:rsid w:val="001D57EE"/>
    <w:rsid w:val="001D5B6F"/>
    <w:rsid w:val="001E0AB8"/>
    <w:rsid w:val="001E38E0"/>
    <w:rsid w:val="001E4E72"/>
    <w:rsid w:val="001E62B3"/>
    <w:rsid w:val="001E6424"/>
    <w:rsid w:val="001F0171"/>
    <w:rsid w:val="001F0D77"/>
    <w:rsid w:val="001F63BF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51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5E2D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1D5E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6A50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F18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87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2919"/>
    <w:rsid w:val="009A37D7"/>
    <w:rsid w:val="009A4065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F0B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978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43F2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46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57F4B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1F6F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3151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3151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3151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31517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31517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517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517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517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517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517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151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31517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31517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3151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31517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31517"/>
    <w:pPr>
      <w:ind w:left="720"/>
    </w:pPr>
  </w:style>
  <w:style w:type="paragraph" w:styleId="Header">
    <w:name w:val="header"/>
    <w:basedOn w:val="Normal"/>
    <w:link w:val="HeaderChar"/>
    <w:unhideWhenUsed/>
    <w:rsid w:val="00231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1517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31517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31517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1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1517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3151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31517"/>
  </w:style>
  <w:style w:type="table" w:styleId="TableGrid">
    <w:name w:val="Table Grid"/>
    <w:basedOn w:val="TableNormal"/>
    <w:uiPriority w:val="59"/>
    <w:rsid w:val="00231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31517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31517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31517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31517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3151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3151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31517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31517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31517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31517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31517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3151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151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31517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31517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31517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3151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3151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31517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31517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31517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3151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3151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31517"/>
    <w:rPr>
      <w:color w:val="EE0000"/>
    </w:rPr>
  </w:style>
  <w:style w:type="paragraph" w:customStyle="1" w:styleId="BodyTextL25Bold">
    <w:name w:val="Body Text L25 Bold"/>
    <w:basedOn w:val="BodyTextL25"/>
    <w:qFormat/>
    <w:rsid w:val="00231517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31517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315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31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15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5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1517"/>
    <w:rPr>
      <w:b/>
      <w:bCs/>
    </w:rPr>
  </w:style>
  <w:style w:type="paragraph" w:customStyle="1" w:styleId="ReflectionQ">
    <w:name w:val="Reflection Q"/>
    <w:basedOn w:val="BodyTextL25"/>
    <w:qFormat/>
    <w:rsid w:val="00231517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31517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31517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3151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31517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31517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31517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31517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31517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51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517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517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517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51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517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517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517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517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517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517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517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517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517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5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517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31517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517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517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517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517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517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517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517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517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517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517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517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517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517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517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31517"/>
    <w:rPr>
      <w:b/>
    </w:rPr>
  </w:style>
  <w:style w:type="character" w:customStyle="1" w:styleId="CMDChar">
    <w:name w:val="CMD Char"/>
    <w:basedOn w:val="DefaultParagraphFont"/>
    <w:link w:val="CMD"/>
    <w:rsid w:val="00231517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31517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31517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31517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31517"/>
    <w:rPr>
      <w:color w:val="808080"/>
    </w:rPr>
  </w:style>
  <w:style w:type="paragraph" w:customStyle="1" w:styleId="CMDRed">
    <w:name w:val="CMD Red"/>
    <w:basedOn w:val="CMD"/>
    <w:link w:val="CMDRedChar"/>
    <w:qFormat/>
    <w:rsid w:val="00231517"/>
    <w:rPr>
      <w:color w:val="EE0000"/>
    </w:rPr>
  </w:style>
  <w:style w:type="character" w:customStyle="1" w:styleId="CMDRedChar">
    <w:name w:val="CMD Red Char"/>
    <w:basedOn w:val="CMDChar"/>
    <w:link w:val="CMDRed"/>
    <w:rsid w:val="0023151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3151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31517"/>
    <w:rPr>
      <w:szCs w:val="22"/>
    </w:rPr>
  </w:style>
  <w:style w:type="character" w:customStyle="1" w:styleId="CMDOutputChar">
    <w:name w:val="CMD Output Char"/>
    <w:basedOn w:val="BodyTextL25Char"/>
    <w:link w:val="CMDOutput"/>
    <w:rsid w:val="0023151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31517"/>
    <w:rPr>
      <w:rFonts w:ascii="Courier New" w:hAnsi="Courier New"/>
      <w:color w:val="EE0000"/>
      <w:sz w:val="18"/>
      <w:szCs w:val="22"/>
    </w:rPr>
  </w:style>
  <w:style w:type="character" w:customStyle="1" w:styleId="Heading1Gray">
    <w:name w:val="Heading 1 Gray"/>
    <w:basedOn w:val="Heading1Char"/>
    <w:uiPriority w:val="1"/>
    <w:qFormat/>
    <w:rsid w:val="00231517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231517"/>
  </w:style>
  <w:style w:type="paragraph" w:customStyle="1" w:styleId="TableAnswer">
    <w:name w:val="Table Answer"/>
    <w:basedOn w:val="TableText"/>
    <w:qFormat/>
    <w:rsid w:val="00231517"/>
  </w:style>
  <w:style w:type="character" w:customStyle="1" w:styleId="Heading2Gray">
    <w:name w:val="Heading 2 Gray"/>
    <w:basedOn w:val="Heading2Char"/>
    <w:uiPriority w:val="1"/>
    <w:qFormat/>
    <w:rsid w:val="00231517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31517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31517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31517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31517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31517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31517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31517"/>
    <w:rPr>
      <w:rFonts w:ascii="Courier New" w:hAnsi="Courier New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A2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0A5B0A"/>
    <w:rsid w:val="00133FAF"/>
    <w:rsid w:val="00463E60"/>
    <w:rsid w:val="0078401F"/>
    <w:rsid w:val="00A95EE2"/>
    <w:rsid w:val="00B62495"/>
    <w:rsid w:val="00F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64458-0EDF-44AF-BD10-69B5697F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Inter-VLAN Routing</dc:title>
  <dc:creator>Mubarek</dc:creator>
  <dc:description>2013</dc:description>
  <cp:lastModifiedBy>Administrator</cp:lastModifiedBy>
  <cp:revision>2</cp:revision>
  <cp:lastPrinted>2021-01-11T18:37:00Z</cp:lastPrinted>
  <dcterms:created xsi:type="dcterms:W3CDTF">2024-02-11T06:37:00Z</dcterms:created>
  <dcterms:modified xsi:type="dcterms:W3CDTF">2024-02-11T06:37:00Z</dcterms:modified>
</cp:coreProperties>
</file>