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2C2E" w14:textId="131B1821" w:rsidR="004D36D7" w:rsidRPr="00FD4A68" w:rsidRDefault="00000000" w:rsidP="008B7FFE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8FB6119D2CD43D3ABB8987D8FE09E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B0472">
            <w:t>Packet Tracer - Configure Trunks</w:t>
          </w:r>
        </w:sdtContent>
      </w:sdt>
      <w:r w:rsidR="004D36D7" w:rsidRPr="00FD4A68">
        <w:t xml:space="preserve"> </w:t>
      </w:r>
    </w:p>
    <w:p w14:paraId="4638DA2A" w14:textId="77777777" w:rsidR="008B7FFE" w:rsidRDefault="008B7FFE" w:rsidP="000F59AA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1008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switch port, and vlan."/>
      </w:tblPr>
      <w:tblGrid>
        <w:gridCol w:w="1677"/>
        <w:gridCol w:w="1679"/>
        <w:gridCol w:w="1685"/>
        <w:gridCol w:w="1686"/>
        <w:gridCol w:w="1677"/>
        <w:gridCol w:w="1676"/>
      </w:tblGrid>
      <w:tr w:rsidR="008B7FFE" w:rsidRPr="00EB5774" w14:paraId="5A2A25F6" w14:textId="77777777" w:rsidTr="001F68F5">
        <w:trPr>
          <w:cantSplit/>
          <w:jc w:val="center"/>
        </w:trPr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165D05" w14:textId="77777777" w:rsidR="008B7FFE" w:rsidRPr="00EB5774" w:rsidRDefault="008B7FFE" w:rsidP="008509BD">
            <w:pPr>
              <w:pStyle w:val="TableHeading"/>
            </w:pPr>
            <w:r w:rsidRPr="00EB5774">
              <w:t>Device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FB418A" w14:textId="77777777" w:rsidR="008B7FFE" w:rsidRPr="00EB5774" w:rsidRDefault="008B7FFE" w:rsidP="008509BD">
            <w:pPr>
              <w:pStyle w:val="TableHeading"/>
            </w:pPr>
            <w:r w:rsidRPr="00EB5774">
              <w:t>Interface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40E11DD" w14:textId="77777777" w:rsidR="008B7FFE" w:rsidRPr="00EB5774" w:rsidRDefault="008B7FFE" w:rsidP="008509BD">
            <w:pPr>
              <w:pStyle w:val="TableHeading"/>
            </w:pPr>
            <w:r w:rsidRPr="00EB5774">
              <w:t>IP Address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D0371C" w14:textId="77777777" w:rsidR="008B7FFE" w:rsidRPr="00EB5774" w:rsidRDefault="008B7FFE" w:rsidP="008509BD">
            <w:pPr>
              <w:pStyle w:val="TableHeading"/>
            </w:pPr>
            <w:r w:rsidRPr="00EB5774">
              <w:t>Subnet Mask</w:t>
            </w:r>
          </w:p>
        </w:tc>
        <w:tc>
          <w:tcPr>
            <w:tcW w:w="16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70DEEF42" w14:textId="77777777" w:rsidR="008B7FFE" w:rsidRPr="00EB5774" w:rsidRDefault="008B7FFE" w:rsidP="008509BD">
            <w:pPr>
              <w:pStyle w:val="TableHeading"/>
            </w:pPr>
            <w:r w:rsidRPr="00EB5774">
              <w:t>Switch Port</w:t>
            </w:r>
          </w:p>
        </w:tc>
        <w:tc>
          <w:tcPr>
            <w:tcW w:w="1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D98C2" w14:textId="77777777" w:rsidR="008B7FFE" w:rsidRPr="00EB5774" w:rsidRDefault="008B7FFE" w:rsidP="008509BD">
            <w:pPr>
              <w:pStyle w:val="TableHeading"/>
            </w:pPr>
            <w:r w:rsidRPr="00EB5774">
              <w:t>VLAN</w:t>
            </w:r>
          </w:p>
        </w:tc>
      </w:tr>
      <w:tr w:rsidR="008B7FFE" w:rsidRPr="00EB5774" w14:paraId="5573035C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1DFF4641" w14:textId="77777777" w:rsidR="008B7FFE" w:rsidRPr="00EB5774" w:rsidRDefault="008B7FFE" w:rsidP="008509BD">
            <w:pPr>
              <w:pStyle w:val="TableText"/>
            </w:pPr>
            <w:r w:rsidRPr="00EB5774">
              <w:t>PC1</w:t>
            </w:r>
          </w:p>
        </w:tc>
        <w:tc>
          <w:tcPr>
            <w:tcW w:w="1688" w:type="dxa"/>
            <w:vAlign w:val="center"/>
          </w:tcPr>
          <w:p w14:paraId="6536F710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08B11DA6" w14:textId="77777777" w:rsidR="008B7FFE" w:rsidRPr="00EB5774" w:rsidRDefault="008B7FFE" w:rsidP="008509BD">
            <w:pPr>
              <w:pStyle w:val="TableText"/>
            </w:pPr>
            <w:r w:rsidRPr="00EB5774">
              <w:t>172.17.10.21</w:t>
            </w:r>
          </w:p>
        </w:tc>
        <w:tc>
          <w:tcPr>
            <w:tcW w:w="1688" w:type="dxa"/>
            <w:vAlign w:val="center"/>
          </w:tcPr>
          <w:p w14:paraId="0DCB0DF3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41E2CFEF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2</w:t>
            </w:r>
            <w:r w:rsidRPr="00EB5774">
              <w:t xml:space="preserve"> F0/11</w:t>
            </w:r>
          </w:p>
        </w:tc>
        <w:tc>
          <w:tcPr>
            <w:tcW w:w="1689" w:type="dxa"/>
          </w:tcPr>
          <w:p w14:paraId="354FE78E" w14:textId="77777777" w:rsidR="008B7FFE" w:rsidRPr="00EB5774" w:rsidRDefault="008B7FFE" w:rsidP="008509BD">
            <w:pPr>
              <w:pStyle w:val="TableText"/>
            </w:pPr>
            <w:r w:rsidRPr="00EB5774">
              <w:t>10</w:t>
            </w:r>
          </w:p>
        </w:tc>
      </w:tr>
      <w:tr w:rsidR="008B7FFE" w:rsidRPr="00EB5774" w14:paraId="0E4D19A8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3854B2EB" w14:textId="77777777" w:rsidR="008B7FFE" w:rsidRPr="00EB5774" w:rsidRDefault="008B7FFE" w:rsidP="008509BD">
            <w:pPr>
              <w:pStyle w:val="TableText"/>
            </w:pPr>
            <w:r w:rsidRPr="00EB5774">
              <w:t>PC2</w:t>
            </w:r>
          </w:p>
        </w:tc>
        <w:tc>
          <w:tcPr>
            <w:tcW w:w="1688" w:type="dxa"/>
            <w:vAlign w:val="center"/>
          </w:tcPr>
          <w:p w14:paraId="2460BAB0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2DE6B932" w14:textId="77777777" w:rsidR="008B7FFE" w:rsidRPr="00EB5774" w:rsidRDefault="008B7FFE" w:rsidP="008509BD">
            <w:pPr>
              <w:pStyle w:val="TableText"/>
            </w:pPr>
            <w:r w:rsidRPr="00EB5774">
              <w:t>172.17.20.22</w:t>
            </w:r>
          </w:p>
        </w:tc>
        <w:tc>
          <w:tcPr>
            <w:tcW w:w="1688" w:type="dxa"/>
          </w:tcPr>
          <w:p w14:paraId="075B830B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5CBEE23C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2</w:t>
            </w:r>
            <w:r w:rsidRPr="00EB5774">
              <w:t xml:space="preserve"> F0/18</w:t>
            </w:r>
          </w:p>
        </w:tc>
        <w:tc>
          <w:tcPr>
            <w:tcW w:w="1689" w:type="dxa"/>
          </w:tcPr>
          <w:p w14:paraId="21F9FC34" w14:textId="77777777" w:rsidR="008B7FFE" w:rsidRPr="00EB5774" w:rsidRDefault="008B7FFE" w:rsidP="008509BD">
            <w:pPr>
              <w:pStyle w:val="TableText"/>
            </w:pPr>
            <w:r w:rsidRPr="00EB5774">
              <w:t>20</w:t>
            </w:r>
          </w:p>
        </w:tc>
      </w:tr>
      <w:tr w:rsidR="008B7FFE" w:rsidRPr="00EB5774" w14:paraId="59F2D56E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3EDDEF70" w14:textId="77777777" w:rsidR="008B7FFE" w:rsidRPr="00EB5774" w:rsidRDefault="008B7FFE" w:rsidP="008509BD">
            <w:pPr>
              <w:pStyle w:val="TableText"/>
            </w:pPr>
            <w:r w:rsidRPr="00EB5774">
              <w:t>PC3</w:t>
            </w:r>
          </w:p>
        </w:tc>
        <w:tc>
          <w:tcPr>
            <w:tcW w:w="1688" w:type="dxa"/>
            <w:vAlign w:val="center"/>
          </w:tcPr>
          <w:p w14:paraId="6337785F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6211C8CC" w14:textId="77777777" w:rsidR="008B7FFE" w:rsidRPr="00EB5774" w:rsidRDefault="008B7FFE" w:rsidP="008509BD">
            <w:pPr>
              <w:pStyle w:val="TableText"/>
            </w:pPr>
            <w:r w:rsidRPr="00EB5774">
              <w:t>172.17.30.23</w:t>
            </w:r>
          </w:p>
        </w:tc>
        <w:tc>
          <w:tcPr>
            <w:tcW w:w="1688" w:type="dxa"/>
          </w:tcPr>
          <w:p w14:paraId="5F5136B7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49ACE6F1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2</w:t>
            </w:r>
            <w:r w:rsidRPr="00EB5774">
              <w:t xml:space="preserve"> F0/6</w:t>
            </w:r>
          </w:p>
        </w:tc>
        <w:tc>
          <w:tcPr>
            <w:tcW w:w="1689" w:type="dxa"/>
          </w:tcPr>
          <w:p w14:paraId="09248AF0" w14:textId="77777777" w:rsidR="008B7FFE" w:rsidRPr="00EB5774" w:rsidRDefault="008B7FFE" w:rsidP="008509BD">
            <w:pPr>
              <w:pStyle w:val="TableText"/>
            </w:pPr>
            <w:r w:rsidRPr="00EB5774">
              <w:t>30</w:t>
            </w:r>
          </w:p>
        </w:tc>
      </w:tr>
      <w:tr w:rsidR="008B7FFE" w:rsidRPr="00EB5774" w14:paraId="052D755C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53F2B84C" w14:textId="77777777" w:rsidR="008B7FFE" w:rsidRPr="00EB5774" w:rsidRDefault="008B7FFE" w:rsidP="008509BD">
            <w:pPr>
              <w:pStyle w:val="TableText"/>
            </w:pPr>
            <w:r w:rsidRPr="00EB5774">
              <w:t>PC4</w:t>
            </w:r>
          </w:p>
        </w:tc>
        <w:tc>
          <w:tcPr>
            <w:tcW w:w="1688" w:type="dxa"/>
            <w:vAlign w:val="center"/>
          </w:tcPr>
          <w:p w14:paraId="2195258F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71CEB2A4" w14:textId="77777777" w:rsidR="008B7FFE" w:rsidRPr="00EB5774" w:rsidRDefault="008B7FFE" w:rsidP="008509BD">
            <w:pPr>
              <w:pStyle w:val="TableText"/>
            </w:pPr>
            <w:r w:rsidRPr="00EB5774">
              <w:t>172.17.10.24</w:t>
            </w:r>
          </w:p>
        </w:tc>
        <w:tc>
          <w:tcPr>
            <w:tcW w:w="1688" w:type="dxa"/>
          </w:tcPr>
          <w:p w14:paraId="21A839A9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4DB8DA71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3</w:t>
            </w:r>
            <w:r w:rsidRPr="00EB5774">
              <w:t xml:space="preserve"> F0/11</w:t>
            </w:r>
          </w:p>
        </w:tc>
        <w:tc>
          <w:tcPr>
            <w:tcW w:w="1689" w:type="dxa"/>
          </w:tcPr>
          <w:p w14:paraId="47A0F6EB" w14:textId="77777777" w:rsidR="008B7FFE" w:rsidRPr="00EB5774" w:rsidRDefault="008B7FFE" w:rsidP="008509BD">
            <w:pPr>
              <w:pStyle w:val="TableText"/>
            </w:pPr>
            <w:r w:rsidRPr="00EB5774">
              <w:t>10</w:t>
            </w:r>
          </w:p>
        </w:tc>
      </w:tr>
      <w:tr w:rsidR="008B7FFE" w:rsidRPr="00EB5774" w14:paraId="18015A88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3BFBF1AF" w14:textId="77777777" w:rsidR="008B7FFE" w:rsidRPr="00EB5774" w:rsidRDefault="008B7FFE" w:rsidP="008509BD">
            <w:pPr>
              <w:pStyle w:val="TableText"/>
            </w:pPr>
            <w:r w:rsidRPr="00EB5774">
              <w:t>PC5</w:t>
            </w:r>
          </w:p>
        </w:tc>
        <w:tc>
          <w:tcPr>
            <w:tcW w:w="1688" w:type="dxa"/>
            <w:vAlign w:val="center"/>
          </w:tcPr>
          <w:p w14:paraId="4B73A74E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2EE64848" w14:textId="77777777" w:rsidR="008B7FFE" w:rsidRPr="00EB5774" w:rsidRDefault="008B7FFE" w:rsidP="008509BD">
            <w:pPr>
              <w:pStyle w:val="TableText"/>
            </w:pPr>
            <w:r w:rsidRPr="00EB5774">
              <w:t>172.17.20.25</w:t>
            </w:r>
          </w:p>
        </w:tc>
        <w:tc>
          <w:tcPr>
            <w:tcW w:w="1688" w:type="dxa"/>
          </w:tcPr>
          <w:p w14:paraId="536FD00A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038D0054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3</w:t>
            </w:r>
            <w:r w:rsidRPr="00EB5774">
              <w:t xml:space="preserve"> F0/18</w:t>
            </w:r>
          </w:p>
        </w:tc>
        <w:tc>
          <w:tcPr>
            <w:tcW w:w="1689" w:type="dxa"/>
          </w:tcPr>
          <w:p w14:paraId="5352512F" w14:textId="77777777" w:rsidR="008B7FFE" w:rsidRPr="00EB5774" w:rsidRDefault="008B7FFE" w:rsidP="008509BD">
            <w:pPr>
              <w:pStyle w:val="TableText"/>
            </w:pPr>
            <w:r w:rsidRPr="00EB5774">
              <w:t>20</w:t>
            </w:r>
          </w:p>
        </w:tc>
      </w:tr>
      <w:tr w:rsidR="008B7FFE" w:rsidRPr="00EB5774" w14:paraId="615DC9C2" w14:textId="77777777" w:rsidTr="001F68F5">
        <w:trPr>
          <w:cantSplit/>
          <w:jc w:val="center"/>
        </w:trPr>
        <w:tc>
          <w:tcPr>
            <w:tcW w:w="1688" w:type="dxa"/>
            <w:vAlign w:val="center"/>
          </w:tcPr>
          <w:p w14:paraId="06FAE0D0" w14:textId="77777777" w:rsidR="008B7FFE" w:rsidRPr="00EB5774" w:rsidRDefault="008B7FFE" w:rsidP="008509BD">
            <w:pPr>
              <w:pStyle w:val="TableText"/>
            </w:pPr>
            <w:r w:rsidRPr="00EB5774">
              <w:t>PC6</w:t>
            </w:r>
          </w:p>
        </w:tc>
        <w:tc>
          <w:tcPr>
            <w:tcW w:w="1688" w:type="dxa"/>
            <w:vAlign w:val="center"/>
          </w:tcPr>
          <w:p w14:paraId="618F3106" w14:textId="77777777" w:rsidR="008B7FFE" w:rsidRPr="00EB5774" w:rsidRDefault="008B7FFE" w:rsidP="008509BD">
            <w:pPr>
              <w:pStyle w:val="TableText"/>
            </w:pPr>
            <w:r w:rsidRPr="00EB5774">
              <w:t>NIC</w:t>
            </w:r>
          </w:p>
        </w:tc>
        <w:tc>
          <w:tcPr>
            <w:tcW w:w="1689" w:type="dxa"/>
            <w:vAlign w:val="center"/>
          </w:tcPr>
          <w:p w14:paraId="4D58AC7D" w14:textId="77777777" w:rsidR="008B7FFE" w:rsidRPr="00EB5774" w:rsidRDefault="008B7FFE" w:rsidP="008509BD">
            <w:pPr>
              <w:pStyle w:val="TableText"/>
            </w:pPr>
            <w:r w:rsidRPr="00EB5774">
              <w:t>172.17.30.26</w:t>
            </w:r>
          </w:p>
        </w:tc>
        <w:tc>
          <w:tcPr>
            <w:tcW w:w="1688" w:type="dxa"/>
          </w:tcPr>
          <w:p w14:paraId="5DDE142B" w14:textId="77777777" w:rsidR="008B7FFE" w:rsidRPr="00EB5774" w:rsidRDefault="008B7FFE" w:rsidP="008509BD">
            <w:pPr>
              <w:pStyle w:val="TableText"/>
            </w:pPr>
            <w:r w:rsidRPr="00EB5774">
              <w:t>255.255.255.0</w:t>
            </w:r>
          </w:p>
        </w:tc>
        <w:tc>
          <w:tcPr>
            <w:tcW w:w="1688" w:type="dxa"/>
          </w:tcPr>
          <w:p w14:paraId="2BB8B0E1" w14:textId="77777777" w:rsidR="008B7FFE" w:rsidRPr="00EB5774" w:rsidRDefault="008B7FFE" w:rsidP="008509BD">
            <w:pPr>
              <w:pStyle w:val="TableText"/>
            </w:pPr>
            <w:r w:rsidRPr="00EB5774">
              <w:t>S</w:t>
            </w:r>
            <w:r>
              <w:t>3</w:t>
            </w:r>
            <w:r w:rsidRPr="00EB5774">
              <w:t xml:space="preserve"> F0/6</w:t>
            </w:r>
          </w:p>
        </w:tc>
        <w:tc>
          <w:tcPr>
            <w:tcW w:w="1689" w:type="dxa"/>
          </w:tcPr>
          <w:p w14:paraId="676679DC" w14:textId="77777777" w:rsidR="008B7FFE" w:rsidRPr="00EB5774" w:rsidRDefault="008B7FFE" w:rsidP="008509BD">
            <w:pPr>
              <w:pStyle w:val="TableText"/>
            </w:pPr>
            <w:r w:rsidRPr="00EB5774">
              <w:t>30</w:t>
            </w:r>
          </w:p>
        </w:tc>
      </w:tr>
    </w:tbl>
    <w:p w14:paraId="0F10D626" w14:textId="77777777" w:rsidR="001F68F5" w:rsidRDefault="001F68F5" w:rsidP="001F68F5">
      <w:pPr>
        <w:pStyle w:val="ConfigWindow"/>
      </w:pPr>
      <w:r>
        <w:t>Blank Line - no additional information</w:t>
      </w:r>
    </w:p>
    <w:p w14:paraId="6611F356" w14:textId="77777777" w:rsidR="008B7FFE" w:rsidRPr="00BB73FF" w:rsidRDefault="008B7FFE" w:rsidP="000F59AA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59B11E9B" w14:textId="77777777" w:rsidR="008B7FFE" w:rsidRPr="004C0909" w:rsidRDefault="008B7FFE" w:rsidP="008B7FFE">
      <w:pPr>
        <w:pStyle w:val="BodyTextL25Bold"/>
      </w:pPr>
      <w:r>
        <w:t>Part 1: Verify VLANs</w:t>
      </w:r>
    </w:p>
    <w:p w14:paraId="7AEFFD84" w14:textId="77777777" w:rsidR="008B7FFE" w:rsidRPr="004C0909" w:rsidRDefault="008B7FFE" w:rsidP="008B7FFE">
      <w:pPr>
        <w:pStyle w:val="BodyTextL25Bold"/>
      </w:pPr>
      <w:r>
        <w:t>Part 2: Configure Trunks</w:t>
      </w:r>
    </w:p>
    <w:p w14:paraId="63DDAFA8" w14:textId="77777777" w:rsidR="008B7FFE" w:rsidRDefault="008B7FFE" w:rsidP="000F59AA">
      <w:pPr>
        <w:pStyle w:val="Heading1"/>
        <w:numPr>
          <w:ilvl w:val="0"/>
          <w:numId w:val="3"/>
        </w:numPr>
      </w:pPr>
      <w:r>
        <w:t>Background</w:t>
      </w:r>
    </w:p>
    <w:p w14:paraId="4AA89FDD" w14:textId="77777777" w:rsidR="008B7FFE" w:rsidRPr="000E36F1" w:rsidRDefault="008B7FFE" w:rsidP="008B7FFE">
      <w:pPr>
        <w:pStyle w:val="BodyTextL25"/>
      </w:pPr>
      <w:r>
        <w:t>Trunks are required to pass VLAN information between switches. A port on a switch is either an access port or a trunk port. Access ports carry traffic from a specific VLAN assigned to the port. A trunk port by default is a member of all VLANs. Therefore, it carries traffic for all VLANs. This activity focuses on creating trunk ports and assigning them to a native VLAN other than the default.</w:t>
      </w:r>
    </w:p>
    <w:p w14:paraId="6208B491" w14:textId="278E1070" w:rsidR="0032029B" w:rsidRDefault="0032029B" w:rsidP="0032029B">
      <w:pPr>
        <w:pStyle w:val="Heading1"/>
      </w:pPr>
      <w:r>
        <w:t>Instructions</w:t>
      </w:r>
    </w:p>
    <w:p w14:paraId="4209C756" w14:textId="4FBB5DC2" w:rsidR="008B7FFE" w:rsidRPr="004C0909" w:rsidRDefault="008B7FFE" w:rsidP="008B7FFE">
      <w:pPr>
        <w:pStyle w:val="Heading2"/>
        <w:tabs>
          <w:tab w:val="num" w:pos="1080"/>
        </w:tabs>
        <w:ind w:left="1080" w:hanging="1080"/>
      </w:pPr>
      <w:r>
        <w:t>Verify VLANs</w:t>
      </w:r>
    </w:p>
    <w:p w14:paraId="0C311738" w14:textId="222FE425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Display the current VLANs.</w:t>
      </w:r>
    </w:p>
    <w:p w14:paraId="225016BE" w14:textId="6CF7B2C2" w:rsidR="008B2B85" w:rsidRPr="008B2B85" w:rsidRDefault="008B2B85" w:rsidP="008B2B85">
      <w:pPr>
        <w:pStyle w:val="ConfigWindow"/>
      </w:pPr>
      <w:r>
        <w:t xml:space="preserve">Open </w:t>
      </w:r>
      <w:r w:rsidRPr="008B2B85">
        <w:t>configuration window</w:t>
      </w:r>
    </w:p>
    <w:p w14:paraId="5254852D" w14:textId="77777777" w:rsidR="008B7FFE" w:rsidRDefault="008B7FFE" w:rsidP="008B2B85">
      <w:pPr>
        <w:pStyle w:val="SubStepAlpha"/>
        <w:spacing w:before="0"/>
      </w:pPr>
      <w:r>
        <w:t xml:space="preserve">On </w:t>
      </w:r>
      <w:r w:rsidRPr="00BC3428">
        <w:rPr>
          <w:b/>
        </w:rPr>
        <w:t>S1</w:t>
      </w:r>
      <w:r>
        <w:t>, issue the command that will display all VLANs configured. There should be ten VLANs in total. Notice that all 26 access ports on the switch are assigned to VLAN 1.</w:t>
      </w:r>
    </w:p>
    <w:p w14:paraId="0F85F448" w14:textId="7B9C2457" w:rsidR="008B7FFE" w:rsidRDefault="008B7FFE" w:rsidP="008B7FFE">
      <w:pPr>
        <w:pStyle w:val="SubStepAlpha"/>
      </w:pPr>
      <w:r>
        <w:t xml:space="preserve">On </w:t>
      </w:r>
      <w:r w:rsidRPr="00BC3428">
        <w:rPr>
          <w:b/>
        </w:rPr>
        <w:t>S2</w:t>
      </w:r>
      <w:r>
        <w:t xml:space="preserve"> and </w:t>
      </w:r>
      <w:r w:rsidRPr="00BC3428">
        <w:rPr>
          <w:b/>
        </w:rPr>
        <w:t>S3</w:t>
      </w:r>
      <w:r>
        <w:t xml:space="preserve">, display and verify that all the VLANs are configured and assigned to the correct switch ports according to the </w:t>
      </w:r>
      <w:r w:rsidRPr="00BC3428">
        <w:rPr>
          <w:b/>
        </w:rPr>
        <w:t>Addressing Table</w:t>
      </w:r>
      <w:r>
        <w:t>.</w:t>
      </w:r>
    </w:p>
    <w:p w14:paraId="302B0741" w14:textId="3153A83B" w:rsidR="008B2B85" w:rsidRDefault="008B2B85" w:rsidP="008B2B85">
      <w:pPr>
        <w:pStyle w:val="ConfigWindow"/>
      </w:pPr>
      <w:r>
        <w:t xml:space="preserve">Close </w:t>
      </w:r>
      <w:r w:rsidRPr="008B2B85">
        <w:t>configuration window</w:t>
      </w:r>
    </w:p>
    <w:p w14:paraId="20F914F9" w14:textId="77777777" w:rsidR="008B7FFE" w:rsidRDefault="008B7FFE" w:rsidP="008B2B85">
      <w:pPr>
        <w:pStyle w:val="Heading3"/>
        <w:tabs>
          <w:tab w:val="num" w:pos="936"/>
        </w:tabs>
        <w:spacing w:before="120"/>
        <w:ind w:left="936" w:hanging="936"/>
      </w:pPr>
      <w:r>
        <w:t>Verify loss of connectivity between PCs on the same network.</w:t>
      </w:r>
    </w:p>
    <w:p w14:paraId="0EA64B62" w14:textId="77777777" w:rsidR="008B7FFE" w:rsidRPr="00334EF9" w:rsidRDefault="008B7FFE" w:rsidP="008B7FFE">
      <w:pPr>
        <w:pStyle w:val="BodyTextL25"/>
      </w:pPr>
      <w:r>
        <w:t xml:space="preserve">Ping between hosts on the same the VLAN on the different switches. Although </w:t>
      </w:r>
      <w:r w:rsidRPr="00BC3428">
        <w:rPr>
          <w:b/>
        </w:rPr>
        <w:t>PC1</w:t>
      </w:r>
      <w:r>
        <w:t xml:space="preserve"> and </w:t>
      </w:r>
      <w:r w:rsidRPr="00BC3428">
        <w:rPr>
          <w:b/>
        </w:rPr>
        <w:t>PC4</w:t>
      </w:r>
      <w:r>
        <w:t xml:space="preserve"> are on the same network, they cannot ping one another. This is because the ports connecting the switches are assigned to VLAN 1 by default. In order to provide connectivity between the PCs on the same network and VLAN, trunks must be configured.</w:t>
      </w:r>
    </w:p>
    <w:p w14:paraId="1CA6A78D" w14:textId="77777777" w:rsidR="008B7FFE" w:rsidRPr="004C0909" w:rsidRDefault="008B7FFE" w:rsidP="008B7FFE">
      <w:pPr>
        <w:pStyle w:val="Heading2"/>
        <w:tabs>
          <w:tab w:val="num" w:pos="1080"/>
        </w:tabs>
        <w:ind w:left="1080" w:hanging="1080"/>
      </w:pPr>
      <w:r w:rsidRPr="004C0909">
        <w:t xml:space="preserve">Configure </w:t>
      </w:r>
      <w:r>
        <w:t>Trunks</w:t>
      </w:r>
    </w:p>
    <w:p w14:paraId="4076817F" w14:textId="69282FF2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Configure trunking on S1 and use VLAN 99 as the native VLAN.</w:t>
      </w:r>
    </w:p>
    <w:p w14:paraId="45C44B47" w14:textId="5A1F0A3C" w:rsidR="008B2B85" w:rsidRPr="008B2B85" w:rsidRDefault="008B2B85" w:rsidP="008B2B85">
      <w:pPr>
        <w:pStyle w:val="ConfigWindow"/>
      </w:pPr>
      <w:r>
        <w:t xml:space="preserve">Open </w:t>
      </w:r>
      <w:r w:rsidRPr="008B2B85">
        <w:t>configuration window</w:t>
      </w:r>
    </w:p>
    <w:p w14:paraId="1D52C499" w14:textId="77777777" w:rsidR="008B7FFE" w:rsidRDefault="008B7FFE" w:rsidP="008B2B85">
      <w:pPr>
        <w:pStyle w:val="SubStepAlpha"/>
        <w:spacing w:before="0"/>
      </w:pPr>
      <w:r>
        <w:lastRenderedPageBreak/>
        <w:t>Configure G0/1 and G0/2 interfaces on S1 for trunking.</w:t>
      </w:r>
    </w:p>
    <w:p w14:paraId="0B4CE4CC" w14:textId="77777777" w:rsidR="008B7FFE" w:rsidRPr="00664433" w:rsidRDefault="008B7FFE" w:rsidP="008B7FFE">
      <w:pPr>
        <w:pStyle w:val="CMD"/>
      </w:pPr>
      <w:r w:rsidRPr="00664433">
        <w:t xml:space="preserve">S1(config)# </w:t>
      </w:r>
      <w:r w:rsidRPr="00664433">
        <w:rPr>
          <w:b/>
        </w:rPr>
        <w:t>interface range g0/1 - 2</w:t>
      </w:r>
    </w:p>
    <w:p w14:paraId="1FF216F7" w14:textId="77777777" w:rsidR="008B7FFE" w:rsidRPr="00BC3428" w:rsidRDefault="008B7FFE" w:rsidP="008B7FFE">
      <w:pPr>
        <w:pStyle w:val="CMD"/>
      </w:pPr>
      <w:r w:rsidRPr="00664433">
        <w:t xml:space="preserve">S1(config-if)# </w:t>
      </w:r>
      <w:r w:rsidRPr="00664433">
        <w:rPr>
          <w:b/>
        </w:rPr>
        <w:t>switchport mode trunk</w:t>
      </w:r>
    </w:p>
    <w:p w14:paraId="2567C5B1" w14:textId="77777777" w:rsidR="008B7FFE" w:rsidRDefault="008B7FFE" w:rsidP="008B7FFE">
      <w:pPr>
        <w:pStyle w:val="SubStepAlpha"/>
      </w:pPr>
      <w:r>
        <w:t xml:space="preserve">Configure VLAN 99 as the native VLAN for G0/1 and G0/2 interfaces on </w:t>
      </w:r>
      <w:r w:rsidRPr="00BC3428">
        <w:rPr>
          <w:b/>
        </w:rPr>
        <w:t>S1</w:t>
      </w:r>
      <w:r>
        <w:t>.</w:t>
      </w:r>
    </w:p>
    <w:p w14:paraId="1917E77A" w14:textId="77777777" w:rsidR="008B7FFE" w:rsidRPr="00664433" w:rsidRDefault="008B7FFE" w:rsidP="008B7FFE">
      <w:pPr>
        <w:pStyle w:val="CMD"/>
      </w:pPr>
      <w:r w:rsidRPr="00664433">
        <w:t xml:space="preserve">S1(config-if)# </w:t>
      </w:r>
      <w:r w:rsidRPr="00664433">
        <w:rPr>
          <w:b/>
        </w:rPr>
        <w:t xml:space="preserve">switchport trunk native </w:t>
      </w:r>
      <w:proofErr w:type="spellStart"/>
      <w:r w:rsidRPr="00664433">
        <w:rPr>
          <w:b/>
        </w:rPr>
        <w:t>vlan</w:t>
      </w:r>
      <w:proofErr w:type="spellEnd"/>
      <w:r w:rsidRPr="00664433">
        <w:rPr>
          <w:b/>
        </w:rPr>
        <w:t xml:space="preserve"> 99</w:t>
      </w:r>
    </w:p>
    <w:p w14:paraId="4517F46F" w14:textId="77777777" w:rsidR="008B7FFE" w:rsidRDefault="008B7FFE" w:rsidP="008B7FFE">
      <w:pPr>
        <w:pStyle w:val="BodyTextL50"/>
      </w:pPr>
      <w:r>
        <w:t xml:space="preserve">The trunk port takes about a short time to become active due to Spanning Tree Protocol. Click </w:t>
      </w:r>
      <w:r w:rsidRPr="00FD6854">
        <w:rPr>
          <w:b/>
        </w:rPr>
        <w:t>Fast Forward Time</w:t>
      </w:r>
      <w:r>
        <w:t xml:space="preserve"> to speed the process. After the ports become active, you will periodically receive the following syslog messages:</w:t>
      </w:r>
    </w:p>
    <w:p w14:paraId="43091A3E" w14:textId="77777777" w:rsidR="008B7FFE" w:rsidRDefault="008B7FFE" w:rsidP="008B7FFE">
      <w:pPr>
        <w:pStyle w:val="CMDOutput"/>
      </w:pPr>
      <w:r>
        <w:t>%CDP-4-NATIVE_VLAN_MISMATCH: Native VLAN mismatch discovered on GigabitEthernet0/2 (99), with S3 GigabitEthernet0/2 (1).</w:t>
      </w:r>
    </w:p>
    <w:p w14:paraId="4F40A725" w14:textId="77777777" w:rsidR="008B7FFE" w:rsidRDefault="008B7FFE" w:rsidP="008B7FFE">
      <w:pPr>
        <w:pStyle w:val="CMDOutput"/>
      </w:pPr>
      <w:r>
        <w:t>%CDP-4-NATIVE_VLAN_MISMATCH: Native VLAN mismatch discovered on GigabitEthernet0/1 (99), with S2 GigabitEthernet0/1 (1).</w:t>
      </w:r>
    </w:p>
    <w:p w14:paraId="7E59227C" w14:textId="77777777" w:rsidR="008B7FFE" w:rsidRDefault="008B7FFE" w:rsidP="008B7FFE">
      <w:pPr>
        <w:pStyle w:val="BodyTextL50"/>
      </w:pPr>
      <w:r>
        <w:t>You configured VLAN 99 as the native VLAN on S1. However, S2 and S3 are using VLAN 1 as the default native VLAN as indicated by the syslog message.</w:t>
      </w:r>
    </w:p>
    <w:p w14:paraId="3C8CEC67" w14:textId="77777777" w:rsidR="008B7381" w:rsidRDefault="008B7381" w:rsidP="008B7381">
      <w:pPr>
        <w:pStyle w:val="Heading4"/>
      </w:pPr>
      <w:r>
        <w:t>Question:</w:t>
      </w:r>
    </w:p>
    <w:p w14:paraId="055600EA" w14:textId="77777777" w:rsidR="008B7381" w:rsidRDefault="008B7FFE" w:rsidP="00263343">
      <w:pPr>
        <w:pStyle w:val="BodyTextL50"/>
        <w:spacing w:before="0"/>
      </w:pPr>
      <w:r>
        <w:t xml:space="preserve">Although you have a native VLAN mismatch, pings between PCs on the same VLAN are now successful. </w:t>
      </w:r>
      <w:r w:rsidR="000F59AA">
        <w:t>Explain.</w:t>
      </w:r>
    </w:p>
    <w:p w14:paraId="2355238F" w14:textId="5FD9D118" w:rsidR="00BD0692" w:rsidRPr="00BD0692" w:rsidRDefault="00BD0692" w:rsidP="00263343">
      <w:pPr>
        <w:pStyle w:val="BodyTextL50"/>
        <w:spacing w:before="0"/>
        <w:rPr>
          <w:rStyle w:val="Strong"/>
        </w:rPr>
      </w:pPr>
      <w:r w:rsidRPr="00BD0692">
        <w:rPr>
          <w:rStyle w:val="Strong"/>
        </w:rPr>
        <w:t xml:space="preserve">Pings are successful because </w:t>
      </w:r>
      <w:proofErr w:type="spellStart"/>
      <w:r w:rsidRPr="00BD0692">
        <w:rPr>
          <w:rStyle w:val="Strong"/>
        </w:rPr>
        <w:t>trunking</w:t>
      </w:r>
      <w:proofErr w:type="spellEnd"/>
      <w:r w:rsidRPr="00BD0692">
        <w:rPr>
          <w:rStyle w:val="Strong"/>
        </w:rPr>
        <w:t xml:space="preserve"> has been enabled on S1</w:t>
      </w:r>
    </w:p>
    <w:p w14:paraId="4F6DCE26" w14:textId="77777777" w:rsidR="008B7381" w:rsidRPr="00024A20" w:rsidRDefault="008B7381" w:rsidP="00024A20">
      <w:pPr>
        <w:pStyle w:val="AnswerLineL50"/>
      </w:pPr>
      <w:r>
        <w:t>Type your answers here.</w:t>
      </w:r>
    </w:p>
    <w:p w14:paraId="5312BA21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 xml:space="preserve">Verify </w:t>
      </w:r>
      <w:proofErr w:type="spellStart"/>
      <w:r>
        <w:t>trunking</w:t>
      </w:r>
      <w:proofErr w:type="spellEnd"/>
      <w:r>
        <w:t xml:space="preserve"> is enabled on S2 and S3.</w:t>
      </w:r>
    </w:p>
    <w:p w14:paraId="107B5C2F" w14:textId="77777777" w:rsidR="008B7FFE" w:rsidRDefault="008B7FFE" w:rsidP="008B7FFE">
      <w:pPr>
        <w:pStyle w:val="BodyTextL25"/>
      </w:pPr>
      <w:r>
        <w:t xml:space="preserve">On </w:t>
      </w:r>
      <w:r>
        <w:rPr>
          <w:b/>
        </w:rPr>
        <w:t xml:space="preserve">S2 </w:t>
      </w:r>
      <w:r>
        <w:t xml:space="preserve">and </w:t>
      </w:r>
      <w:r>
        <w:rPr>
          <w:b/>
        </w:rPr>
        <w:t>S3</w:t>
      </w:r>
      <w:r w:rsidRPr="00BC3428">
        <w:t>, i</w:t>
      </w:r>
      <w:r>
        <w:t xml:space="preserve">ssue the </w:t>
      </w:r>
      <w:r w:rsidRPr="002850CB">
        <w:rPr>
          <w:b/>
        </w:rPr>
        <w:t>show interface trunk</w:t>
      </w:r>
      <w:r>
        <w:t xml:space="preserve"> command to confirm that DTP has successfully negotiated trunking with S1 on S2 and S3. The output also displays information about the trunk interfaces on S2 and S3.</w:t>
      </w:r>
      <w:r w:rsidRPr="000C0090">
        <w:t xml:space="preserve"> </w:t>
      </w:r>
      <w:r>
        <w:t>You will learn more about DTP later in the course.</w:t>
      </w:r>
    </w:p>
    <w:p w14:paraId="678C2288" w14:textId="77777777" w:rsidR="00263343" w:rsidRDefault="00263343" w:rsidP="00263343">
      <w:pPr>
        <w:pStyle w:val="Heading4"/>
      </w:pPr>
      <w:r>
        <w:t>Question:</w:t>
      </w:r>
    </w:p>
    <w:p w14:paraId="0615A2BC" w14:textId="77777777" w:rsidR="00263343" w:rsidRDefault="008B7FFE" w:rsidP="00263343">
      <w:pPr>
        <w:pStyle w:val="BodyTextL25"/>
        <w:spacing w:before="0"/>
      </w:pPr>
      <w:r>
        <w:t>Which active VLANs are allowed to cross the trunk?</w:t>
      </w:r>
    </w:p>
    <w:p w14:paraId="0710CC49" w14:textId="63D10D2A" w:rsidR="00263343" w:rsidRDefault="00263343" w:rsidP="00263343">
      <w:pPr>
        <w:pStyle w:val="AnswerLineL25"/>
      </w:pPr>
      <w:r>
        <w:t>T</w:t>
      </w:r>
      <w:r w:rsidR="00BD0692" w:rsidRPr="00BD0692">
        <w:rPr>
          <w:rStyle w:val="Strong"/>
          <w:b/>
          <w:bCs w:val="0"/>
          <w:i w:val="0"/>
          <w:iCs/>
          <w:color w:val="auto"/>
        </w:rPr>
        <w:t>1,10,20,30,88,99</w:t>
      </w:r>
      <w:r>
        <w:t>ype your answers here.</w:t>
      </w:r>
    </w:p>
    <w:p w14:paraId="19C7C255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Correct the native VLAN mismatch on S2 and S3.</w:t>
      </w:r>
    </w:p>
    <w:p w14:paraId="1F76EE8E" w14:textId="77777777" w:rsidR="008B7FFE" w:rsidRDefault="008B7FFE" w:rsidP="008B7FFE">
      <w:pPr>
        <w:pStyle w:val="SubStepAlpha"/>
      </w:pPr>
      <w:r>
        <w:t>Configure VLAN 99 as the native VLAN for the appropriate interfaces on S2 and S3.</w:t>
      </w:r>
    </w:p>
    <w:p w14:paraId="30AA6F7D" w14:textId="77777777" w:rsidR="008B7FFE" w:rsidRPr="0045243A" w:rsidRDefault="008B7FFE" w:rsidP="008B7FFE">
      <w:pPr>
        <w:pStyle w:val="SubStepAlpha"/>
      </w:pPr>
      <w:r>
        <w:t xml:space="preserve">Issue </w:t>
      </w:r>
      <w:r>
        <w:rPr>
          <w:b/>
        </w:rPr>
        <w:t>show interface trunk</w:t>
      </w:r>
      <w:r>
        <w:t xml:space="preserve"> command to verify the correct native VLAN configuration.</w:t>
      </w:r>
    </w:p>
    <w:p w14:paraId="1583E734" w14:textId="77777777" w:rsidR="008B7FFE" w:rsidRDefault="008B7FFE" w:rsidP="008B7FFE">
      <w:pPr>
        <w:pStyle w:val="Heading3"/>
        <w:tabs>
          <w:tab w:val="num" w:pos="936"/>
        </w:tabs>
        <w:ind w:left="936" w:hanging="936"/>
      </w:pPr>
      <w:r>
        <w:t>Verify configurations on S2 and S3.</w:t>
      </w:r>
    </w:p>
    <w:p w14:paraId="004972BD" w14:textId="77777777" w:rsidR="008B7FFE" w:rsidRPr="0045243A" w:rsidRDefault="008B7FFE" w:rsidP="008B7FFE">
      <w:pPr>
        <w:pStyle w:val="SubStepAlpha"/>
      </w:pPr>
      <w:r>
        <w:t xml:space="preserve">Issue the </w:t>
      </w:r>
      <w:r>
        <w:rPr>
          <w:b/>
        </w:rPr>
        <w:t xml:space="preserve">show interface </w:t>
      </w:r>
      <w:proofErr w:type="spellStart"/>
      <w:r w:rsidRPr="0065460F">
        <w:rPr>
          <w:i/>
        </w:rPr>
        <w:t>interface</w:t>
      </w:r>
      <w:proofErr w:type="spellEnd"/>
      <w:r w:rsidRPr="002850CB">
        <w:rPr>
          <w:b/>
        </w:rPr>
        <w:t xml:space="preserve"> switchport</w:t>
      </w:r>
      <w:r>
        <w:t xml:space="preserve"> command to verify that the native VLAN is now 99.</w:t>
      </w:r>
    </w:p>
    <w:p w14:paraId="1CC35CA8" w14:textId="77777777" w:rsidR="00263343" w:rsidRDefault="008B7FFE" w:rsidP="008B7FFE">
      <w:pPr>
        <w:pStyle w:val="SubStepAlpha"/>
      </w:pPr>
      <w:r>
        <w:t xml:space="preserve">Use the </w:t>
      </w:r>
      <w:r w:rsidRPr="00D5382D">
        <w:rPr>
          <w:b/>
        </w:rPr>
        <w:t xml:space="preserve">show </w:t>
      </w:r>
      <w:proofErr w:type="spellStart"/>
      <w:r w:rsidRPr="00D5382D">
        <w:rPr>
          <w:b/>
        </w:rPr>
        <w:t>vlan</w:t>
      </w:r>
      <w:proofErr w:type="spellEnd"/>
      <w:r>
        <w:t xml:space="preserve"> command to display information regarding configured VLANs.</w:t>
      </w:r>
    </w:p>
    <w:p w14:paraId="0DC66204" w14:textId="77777777" w:rsidR="00263343" w:rsidRDefault="00263343" w:rsidP="00263343">
      <w:pPr>
        <w:pStyle w:val="Heading4"/>
      </w:pPr>
      <w:r>
        <w:t>Question:</w:t>
      </w:r>
    </w:p>
    <w:p w14:paraId="0EAAF22C" w14:textId="77777777" w:rsidR="00263343" w:rsidRPr="00BD0692" w:rsidRDefault="008B7FFE" w:rsidP="00263343">
      <w:pPr>
        <w:pStyle w:val="BodyTextL50"/>
        <w:spacing w:before="0"/>
        <w:rPr>
          <w:rStyle w:val="Strong"/>
        </w:rPr>
      </w:pPr>
      <w:r w:rsidRPr="00BD0692">
        <w:rPr>
          <w:rStyle w:val="Strong"/>
        </w:rPr>
        <w:t>Why is port G0/1 on S2 no longer assigned to VLAN 1?</w:t>
      </w:r>
    </w:p>
    <w:p w14:paraId="17A9E3B8" w14:textId="7FE55C24" w:rsidR="00BD0692" w:rsidRDefault="00BD0692" w:rsidP="00263343">
      <w:pPr>
        <w:pStyle w:val="BodyTextL50"/>
        <w:spacing w:before="0"/>
      </w:pPr>
      <w:r w:rsidRPr="00BD0692">
        <w:rPr>
          <w:rStyle w:val="Strong"/>
        </w:rPr>
        <w:t>Port G0/1 is a trunk port and trunks ports are not displaye</w:t>
      </w:r>
      <w:r>
        <w:rPr>
          <w:rStyle w:val="Strong"/>
        </w:rPr>
        <w:t>d.</w:t>
      </w:r>
    </w:p>
    <w:p w14:paraId="4F1936BC" w14:textId="77777777" w:rsidR="00263343" w:rsidRPr="00DC410F" w:rsidRDefault="00263343" w:rsidP="00DC410F">
      <w:pPr>
        <w:pStyle w:val="AnswerLineL50"/>
      </w:pPr>
      <w:r w:rsidRPr="00DC410F">
        <w:t>Type your answers here.</w:t>
      </w:r>
    </w:p>
    <w:p w14:paraId="4262F42C" w14:textId="38B3E7BD" w:rsidR="008B2B85" w:rsidRPr="00DC410F" w:rsidRDefault="008B2B85" w:rsidP="00DC410F">
      <w:pPr>
        <w:pStyle w:val="ConfigWindow"/>
      </w:pPr>
      <w:r w:rsidRPr="00DC410F">
        <w:t>Close configuration window</w:t>
      </w:r>
    </w:p>
    <w:p w14:paraId="439F8B63" w14:textId="77777777" w:rsidR="001F68F5" w:rsidRPr="00DC410F" w:rsidRDefault="001F68F5" w:rsidP="00DC410F">
      <w:pPr>
        <w:pStyle w:val="ConfigWindow"/>
      </w:pPr>
      <w:r w:rsidRPr="00DC410F">
        <w:t>End of document</w:t>
      </w:r>
    </w:p>
    <w:sectPr w:rsidR="001F68F5" w:rsidRPr="00DC410F" w:rsidSect="007C76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B1A58" w14:textId="77777777" w:rsidR="007C762B" w:rsidRDefault="007C762B" w:rsidP="00710659">
      <w:pPr>
        <w:spacing w:after="0" w:line="240" w:lineRule="auto"/>
      </w:pPr>
      <w:r>
        <w:separator/>
      </w:r>
    </w:p>
    <w:p w14:paraId="53FE9715" w14:textId="77777777" w:rsidR="007C762B" w:rsidRDefault="007C762B"/>
  </w:endnote>
  <w:endnote w:type="continuationSeparator" w:id="0">
    <w:p w14:paraId="609B259A" w14:textId="77777777" w:rsidR="007C762B" w:rsidRDefault="007C762B" w:rsidP="00710659">
      <w:pPr>
        <w:spacing w:after="0" w:line="240" w:lineRule="auto"/>
      </w:pPr>
      <w:r>
        <w:continuationSeparator/>
      </w:r>
    </w:p>
    <w:p w14:paraId="3AFE6873" w14:textId="77777777" w:rsidR="007C762B" w:rsidRDefault="007C76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B7D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6B98" w14:textId="1A6E7A42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04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BD0692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178B" w14:textId="5A62B96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B04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BD0692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F40A4" w14:textId="77777777" w:rsidR="007C762B" w:rsidRDefault="007C762B" w:rsidP="00710659">
      <w:pPr>
        <w:spacing w:after="0" w:line="240" w:lineRule="auto"/>
      </w:pPr>
      <w:r>
        <w:separator/>
      </w:r>
    </w:p>
    <w:p w14:paraId="0EAF9080" w14:textId="77777777" w:rsidR="007C762B" w:rsidRDefault="007C762B"/>
  </w:footnote>
  <w:footnote w:type="continuationSeparator" w:id="0">
    <w:p w14:paraId="44750B17" w14:textId="77777777" w:rsidR="007C762B" w:rsidRDefault="007C762B" w:rsidP="00710659">
      <w:pPr>
        <w:spacing w:after="0" w:line="240" w:lineRule="auto"/>
      </w:pPr>
      <w:r>
        <w:continuationSeparator/>
      </w:r>
    </w:p>
    <w:p w14:paraId="5937486C" w14:textId="77777777" w:rsidR="007C762B" w:rsidRDefault="007C76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A108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8FB6119D2CD43D3ABB8987D8FE09EF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5AACD85" w14:textId="77777777" w:rsidR="00926CB2" w:rsidRDefault="009B0472" w:rsidP="008402F2">
        <w:pPr>
          <w:pStyle w:val="PageHead"/>
        </w:pPr>
        <w:r>
          <w:t>Packet Tracer - Configure Trunks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4EC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02533C7F" wp14:editId="4E44784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74179349">
    <w:abstractNumId w:val="8"/>
  </w:num>
  <w:num w:numId="2" w16cid:durableId="1626934359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534659140">
    <w:abstractNumId w:val="3"/>
  </w:num>
  <w:num w:numId="4" w16cid:durableId="553004222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76700457">
    <w:abstractNumId w:val="5"/>
  </w:num>
  <w:num w:numId="6" w16cid:durableId="1251818799">
    <w:abstractNumId w:val="0"/>
  </w:num>
  <w:num w:numId="7" w16cid:durableId="2066372515">
    <w:abstractNumId w:val="1"/>
  </w:num>
  <w:num w:numId="8" w16cid:durableId="936593843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78139935">
    <w:abstractNumId w:val="5"/>
  </w:num>
  <w:num w:numId="10" w16cid:durableId="1526139787">
    <w:abstractNumId w:val="4"/>
  </w:num>
  <w:num w:numId="11" w16cid:durableId="332610451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2" w16cid:durableId="1653288275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179340535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521822543">
    <w:abstractNumId w:val="2"/>
  </w:num>
  <w:num w:numId="15" w16cid:durableId="1743138631">
    <w:abstractNumId w:val="2"/>
  </w:num>
  <w:num w:numId="16" w16cid:durableId="1894542230">
    <w:abstractNumId w:val="9"/>
  </w:num>
  <w:num w:numId="17" w16cid:durableId="15815939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56452347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3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A20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59AA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0F54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0E4C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C7C74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68F5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34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09FC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38F"/>
    <w:rsid w:val="0031371D"/>
    <w:rsid w:val="0031789F"/>
    <w:rsid w:val="0032029B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50E5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4A93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108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5203"/>
    <w:rsid w:val="007B0C9D"/>
    <w:rsid w:val="007B5522"/>
    <w:rsid w:val="007C0EE0"/>
    <w:rsid w:val="007C1B71"/>
    <w:rsid w:val="007C2FBB"/>
    <w:rsid w:val="007C7164"/>
    <w:rsid w:val="007C7413"/>
    <w:rsid w:val="007C762B"/>
    <w:rsid w:val="007D1984"/>
    <w:rsid w:val="007D2AFE"/>
    <w:rsid w:val="007E11E0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B85"/>
    <w:rsid w:val="008B4F20"/>
    <w:rsid w:val="008B68E7"/>
    <w:rsid w:val="008B7381"/>
    <w:rsid w:val="008B7FFD"/>
    <w:rsid w:val="008B7FFE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24D0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0F91"/>
    <w:rsid w:val="00926CB2"/>
    <w:rsid w:val="00930386"/>
    <w:rsid w:val="009309F5"/>
    <w:rsid w:val="00933237"/>
    <w:rsid w:val="00933F28"/>
    <w:rsid w:val="009400C3"/>
    <w:rsid w:val="00942299"/>
    <w:rsid w:val="0094346E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472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5507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0692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456C"/>
    <w:rsid w:val="00C27E37"/>
    <w:rsid w:val="00C32713"/>
    <w:rsid w:val="00C351B8"/>
    <w:rsid w:val="00C410D9"/>
    <w:rsid w:val="00C44DB7"/>
    <w:rsid w:val="00C4510A"/>
    <w:rsid w:val="00C47F2E"/>
    <w:rsid w:val="00C52BA6"/>
    <w:rsid w:val="00C55684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1EB6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10F"/>
    <w:rsid w:val="00DC53D6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3D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0F09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23B8F"/>
  <w15:docId w15:val="{73D1B30E-B4B2-4DFD-A4D4-B3AD68E2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F24D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8F24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8F24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8F24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F24D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F24D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F24D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F24D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F24D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F24D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24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F24D0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8F24D0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F24D0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8F24D0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F24D0"/>
    <w:pPr>
      <w:ind w:left="720"/>
    </w:pPr>
  </w:style>
  <w:style w:type="paragraph" w:styleId="Header">
    <w:name w:val="header"/>
    <w:basedOn w:val="Normal"/>
    <w:link w:val="HeaderChar"/>
    <w:unhideWhenUsed/>
    <w:rsid w:val="008F2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24D0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F24D0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F24D0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4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F24D0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F24D0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F24D0"/>
  </w:style>
  <w:style w:type="table" w:styleId="TableGrid">
    <w:name w:val="Table Grid"/>
    <w:basedOn w:val="TableNormal"/>
    <w:uiPriority w:val="59"/>
    <w:rsid w:val="008F2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F24D0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8F24D0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8F24D0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8F24D0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F24D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8F24D0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8F24D0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8F24D0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8F24D0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8F24D0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8F24D0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8F24D0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F24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F24D0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8F24D0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8F24D0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8F24D0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8F24D0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8F24D0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F24D0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8F24D0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8F24D0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8F24D0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8F24D0"/>
    <w:rPr>
      <w:color w:val="EE0000"/>
    </w:rPr>
  </w:style>
  <w:style w:type="paragraph" w:customStyle="1" w:styleId="BodyTextL25Bold">
    <w:name w:val="Body Text L25 Bold"/>
    <w:basedOn w:val="BodyTextL25"/>
    <w:qFormat/>
    <w:rsid w:val="008F24D0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F24D0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8F24D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F24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F24D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24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F24D0"/>
    <w:rPr>
      <w:b/>
      <w:bCs/>
    </w:rPr>
  </w:style>
  <w:style w:type="paragraph" w:customStyle="1" w:styleId="ReflectionQ">
    <w:name w:val="Reflection Q"/>
    <w:basedOn w:val="BodyTextL25"/>
    <w:qFormat/>
    <w:rsid w:val="008F24D0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8F24D0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F24D0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8F24D0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8F24D0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F24D0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8F24D0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8F24D0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8F24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8F24D0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F24D0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8F24D0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24D0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8F24D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8F24D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8F24D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8F24D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8F24D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8F24D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8F24D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8F24D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8F24D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8F24D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8F24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8F24D0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8F24D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8F24D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8F24D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8F24D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8F24D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8F24D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8F24D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8F24D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8F24D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8F24D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8F24D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8F24D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8F24D0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8F24D0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8F24D0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8F24D0"/>
    <w:rPr>
      <w:b/>
    </w:rPr>
  </w:style>
  <w:style w:type="character" w:customStyle="1" w:styleId="CMDChar">
    <w:name w:val="CMD Char"/>
    <w:basedOn w:val="DefaultParagraphFont"/>
    <w:link w:val="CMD"/>
    <w:rsid w:val="008F24D0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8F24D0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8F24D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8F24D0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1F68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F24D0"/>
    <w:rPr>
      <w:color w:val="808080"/>
    </w:rPr>
  </w:style>
  <w:style w:type="paragraph" w:customStyle="1" w:styleId="CMDRed">
    <w:name w:val="CMD Red"/>
    <w:basedOn w:val="CMD"/>
    <w:link w:val="CMDRedChar"/>
    <w:qFormat/>
    <w:rsid w:val="008F24D0"/>
    <w:rPr>
      <w:color w:val="EE0000"/>
    </w:rPr>
  </w:style>
  <w:style w:type="character" w:customStyle="1" w:styleId="CMDRedChar">
    <w:name w:val="CMD Red Char"/>
    <w:basedOn w:val="CMDChar"/>
    <w:link w:val="CMDRed"/>
    <w:rsid w:val="008F24D0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8F24D0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8F24D0"/>
    <w:rPr>
      <w:szCs w:val="22"/>
    </w:rPr>
  </w:style>
  <w:style w:type="character" w:customStyle="1" w:styleId="CMDOutputChar">
    <w:name w:val="CMD Output Char"/>
    <w:basedOn w:val="BodyTextL25Char"/>
    <w:link w:val="CMDOutput"/>
    <w:rsid w:val="008F24D0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8F24D0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NoList"/>
    <w:uiPriority w:val="99"/>
    <w:rsid w:val="008B7FFE"/>
    <w:pPr>
      <w:numPr>
        <w:numId w:val="10"/>
      </w:numPr>
    </w:pPr>
  </w:style>
  <w:style w:type="character" w:customStyle="1" w:styleId="Heading1Gray">
    <w:name w:val="Heading 1 Gray"/>
    <w:basedOn w:val="Heading1Char"/>
    <w:uiPriority w:val="1"/>
    <w:qFormat/>
    <w:rsid w:val="008F24D0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Drawing">
    <w:name w:val="Drawing"/>
    <w:basedOn w:val="AnswerLineL25"/>
    <w:qFormat/>
    <w:rsid w:val="008F24D0"/>
  </w:style>
  <w:style w:type="paragraph" w:customStyle="1" w:styleId="TableAnswer">
    <w:name w:val="Table Answer"/>
    <w:basedOn w:val="TableText"/>
    <w:qFormat/>
    <w:rsid w:val="008F24D0"/>
  </w:style>
  <w:style w:type="character" w:customStyle="1" w:styleId="Heading2Gray">
    <w:name w:val="Heading 2 Gray"/>
    <w:basedOn w:val="Heading2Char"/>
    <w:uiPriority w:val="1"/>
    <w:qFormat/>
    <w:rsid w:val="008F24D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8F24D0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8F24D0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8F24D0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8F24D0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8F24D0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8F24D0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8F24D0"/>
    <w:rPr>
      <w:rFonts w:ascii="Courier New" w:hAnsi="Courier New"/>
      <w:szCs w:val="22"/>
    </w:rPr>
  </w:style>
  <w:style w:type="character" w:styleId="Strong">
    <w:name w:val="Strong"/>
    <w:basedOn w:val="DefaultParagraphFont"/>
    <w:uiPriority w:val="22"/>
    <w:qFormat/>
    <w:rsid w:val="00BD06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holzing\AppData\Roaming\Microsoft\Templates\Lab_Template%20-%20ILM%20-%20La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FB6119D2CD43D3ABB8987D8FE0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8908-CED3-4B68-B863-DE19C91FCE98}"/>
      </w:docPartPr>
      <w:docPartBody>
        <w:p w:rsidR="001E525A" w:rsidRDefault="0091345B">
          <w:pPr>
            <w:pStyle w:val="78FB6119D2CD43D3ABB8987D8FE09EF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B"/>
    <w:rsid w:val="00033173"/>
    <w:rsid w:val="001A106D"/>
    <w:rsid w:val="001E525A"/>
    <w:rsid w:val="00241B77"/>
    <w:rsid w:val="00470A2B"/>
    <w:rsid w:val="007C024F"/>
    <w:rsid w:val="008E31EC"/>
    <w:rsid w:val="0091345B"/>
    <w:rsid w:val="00BB33F9"/>
    <w:rsid w:val="00F9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8FB6119D2CD43D3ABB8987D8FE09EFC">
    <w:name w:val="78FB6119D2CD43D3ABB8987D8FE09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9D6761-D133-45FD-8261-A68C71F05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 - Latest</Template>
  <TotalTime>7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Trunks</vt:lpstr>
    </vt:vector>
  </TitlesOfParts>
  <Company>Cisco Systems, Inc.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Trunks</dc:title>
  <dc:creator>Mubarek</dc:creator>
  <dc:description>2013</dc:description>
  <cp:lastModifiedBy>Administrator</cp:lastModifiedBy>
  <cp:revision>2</cp:revision>
  <cp:lastPrinted>2019-10-19T16:17:00Z</cp:lastPrinted>
  <dcterms:created xsi:type="dcterms:W3CDTF">2024-02-11T05:23:00Z</dcterms:created>
  <dcterms:modified xsi:type="dcterms:W3CDTF">2024-02-11T05:23:00Z</dcterms:modified>
</cp:coreProperties>
</file>