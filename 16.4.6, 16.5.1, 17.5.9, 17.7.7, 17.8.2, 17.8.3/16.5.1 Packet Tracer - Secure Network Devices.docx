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7748" w14:textId="44208A2B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B6DAA" w:rsidRPr="00B26C73">
            <w:t>Packet Tracer - Secure Network Devices</w:t>
          </w:r>
        </w:sdtContent>
      </w:sdt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Interface, IP Address / Mask and Default Gateway. This table contains cells marked as &quot;blank&quot; where you can record the IP address / prefix and default gateway for the PCs."/>
      </w:tblPr>
      <w:tblGrid>
        <w:gridCol w:w="1436"/>
        <w:gridCol w:w="1441"/>
        <w:gridCol w:w="2522"/>
        <w:gridCol w:w="2253"/>
        <w:gridCol w:w="2428"/>
      </w:tblGrid>
      <w:tr w:rsidR="00B45F4C" w14:paraId="404A1D01" w14:textId="77777777" w:rsidTr="0076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4" w:type="dxa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39" w:type="dxa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518" w:type="dxa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249" w:type="dxa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424" w:type="dxa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B45F4C" w14:paraId="31CB1491" w14:textId="77777777" w:rsidTr="007667B4">
        <w:tc>
          <w:tcPr>
            <w:tcW w:w="1434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39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518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249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7930AF37" w14:textId="77777777" w:rsidTr="007667B4">
        <w:tc>
          <w:tcPr>
            <w:tcW w:w="1434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39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518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249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0250B39A" w14:textId="77777777" w:rsidTr="009B52E9">
        <w:tc>
          <w:tcPr>
            <w:tcW w:w="1434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39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518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249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484B0D79" w14:textId="7EA0357E" w:rsidR="00B45F4C" w:rsidRPr="002D6E8E" w:rsidRDefault="002D6E8E" w:rsidP="002D6E8E">
            <w:pPr>
              <w:pStyle w:val="TableText"/>
            </w:pPr>
            <w:r w:rsidRPr="002D6E8E">
              <w:rPr>
                <w:rStyle w:val="Strong"/>
                <w:b w:val="0"/>
                <w:bCs w:val="0"/>
              </w:rPr>
              <w:t>192.168.1.1</w:t>
            </w:r>
          </w:p>
        </w:tc>
      </w:tr>
      <w:tr w:rsidR="00B45F4C" w14:paraId="39CE9BF2" w14:textId="77777777" w:rsidTr="007667B4">
        <w:trPr>
          <w:trHeight w:val="386"/>
        </w:trPr>
        <w:tc>
          <w:tcPr>
            <w:tcW w:w="1434" w:type="dxa"/>
          </w:tcPr>
          <w:p w14:paraId="6D06C9D9" w14:textId="77777777" w:rsidR="00B45F4C" w:rsidRDefault="00B45F4C" w:rsidP="00B26C73">
            <w:pPr>
              <w:pStyle w:val="TableText"/>
            </w:pPr>
            <w:r>
              <w:t>PC</w:t>
            </w:r>
          </w:p>
        </w:tc>
        <w:tc>
          <w:tcPr>
            <w:tcW w:w="1439" w:type="dxa"/>
          </w:tcPr>
          <w:p w14:paraId="387A7ECC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4E5F3758" w14:textId="77777777" w:rsidR="00B45F4C" w:rsidRDefault="00B45F4C" w:rsidP="00B26C73">
            <w:pPr>
              <w:pStyle w:val="TableText"/>
            </w:pPr>
            <w:r>
              <w:t>192.168.1.2</w:t>
            </w:r>
          </w:p>
        </w:tc>
        <w:tc>
          <w:tcPr>
            <w:tcW w:w="2249" w:type="dxa"/>
          </w:tcPr>
          <w:p w14:paraId="35DAFFA3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2D8DF3CC" w14:textId="2E199C4E" w:rsidR="00B45F4C" w:rsidRPr="002D6E8E" w:rsidRDefault="002D6E8E" w:rsidP="002D6E8E">
            <w:pPr>
              <w:pStyle w:val="TableText"/>
            </w:pPr>
            <w:r w:rsidRPr="002D6E8E">
              <w:rPr>
                <w:rStyle w:val="Strong"/>
                <w:b w:val="0"/>
                <w:bCs w:val="0"/>
              </w:rPr>
              <w:t>1</w:t>
            </w:r>
            <w:r w:rsidRPr="002D6E8E">
              <w:t>92.168.1.1</w:t>
            </w:r>
          </w:p>
        </w:tc>
      </w:tr>
      <w:tr w:rsidR="00B45F4C" w14:paraId="44C4828F" w14:textId="77777777" w:rsidTr="009B52E9">
        <w:tc>
          <w:tcPr>
            <w:tcW w:w="1434" w:type="dxa"/>
          </w:tcPr>
          <w:p w14:paraId="46416DA7" w14:textId="77777777" w:rsidR="00B45F4C" w:rsidRDefault="00B45F4C" w:rsidP="00B26C73">
            <w:pPr>
              <w:pStyle w:val="TableText"/>
            </w:pPr>
            <w:r>
              <w:t>Laptop</w:t>
            </w:r>
          </w:p>
        </w:tc>
        <w:tc>
          <w:tcPr>
            <w:tcW w:w="1439" w:type="dxa"/>
          </w:tcPr>
          <w:p w14:paraId="5718783B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0C96418" w14:textId="77777777" w:rsidR="00B45F4C" w:rsidRDefault="00B45F4C" w:rsidP="00B26C73">
            <w:pPr>
              <w:pStyle w:val="TableText"/>
            </w:pPr>
            <w:r>
              <w:t>192.168.1.10</w:t>
            </w:r>
          </w:p>
        </w:tc>
        <w:tc>
          <w:tcPr>
            <w:tcW w:w="2249" w:type="dxa"/>
          </w:tcPr>
          <w:p w14:paraId="2911E5CE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2EA9D7B2" w14:textId="76E294DC" w:rsidR="00B45F4C" w:rsidRPr="003837B5" w:rsidRDefault="002D6E8E" w:rsidP="002D6E8E">
            <w:pPr>
              <w:pStyle w:val="TableText"/>
            </w:pPr>
            <w:r>
              <w:t>192.168.1.1</w:t>
            </w:r>
          </w:p>
        </w:tc>
      </w:tr>
      <w:tr w:rsidR="00B45F4C" w14:paraId="49CA9E0D" w14:textId="77777777" w:rsidTr="009B52E9">
        <w:tc>
          <w:tcPr>
            <w:tcW w:w="1434" w:type="dxa"/>
          </w:tcPr>
          <w:p w14:paraId="41D178F2" w14:textId="77777777" w:rsidR="00B45F4C" w:rsidRDefault="00B45F4C" w:rsidP="00B26C73">
            <w:pPr>
              <w:pStyle w:val="TableText"/>
            </w:pPr>
            <w:r>
              <w:t>Remote PC</w:t>
            </w:r>
          </w:p>
        </w:tc>
        <w:tc>
          <w:tcPr>
            <w:tcW w:w="1439" w:type="dxa"/>
          </w:tcPr>
          <w:p w14:paraId="1C19C351" w14:textId="77777777" w:rsidR="00B45F4C" w:rsidRDefault="00B45F4C" w:rsidP="00B26C73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366C761" w14:textId="77777777" w:rsidR="00B45F4C" w:rsidRDefault="00B45F4C" w:rsidP="00B26C73">
            <w:pPr>
              <w:pStyle w:val="TableText"/>
            </w:pPr>
            <w:r>
              <w:t>192.168.2.10</w:t>
            </w:r>
          </w:p>
        </w:tc>
        <w:tc>
          <w:tcPr>
            <w:tcW w:w="2249" w:type="dxa"/>
          </w:tcPr>
          <w:p w14:paraId="38FB9C9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424" w:type="dxa"/>
          </w:tcPr>
          <w:p w14:paraId="27B44512" w14:textId="06A37EFB" w:rsidR="00B45F4C" w:rsidRPr="003837B5" w:rsidRDefault="002D6E8E" w:rsidP="002D6E8E">
            <w:pPr>
              <w:pStyle w:val="TableText"/>
            </w:pPr>
            <w:r>
              <w:t>192.168.2.1</w:t>
            </w:r>
          </w:p>
        </w:tc>
      </w:tr>
    </w:tbl>
    <w:p w14:paraId="1AA293E5" w14:textId="77777777" w:rsidR="003965DE" w:rsidRDefault="003965DE" w:rsidP="003965DE">
      <w:pPr>
        <w:pStyle w:val="ConfigWindow"/>
      </w:pPr>
      <w:r>
        <w:t>Blank Line, No additional information</w:t>
      </w:r>
    </w:p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lastRenderedPageBreak/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7684A901" w14:textId="77777777" w:rsidR="008C367A" w:rsidRDefault="008C367A" w:rsidP="008C367A">
      <w:pPr>
        <w:pStyle w:val="ConfigWindow"/>
      </w:pPr>
      <w:r>
        <w:t>End of document</w:t>
      </w:r>
    </w:p>
    <w:sectPr w:rsidR="008C367A" w:rsidSect="00080E2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0616" w14:textId="77777777" w:rsidR="00080E2A" w:rsidRDefault="00080E2A" w:rsidP="00710659">
      <w:pPr>
        <w:spacing w:after="0" w:line="240" w:lineRule="auto"/>
      </w:pPr>
      <w:r>
        <w:separator/>
      </w:r>
    </w:p>
    <w:p w14:paraId="7E12375B" w14:textId="77777777" w:rsidR="00080E2A" w:rsidRDefault="00080E2A"/>
  </w:endnote>
  <w:endnote w:type="continuationSeparator" w:id="0">
    <w:p w14:paraId="5E8271CF" w14:textId="77777777" w:rsidR="00080E2A" w:rsidRDefault="00080E2A" w:rsidP="00710659">
      <w:pPr>
        <w:spacing w:after="0" w:line="240" w:lineRule="auto"/>
      </w:pPr>
      <w:r>
        <w:continuationSeparator/>
      </w:r>
    </w:p>
    <w:p w14:paraId="4D54F973" w14:textId="77777777" w:rsidR="00080E2A" w:rsidRDefault="00080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9C88" w14:textId="001B77B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D6E8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2798" w14:textId="5711C73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D6E8E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0CD9" w14:textId="77777777" w:rsidR="00080E2A" w:rsidRDefault="00080E2A" w:rsidP="00710659">
      <w:pPr>
        <w:spacing w:after="0" w:line="240" w:lineRule="auto"/>
      </w:pPr>
      <w:r>
        <w:separator/>
      </w:r>
    </w:p>
    <w:p w14:paraId="636595F4" w14:textId="77777777" w:rsidR="00080E2A" w:rsidRDefault="00080E2A"/>
  </w:footnote>
  <w:footnote w:type="continuationSeparator" w:id="0">
    <w:p w14:paraId="0B126B80" w14:textId="77777777" w:rsidR="00080E2A" w:rsidRDefault="00080E2A" w:rsidP="00710659">
      <w:pPr>
        <w:spacing w:after="0" w:line="240" w:lineRule="auto"/>
      </w:pPr>
      <w:r>
        <w:continuationSeparator/>
      </w:r>
    </w:p>
    <w:p w14:paraId="5CB2BD9A" w14:textId="77777777" w:rsidR="00080E2A" w:rsidRDefault="00080E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7910183">
    <w:abstractNumId w:val="7"/>
  </w:num>
  <w:num w:numId="2" w16cid:durableId="1485776166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29435694">
    <w:abstractNumId w:val="3"/>
  </w:num>
  <w:num w:numId="4" w16cid:durableId="20440912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59950011">
    <w:abstractNumId w:val="4"/>
  </w:num>
  <w:num w:numId="6" w16cid:durableId="1474330183">
    <w:abstractNumId w:val="0"/>
  </w:num>
  <w:num w:numId="7" w16cid:durableId="208618254">
    <w:abstractNumId w:val="1"/>
  </w:num>
  <w:num w:numId="8" w16cid:durableId="140845584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75350609">
    <w:abstractNumId w:val="4"/>
  </w:num>
  <w:num w:numId="10" w16cid:durableId="47796365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147725992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70525744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06301569">
    <w:abstractNumId w:val="2"/>
  </w:num>
  <w:num w:numId="14" w16cid:durableId="1829855513">
    <w:abstractNumId w:val="8"/>
  </w:num>
  <w:num w:numId="15" w16cid:durableId="12766009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102856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36E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53B8C"/>
    <w:rsid w:val="00060696"/>
    <w:rsid w:val="00062D89"/>
    <w:rsid w:val="00067A67"/>
    <w:rsid w:val="00070C16"/>
    <w:rsid w:val="00075EA9"/>
    <w:rsid w:val="000769CF"/>
    <w:rsid w:val="00080E2A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18A9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22C9"/>
    <w:rsid w:val="002C04C4"/>
    <w:rsid w:val="002C090C"/>
    <w:rsid w:val="002C1243"/>
    <w:rsid w:val="002C1815"/>
    <w:rsid w:val="002C475E"/>
    <w:rsid w:val="002C6AD6"/>
    <w:rsid w:val="002D6C2A"/>
    <w:rsid w:val="002D6E8E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837B5"/>
    <w:rsid w:val="00390C38"/>
    <w:rsid w:val="00392748"/>
    <w:rsid w:val="00392C65"/>
    <w:rsid w:val="00392ED5"/>
    <w:rsid w:val="003965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31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7B4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774AE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367A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2E9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2BE"/>
    <w:rsid w:val="00AE56C0"/>
    <w:rsid w:val="00AF6D4E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7ED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4603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2A7D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92309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965D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965D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965D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965D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965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65D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65D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65D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65D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65D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65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965D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965D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965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965D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965DE"/>
    <w:pPr>
      <w:ind w:left="720"/>
    </w:pPr>
  </w:style>
  <w:style w:type="paragraph" w:styleId="Header">
    <w:name w:val="header"/>
    <w:basedOn w:val="Normal"/>
    <w:link w:val="HeaderChar"/>
    <w:unhideWhenUsed/>
    <w:rsid w:val="0039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65D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965DE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965D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65D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965D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965DE"/>
  </w:style>
  <w:style w:type="table" w:styleId="TableGrid">
    <w:name w:val="Table Grid"/>
    <w:basedOn w:val="TableNormal"/>
    <w:uiPriority w:val="59"/>
    <w:rsid w:val="0039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965D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965D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965D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965D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6E9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965D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965D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965D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965D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965D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965D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965D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965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965D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965D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965D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3965D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3965D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965D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965D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965D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965D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965D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965D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965DE"/>
    <w:rPr>
      <w:color w:val="EE0000"/>
    </w:rPr>
  </w:style>
  <w:style w:type="paragraph" w:customStyle="1" w:styleId="BodyTextL25Bold">
    <w:name w:val="Body Text L25 Bold"/>
    <w:basedOn w:val="BodyTextL25"/>
    <w:qFormat/>
    <w:rsid w:val="003965D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965D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965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965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965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5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965DE"/>
    <w:rPr>
      <w:b/>
      <w:bCs/>
    </w:rPr>
  </w:style>
  <w:style w:type="paragraph" w:customStyle="1" w:styleId="ReflectionQ">
    <w:name w:val="Reflection Q"/>
    <w:basedOn w:val="BodyTextL25"/>
    <w:qFormat/>
    <w:rsid w:val="003965D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965D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965D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965D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965D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965D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965D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965D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965D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965D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965D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965D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65D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965D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965D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965D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965D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965D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965D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965D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965D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965D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965D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96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965D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965D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965D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965D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965D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965D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965D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965D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965D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965D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965D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965D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965D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965D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965D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965D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965DE"/>
    <w:rPr>
      <w:b/>
    </w:rPr>
  </w:style>
  <w:style w:type="character" w:customStyle="1" w:styleId="CMDChar">
    <w:name w:val="CMD Char"/>
    <w:basedOn w:val="DefaultParagraphFont"/>
    <w:link w:val="CMD"/>
    <w:rsid w:val="003965D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965D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965D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965D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3965DE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  <w:style w:type="paragraph" w:customStyle="1" w:styleId="CMDRed">
    <w:name w:val="CMD Red"/>
    <w:basedOn w:val="CMD"/>
    <w:link w:val="CMDRedChar"/>
    <w:qFormat/>
    <w:rsid w:val="003965DE"/>
    <w:rPr>
      <w:color w:val="EE0000"/>
    </w:rPr>
  </w:style>
  <w:style w:type="character" w:customStyle="1" w:styleId="CMDRedChar">
    <w:name w:val="CMD Red Char"/>
    <w:basedOn w:val="CMDChar"/>
    <w:link w:val="CMDRed"/>
    <w:rsid w:val="003965D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965D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965DE"/>
    <w:rPr>
      <w:szCs w:val="22"/>
    </w:rPr>
  </w:style>
  <w:style w:type="character" w:customStyle="1" w:styleId="CMDOutputChar">
    <w:name w:val="CMD Output Char"/>
    <w:basedOn w:val="BodyTextL25Char"/>
    <w:link w:val="CMDOutput"/>
    <w:rsid w:val="003965D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965D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965DE"/>
  </w:style>
  <w:style w:type="paragraph" w:customStyle="1" w:styleId="TableAnswer">
    <w:name w:val="Table Answer"/>
    <w:basedOn w:val="TableText"/>
    <w:qFormat/>
    <w:rsid w:val="003965DE"/>
  </w:style>
  <w:style w:type="character" w:customStyle="1" w:styleId="Heading2Gray">
    <w:name w:val="Heading 2 Gray"/>
    <w:basedOn w:val="Heading2Char"/>
    <w:uiPriority w:val="1"/>
    <w:qFormat/>
    <w:rsid w:val="003965D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965D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965D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965D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965D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965D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965D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965DE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2D6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56AF9"/>
    <w:rsid w:val="003858CE"/>
    <w:rsid w:val="003E115C"/>
    <w:rsid w:val="0050440D"/>
    <w:rsid w:val="006C11F2"/>
    <w:rsid w:val="0071351B"/>
    <w:rsid w:val="007603D7"/>
    <w:rsid w:val="00817AC2"/>
    <w:rsid w:val="0088066A"/>
    <w:rsid w:val="00A16FB0"/>
    <w:rsid w:val="00C135C5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A4198-8AD5-4C64-9FC3-863262B3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Mubarek</dc:creator>
  <dc:description>2019</dc:description>
  <cp:lastModifiedBy>Administrator</cp:lastModifiedBy>
  <cp:revision>2</cp:revision>
  <cp:lastPrinted>2019-09-19T20:29:00Z</cp:lastPrinted>
  <dcterms:created xsi:type="dcterms:W3CDTF">2024-01-23T06:37:00Z</dcterms:created>
  <dcterms:modified xsi:type="dcterms:W3CDTF">2024-01-23T06:37:00Z</dcterms:modified>
</cp:coreProperties>
</file>