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3420F" w14:textId="7C1C80C5" w:rsidR="004D36D7" w:rsidRPr="00FD4A68" w:rsidRDefault="00000000" w:rsidP="003A4C3D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C8E5D5036D184F77B44720DD9CD1F7B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290641" w:rsidRPr="003A4C3D">
            <w:t>Packet Tracer - Design and Build a Small Network</w:t>
          </w:r>
          <w:r w:rsidR="003A4C3D">
            <w:t xml:space="preserve"> - Physical Mode</w:t>
          </w:r>
        </w:sdtContent>
      </w:sdt>
    </w:p>
    <w:p w14:paraId="68AB7FB8" w14:textId="77777777" w:rsidR="00C62780" w:rsidRPr="00BB73FF" w:rsidRDefault="00C62780" w:rsidP="00C62780">
      <w:pPr>
        <w:pStyle w:val="Heading1"/>
      </w:pPr>
      <w:r w:rsidRPr="00BB73FF">
        <w:t>Objective</w:t>
      </w:r>
      <w:r>
        <w:t>s</w:t>
      </w:r>
    </w:p>
    <w:p w14:paraId="164F9FA5" w14:textId="77777777" w:rsidR="00C62780" w:rsidRPr="00F968BA" w:rsidRDefault="00C62780" w:rsidP="00AC08FC">
      <w:pPr>
        <w:pStyle w:val="BodyTextL25"/>
        <w:rPr>
          <w:b/>
        </w:rPr>
      </w:pPr>
      <w:r w:rsidRPr="00F968BA">
        <w:t>Explain how a small network of directly connected segments is created, configured</w:t>
      </w:r>
      <w:r>
        <w:t>,</w:t>
      </w:r>
      <w:r w:rsidRPr="00F968BA">
        <w:t xml:space="preserve"> and verified.</w:t>
      </w:r>
    </w:p>
    <w:p w14:paraId="7687AAFC" w14:textId="07728FCA" w:rsidR="00C62780" w:rsidRPr="00660CDB" w:rsidRDefault="00C62780" w:rsidP="00660CDB">
      <w:pPr>
        <w:pStyle w:val="Heading1"/>
      </w:pPr>
      <w:r>
        <w:t>Background /Scenario</w:t>
      </w:r>
    </w:p>
    <w:p w14:paraId="11A52897" w14:textId="2F48A5E0" w:rsidR="00C62780" w:rsidRPr="00D72E29" w:rsidRDefault="00660CDB" w:rsidP="00AC08FC">
      <w:pPr>
        <w:pStyle w:val="BodyTextL25"/>
      </w:pPr>
      <w:r>
        <w:t xml:space="preserve">In this </w:t>
      </w:r>
      <w:r w:rsidR="00790791">
        <w:t xml:space="preserve">Packet Tracer Physical Mode (PTPM) </w:t>
      </w:r>
      <w:r>
        <w:t>activity, you will d</w:t>
      </w:r>
      <w:r w:rsidR="00C62780" w:rsidRPr="00D72E29">
        <w:t>esign and build a network from scratch.</w:t>
      </w:r>
      <w:r>
        <w:t xml:space="preserve"> </w:t>
      </w:r>
      <w:r w:rsidR="00C62780" w:rsidRPr="00D72E29">
        <w:t>Your design must include a minimum of one</w:t>
      </w:r>
      <w:r w:rsidR="00C62780">
        <w:t xml:space="preserve"> Cisco</w:t>
      </w:r>
      <w:r w:rsidR="00C62780" w:rsidRPr="00D72E29">
        <w:t xml:space="preserve"> </w:t>
      </w:r>
      <w:r w:rsidR="00C62780">
        <w:t xml:space="preserve">4321 </w:t>
      </w:r>
      <w:r w:rsidR="00C62780" w:rsidRPr="00D72E29">
        <w:t xml:space="preserve">router, </w:t>
      </w:r>
      <w:r w:rsidR="00C62780">
        <w:t xml:space="preserve">two Cisco 2960 switches, </w:t>
      </w:r>
      <w:r w:rsidR="00C62780" w:rsidRPr="00D72E29">
        <w:t xml:space="preserve">and </w:t>
      </w:r>
      <w:r w:rsidR="00C62780">
        <w:t>two</w:t>
      </w:r>
      <w:r w:rsidR="00C62780" w:rsidRPr="00D72E29">
        <w:t xml:space="preserve"> PC</w:t>
      </w:r>
      <w:r w:rsidR="00C62780">
        <w:t>s</w:t>
      </w:r>
      <w:r w:rsidR="00C62780" w:rsidRPr="00D72E29">
        <w:t>.</w:t>
      </w:r>
      <w:r>
        <w:t xml:space="preserve"> </w:t>
      </w:r>
      <w:r w:rsidR="00C62780" w:rsidRPr="00D72E29">
        <w:t xml:space="preserve">Fully configure the network </w:t>
      </w:r>
      <w:r w:rsidR="00C62780">
        <w:t xml:space="preserve">and </w:t>
      </w:r>
      <w:r w:rsidR="00C62780" w:rsidRPr="00D72E29">
        <w:t>use IPv4 or IPv6 (subnetting must be included as a part of your addressing scheme).</w:t>
      </w:r>
      <w:r>
        <w:t xml:space="preserve"> </w:t>
      </w:r>
      <w:r w:rsidR="00C62780" w:rsidRPr="00D72E29">
        <w:t xml:space="preserve">Verify the network using at least five </w:t>
      </w:r>
      <w:r w:rsidR="00C62780" w:rsidRPr="00835FF8">
        <w:rPr>
          <w:b/>
          <w:bCs/>
        </w:rPr>
        <w:t>show</w:t>
      </w:r>
      <w:r w:rsidR="00C62780" w:rsidRPr="00D72E29">
        <w:t xml:space="preserve"> commands.</w:t>
      </w:r>
      <w:r>
        <w:t xml:space="preserve"> </w:t>
      </w:r>
      <w:r w:rsidR="00C62780" w:rsidRPr="00D72E29">
        <w:t>Secure the network using SSH, secure passwords</w:t>
      </w:r>
      <w:r w:rsidR="00835FF8">
        <w:t>,</w:t>
      </w:r>
      <w:r w:rsidR="00C62780" w:rsidRPr="00D72E29">
        <w:t xml:space="preserve"> and console passwords (minimum).</w:t>
      </w:r>
    </w:p>
    <w:p w14:paraId="5AA9162C" w14:textId="38CF441A" w:rsidR="00C62780" w:rsidRDefault="00C62780" w:rsidP="00B34A5D">
      <w:pPr>
        <w:pStyle w:val="Heading1"/>
      </w:pPr>
      <w:r>
        <w:t>Reflection</w:t>
      </w:r>
      <w:r w:rsidR="00DC30A6">
        <w:t xml:space="preserve"> Questions</w:t>
      </w:r>
    </w:p>
    <w:p w14:paraId="23C48B40" w14:textId="77777777" w:rsidR="00C62780" w:rsidRDefault="00C62780" w:rsidP="00A66123">
      <w:pPr>
        <w:pStyle w:val="ReflectionQ"/>
      </w:pPr>
      <w:r>
        <w:t>What was the most difficult portion of this activity?</w:t>
      </w:r>
    </w:p>
    <w:p w14:paraId="461ED3FE" w14:textId="77777777" w:rsidR="00C62780" w:rsidRDefault="00C62780" w:rsidP="00A66123">
      <w:pPr>
        <w:pStyle w:val="AnswerLineL25"/>
      </w:pPr>
      <w:r>
        <w:t>Type you answers here.</w:t>
      </w:r>
    </w:p>
    <w:p w14:paraId="02856804" w14:textId="77777777" w:rsidR="00C62780" w:rsidRDefault="00C62780" w:rsidP="00A66123">
      <w:pPr>
        <w:pStyle w:val="ReflectionQ"/>
      </w:pPr>
      <w:r w:rsidRPr="00F968BA">
        <w:t>Why</w:t>
      </w:r>
      <w:r>
        <w:t xml:space="preserve"> do you think network documentation is so important to this activity and in the real world?</w:t>
      </w:r>
    </w:p>
    <w:p w14:paraId="7DFAD35B" w14:textId="58C15926" w:rsidR="00A66123" w:rsidRDefault="00A66123" w:rsidP="00A66123">
      <w:pPr>
        <w:pStyle w:val="AnswerLineL25"/>
      </w:pPr>
      <w:r>
        <w:t>Type you answers here.</w:t>
      </w:r>
    </w:p>
    <w:p w14:paraId="3D08E30D" w14:textId="77777777" w:rsidR="00AC08FC" w:rsidRPr="00AC08FC" w:rsidRDefault="00AC08FC" w:rsidP="00AC08FC">
      <w:pPr>
        <w:pStyle w:val="ConfigWindow"/>
      </w:pPr>
      <w:r>
        <w:t>End of document</w:t>
      </w:r>
    </w:p>
    <w:sectPr w:rsidR="00AC08FC" w:rsidRPr="00AC08FC" w:rsidSect="001033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882D9" w14:textId="77777777" w:rsidR="001033BA" w:rsidRDefault="001033BA" w:rsidP="00710659">
      <w:pPr>
        <w:spacing w:after="0" w:line="240" w:lineRule="auto"/>
      </w:pPr>
      <w:r>
        <w:separator/>
      </w:r>
    </w:p>
    <w:p w14:paraId="3E507AED" w14:textId="77777777" w:rsidR="001033BA" w:rsidRDefault="001033BA"/>
  </w:endnote>
  <w:endnote w:type="continuationSeparator" w:id="0">
    <w:p w14:paraId="04F53155" w14:textId="77777777" w:rsidR="001033BA" w:rsidRDefault="001033BA" w:rsidP="00710659">
      <w:pPr>
        <w:spacing w:after="0" w:line="240" w:lineRule="auto"/>
      </w:pPr>
      <w:r>
        <w:continuationSeparator/>
      </w:r>
    </w:p>
    <w:p w14:paraId="4D723676" w14:textId="77777777" w:rsidR="001033BA" w:rsidRDefault="001033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206B4" w14:textId="77777777" w:rsidR="00832B75" w:rsidRDefault="00832B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35C1" w14:textId="46095CC6" w:rsidR="00832B75" w:rsidRPr="00882B63" w:rsidRDefault="00832B7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9112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A3294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11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D1D26" w14:textId="6C165E1A" w:rsidR="00832B75" w:rsidRPr="00882B63" w:rsidRDefault="00832B7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9112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A3294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11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CA79B" w14:textId="77777777" w:rsidR="001033BA" w:rsidRDefault="001033BA" w:rsidP="00710659">
      <w:pPr>
        <w:spacing w:after="0" w:line="240" w:lineRule="auto"/>
      </w:pPr>
      <w:r>
        <w:separator/>
      </w:r>
    </w:p>
    <w:p w14:paraId="5E769A6E" w14:textId="77777777" w:rsidR="001033BA" w:rsidRDefault="001033BA"/>
  </w:footnote>
  <w:footnote w:type="continuationSeparator" w:id="0">
    <w:p w14:paraId="74C30148" w14:textId="77777777" w:rsidR="001033BA" w:rsidRDefault="001033BA" w:rsidP="00710659">
      <w:pPr>
        <w:spacing w:after="0" w:line="240" w:lineRule="auto"/>
      </w:pPr>
      <w:r>
        <w:continuationSeparator/>
      </w:r>
    </w:p>
    <w:p w14:paraId="781523FC" w14:textId="77777777" w:rsidR="001033BA" w:rsidRDefault="001033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BF358" w14:textId="77777777" w:rsidR="00832B75" w:rsidRDefault="00832B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C8E5D5036D184F77B44720DD9CD1F7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7CECEE8" w14:textId="22A596E2" w:rsidR="00832B75" w:rsidRDefault="003A4C3D" w:rsidP="008402F2">
        <w:pPr>
          <w:pStyle w:val="PageHead"/>
        </w:pPr>
        <w:r>
          <w:t>Packet Tracer - Design and Build a Small Network - Physical Mode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D5117" w14:textId="77777777" w:rsidR="00832B75" w:rsidRDefault="00832B75" w:rsidP="006C3FCF">
    <w:pPr>
      <w:ind w:left="-288"/>
    </w:pPr>
    <w:r>
      <w:rPr>
        <w:noProof/>
      </w:rPr>
      <w:drawing>
        <wp:inline distT="0" distB="0" distL="0" distR="0" wp14:anchorId="56CC7526" wp14:editId="7CB70B84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3A146FE"/>
    <w:multiLevelType w:val="hybridMultilevel"/>
    <w:tmpl w:val="8C74A836"/>
    <w:lvl w:ilvl="0" w:tplc="729086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C9D6926"/>
    <w:multiLevelType w:val="hybridMultilevel"/>
    <w:tmpl w:val="32400E26"/>
    <w:lvl w:ilvl="0" w:tplc="58E0FFD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743630">
    <w:abstractNumId w:val="8"/>
  </w:num>
  <w:num w:numId="2" w16cid:durableId="810247937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647199553">
    <w:abstractNumId w:val="3"/>
  </w:num>
  <w:num w:numId="4" w16cid:durableId="150025539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269194648">
    <w:abstractNumId w:val="4"/>
  </w:num>
  <w:num w:numId="6" w16cid:durableId="1810171157">
    <w:abstractNumId w:val="0"/>
  </w:num>
  <w:num w:numId="7" w16cid:durableId="1503011065">
    <w:abstractNumId w:val="1"/>
  </w:num>
  <w:num w:numId="8" w16cid:durableId="659961953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957874564">
    <w:abstractNumId w:val="4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  <w:b/>
          <w:bCs w:val="0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 w16cid:durableId="1445729729">
    <w:abstractNumId w:val="7"/>
  </w:num>
  <w:num w:numId="11" w16cid:durableId="1715697575">
    <w:abstractNumId w:val="10"/>
  </w:num>
  <w:num w:numId="12" w16cid:durableId="1577208598">
    <w:abstractNumId w:val="9"/>
  </w:num>
  <w:num w:numId="13" w16cid:durableId="8441254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88999470">
    <w:abstractNumId w:val="8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5" w16cid:durableId="1687831457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 w16cid:durableId="1366979982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 w16cid:durableId="1018581056">
    <w:abstractNumId w:val="2"/>
  </w:num>
  <w:num w:numId="18" w16cid:durableId="142796603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0E7"/>
    <w:rsid w:val="00001BDF"/>
    <w:rsid w:val="0000380F"/>
    <w:rsid w:val="00004175"/>
    <w:rsid w:val="000059C9"/>
    <w:rsid w:val="00007C80"/>
    <w:rsid w:val="00012C22"/>
    <w:rsid w:val="000160F7"/>
    <w:rsid w:val="00016D5B"/>
    <w:rsid w:val="00016F30"/>
    <w:rsid w:val="0002047C"/>
    <w:rsid w:val="00021B9A"/>
    <w:rsid w:val="0002232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5E19"/>
    <w:rsid w:val="000E65F0"/>
    <w:rsid w:val="000F072C"/>
    <w:rsid w:val="000F2074"/>
    <w:rsid w:val="000F31D7"/>
    <w:rsid w:val="000F6743"/>
    <w:rsid w:val="001006C2"/>
    <w:rsid w:val="00101BE8"/>
    <w:rsid w:val="001033BA"/>
    <w:rsid w:val="00103401"/>
    <w:rsid w:val="00103A44"/>
    <w:rsid w:val="00103D36"/>
    <w:rsid w:val="0010436E"/>
    <w:rsid w:val="00107B2B"/>
    <w:rsid w:val="00112AC5"/>
    <w:rsid w:val="001133DD"/>
    <w:rsid w:val="001138FD"/>
    <w:rsid w:val="00120CBE"/>
    <w:rsid w:val="00121BAE"/>
    <w:rsid w:val="00125806"/>
    <w:rsid w:val="001261C4"/>
    <w:rsid w:val="00126A72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24B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322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641"/>
    <w:rsid w:val="00294C8F"/>
    <w:rsid w:val="002A0B2E"/>
    <w:rsid w:val="002A0DC1"/>
    <w:rsid w:val="002A2BA8"/>
    <w:rsid w:val="002A3294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1914"/>
    <w:rsid w:val="00302887"/>
    <w:rsid w:val="003056EB"/>
    <w:rsid w:val="003071FF"/>
    <w:rsid w:val="00310652"/>
    <w:rsid w:val="00311065"/>
    <w:rsid w:val="0031371D"/>
    <w:rsid w:val="00315273"/>
    <w:rsid w:val="0031789F"/>
    <w:rsid w:val="00320788"/>
    <w:rsid w:val="003233A3"/>
    <w:rsid w:val="00334C33"/>
    <w:rsid w:val="0034218C"/>
    <w:rsid w:val="003436B4"/>
    <w:rsid w:val="0034455D"/>
    <w:rsid w:val="0034604B"/>
    <w:rsid w:val="0034604E"/>
    <w:rsid w:val="00346D17"/>
    <w:rsid w:val="00347972"/>
    <w:rsid w:val="0035469B"/>
    <w:rsid w:val="003559CC"/>
    <w:rsid w:val="00355D4B"/>
    <w:rsid w:val="003569D7"/>
    <w:rsid w:val="003608AC"/>
    <w:rsid w:val="00362710"/>
    <w:rsid w:val="00363A23"/>
    <w:rsid w:val="0036440C"/>
    <w:rsid w:val="0036465A"/>
    <w:rsid w:val="0037679D"/>
    <w:rsid w:val="00390C38"/>
    <w:rsid w:val="00392748"/>
    <w:rsid w:val="00392C65"/>
    <w:rsid w:val="00392ED5"/>
    <w:rsid w:val="003A19DC"/>
    <w:rsid w:val="003A1B45"/>
    <w:rsid w:val="003A220C"/>
    <w:rsid w:val="003A4C3D"/>
    <w:rsid w:val="003A6F3B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5A08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5AE8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77478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0E7"/>
    <w:rsid w:val="006034CB"/>
    <w:rsid w:val="00603503"/>
    <w:rsid w:val="00603C52"/>
    <w:rsid w:val="006131CE"/>
    <w:rsid w:val="0061336B"/>
    <w:rsid w:val="006173C8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60CDB"/>
    <w:rsid w:val="00672919"/>
    <w:rsid w:val="00677544"/>
    <w:rsid w:val="00681687"/>
    <w:rsid w:val="00686295"/>
    <w:rsid w:val="00686587"/>
    <w:rsid w:val="006904CF"/>
    <w:rsid w:val="00695EE2"/>
    <w:rsid w:val="0069660B"/>
    <w:rsid w:val="006A0DBF"/>
    <w:rsid w:val="006A1B33"/>
    <w:rsid w:val="006A48F1"/>
    <w:rsid w:val="006A71A3"/>
    <w:rsid w:val="006A7D06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20BB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4389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1973"/>
    <w:rsid w:val="00782E5D"/>
    <w:rsid w:val="0078405B"/>
    <w:rsid w:val="00786F58"/>
    <w:rsid w:val="00787CC1"/>
    <w:rsid w:val="00790791"/>
    <w:rsid w:val="00792F4E"/>
    <w:rsid w:val="0079398D"/>
    <w:rsid w:val="00796C25"/>
    <w:rsid w:val="007A287C"/>
    <w:rsid w:val="007A3099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64B2"/>
    <w:rsid w:val="00810E4B"/>
    <w:rsid w:val="00814BAA"/>
    <w:rsid w:val="00816F0C"/>
    <w:rsid w:val="0082211C"/>
    <w:rsid w:val="00824295"/>
    <w:rsid w:val="00827A65"/>
    <w:rsid w:val="00830473"/>
    <w:rsid w:val="008313F3"/>
    <w:rsid w:val="00832B75"/>
    <w:rsid w:val="00835FF8"/>
    <w:rsid w:val="008402F2"/>
    <w:rsid w:val="00840469"/>
    <w:rsid w:val="008405BB"/>
    <w:rsid w:val="00841257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034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0770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66FD5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6123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5931"/>
    <w:rsid w:val="00AB758A"/>
    <w:rsid w:val="00AC027E"/>
    <w:rsid w:val="00AC05AB"/>
    <w:rsid w:val="00AC08FC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3D61"/>
    <w:rsid w:val="00B2496B"/>
    <w:rsid w:val="00B27499"/>
    <w:rsid w:val="00B3010D"/>
    <w:rsid w:val="00B34A5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112A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3650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837"/>
    <w:rsid w:val="00C44DB7"/>
    <w:rsid w:val="00C4510A"/>
    <w:rsid w:val="00C47F2E"/>
    <w:rsid w:val="00C52BA6"/>
    <w:rsid w:val="00C56DF9"/>
    <w:rsid w:val="00C57A1A"/>
    <w:rsid w:val="00C60BBD"/>
    <w:rsid w:val="00C6258F"/>
    <w:rsid w:val="00C62780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1893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E7EB7"/>
    <w:rsid w:val="00CF0DA5"/>
    <w:rsid w:val="00CF5D31"/>
    <w:rsid w:val="00CF5F3B"/>
    <w:rsid w:val="00CF7733"/>
    <w:rsid w:val="00CF791A"/>
    <w:rsid w:val="00D00513"/>
    <w:rsid w:val="00D00D7D"/>
    <w:rsid w:val="00D030AE"/>
    <w:rsid w:val="00D106DD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7D70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30A6"/>
    <w:rsid w:val="00DC6050"/>
    <w:rsid w:val="00DC6445"/>
    <w:rsid w:val="00DD35E1"/>
    <w:rsid w:val="00DD43EA"/>
    <w:rsid w:val="00DE6F44"/>
    <w:rsid w:val="00DF18E5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5353"/>
    <w:rsid w:val="00EC6F62"/>
    <w:rsid w:val="00ED2EA2"/>
    <w:rsid w:val="00ED6019"/>
    <w:rsid w:val="00ED7830"/>
    <w:rsid w:val="00EE2BFF"/>
    <w:rsid w:val="00EE3909"/>
    <w:rsid w:val="00EF4205"/>
    <w:rsid w:val="00EF5939"/>
    <w:rsid w:val="00F00320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67E83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903A5E"/>
  <w15:docId w15:val="{7C64E95D-2FE9-438B-8ADB-6C35B983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436B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3436B4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3436B4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3436B4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3436B4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436B4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436B4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436B4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436B4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436B4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36B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3436B4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436B4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436B4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3436B4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3436B4"/>
    <w:pPr>
      <w:ind w:left="720"/>
    </w:pPr>
  </w:style>
  <w:style w:type="paragraph" w:styleId="Header">
    <w:name w:val="header"/>
    <w:basedOn w:val="Normal"/>
    <w:link w:val="HeaderChar"/>
    <w:unhideWhenUsed/>
    <w:rsid w:val="003436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436B4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3436B4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3436B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6B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36B4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3436B4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3436B4"/>
  </w:style>
  <w:style w:type="table" w:styleId="TableGrid">
    <w:name w:val="Table Grid"/>
    <w:basedOn w:val="TableNormal"/>
    <w:uiPriority w:val="59"/>
    <w:rsid w:val="003436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3436B4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3436B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436B4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3436B4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C08F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3436B4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3436B4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3436B4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3436B4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3436B4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3436B4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3436B4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436B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436B4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3436B4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3436B4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3436B4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3436B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3436B4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3436B4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3436B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3436B4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3436B4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3436B4"/>
    <w:rPr>
      <w:color w:val="EE0000"/>
    </w:rPr>
  </w:style>
  <w:style w:type="paragraph" w:customStyle="1" w:styleId="BodyTextL25Bold">
    <w:name w:val="Body Text L25 Bold"/>
    <w:basedOn w:val="BodyTextL25"/>
    <w:qFormat/>
    <w:rsid w:val="003436B4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3436B4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3436B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43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436B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6B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36B4"/>
    <w:rPr>
      <w:b/>
      <w:bCs/>
    </w:rPr>
  </w:style>
  <w:style w:type="paragraph" w:customStyle="1" w:styleId="ReflectionQ">
    <w:name w:val="Reflection Q"/>
    <w:basedOn w:val="BodyTextL25"/>
    <w:qFormat/>
    <w:rsid w:val="003436B4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3436B4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3436B4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3436B4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3436B4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3436B4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3436B4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3436B4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3436B4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3436B4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3436B4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3436B4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436B4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3436B4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3436B4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3436B4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3436B4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3436B4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3436B4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3436B4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3436B4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3436B4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3436B4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3436B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3436B4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3436B4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3436B4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3436B4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3436B4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3436B4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3436B4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3436B4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3436B4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3436B4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3436B4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3436B4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3436B4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3436B4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3436B4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3436B4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3436B4"/>
    <w:rPr>
      <w:b/>
    </w:rPr>
  </w:style>
  <w:style w:type="character" w:customStyle="1" w:styleId="CMDChar">
    <w:name w:val="CMD Char"/>
    <w:basedOn w:val="DefaultParagraphFont"/>
    <w:link w:val="CMD"/>
    <w:rsid w:val="003436B4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3436B4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3436B4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3436B4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3436B4"/>
    <w:rPr>
      <w:color w:val="808080"/>
    </w:rPr>
  </w:style>
  <w:style w:type="character" w:customStyle="1" w:styleId="Heading1Gray">
    <w:name w:val="Heading 1 Gray"/>
    <w:basedOn w:val="Heading1Char"/>
    <w:uiPriority w:val="1"/>
    <w:qFormat/>
    <w:rsid w:val="003436B4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3436B4"/>
    <w:rPr>
      <w:color w:val="EE0000"/>
    </w:rPr>
  </w:style>
  <w:style w:type="character" w:customStyle="1" w:styleId="CMDRedChar">
    <w:name w:val="CMD Red Char"/>
    <w:basedOn w:val="CMDChar"/>
    <w:link w:val="CMDRed"/>
    <w:rsid w:val="003436B4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3436B4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3436B4"/>
    <w:rPr>
      <w:szCs w:val="22"/>
    </w:rPr>
  </w:style>
  <w:style w:type="character" w:customStyle="1" w:styleId="CMDOutputChar">
    <w:name w:val="CMD Output Char"/>
    <w:basedOn w:val="BodyTextL25Char"/>
    <w:link w:val="CMDOutput"/>
    <w:rsid w:val="003436B4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3436B4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3436B4"/>
  </w:style>
  <w:style w:type="paragraph" w:customStyle="1" w:styleId="TableAnswer">
    <w:name w:val="Table Answer"/>
    <w:basedOn w:val="TableText"/>
    <w:qFormat/>
    <w:rsid w:val="003436B4"/>
  </w:style>
  <w:style w:type="character" w:customStyle="1" w:styleId="Heading2Gray">
    <w:name w:val="Heading 2 Gray"/>
    <w:basedOn w:val="Heading2Char"/>
    <w:uiPriority w:val="1"/>
    <w:qFormat/>
    <w:rsid w:val="003436B4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3436B4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3436B4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3436B4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3436B4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3436B4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3436B4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3436B4"/>
    <w:rPr>
      <w:rFonts w:ascii="Courier New" w:hAnsi="Courier New"/>
      <w:szCs w:val="22"/>
    </w:rPr>
  </w:style>
  <w:style w:type="paragraph" w:styleId="NormalWeb">
    <w:name w:val="Normal (Web)"/>
    <w:basedOn w:val="Normal"/>
    <w:uiPriority w:val="99"/>
    <w:semiHidden/>
    <w:unhideWhenUsed/>
    <w:rsid w:val="003436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5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olzing\AppData\Roaming\Microsoft\Templates\Lab_Template%20-%20ILM%20-%20Late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E5D5036D184F77B44720DD9CD1F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2F984-5137-4631-B805-BE61EE55131B}"/>
      </w:docPartPr>
      <w:docPartBody>
        <w:p w:rsidR="00381A26" w:rsidRDefault="00DB32ED">
          <w:pPr>
            <w:pStyle w:val="C8E5D5036D184F77B44720DD9CD1F7BE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2ED"/>
    <w:rsid w:val="00126477"/>
    <w:rsid w:val="0032291A"/>
    <w:rsid w:val="00381A26"/>
    <w:rsid w:val="003E2CBA"/>
    <w:rsid w:val="006043AA"/>
    <w:rsid w:val="00693FEB"/>
    <w:rsid w:val="008D560B"/>
    <w:rsid w:val="009128CB"/>
    <w:rsid w:val="009B4EDB"/>
    <w:rsid w:val="009B70A4"/>
    <w:rsid w:val="009B72C0"/>
    <w:rsid w:val="00A56A1F"/>
    <w:rsid w:val="00A72A03"/>
    <w:rsid w:val="00D0151D"/>
    <w:rsid w:val="00DB32ED"/>
    <w:rsid w:val="00E40C68"/>
    <w:rsid w:val="00F15CB7"/>
    <w:rsid w:val="00FD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8E5D5036D184F77B44720DD9CD1F7BE">
    <w:name w:val="C8E5D5036D184F77B44720DD9CD1F7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D2F30A-10F9-4690-BB63-184A099FC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 - Latest</Template>
  <TotalTime>17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Design and Build a Small Network - Physical Mode</vt:lpstr>
    </vt:vector>
  </TitlesOfParts>
  <Company>Cisco Systems, Inc.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Design and Build a Small Network - Physical Mode</dc:title>
  <dc:creator>Mubarek</dc:creator>
  <dc:description>2013</dc:description>
  <cp:lastModifiedBy>Administrator</cp:lastModifiedBy>
  <cp:revision>2</cp:revision>
  <dcterms:created xsi:type="dcterms:W3CDTF">2024-01-23T07:34:00Z</dcterms:created>
  <dcterms:modified xsi:type="dcterms:W3CDTF">2024-01-23T07:34:00Z</dcterms:modified>
</cp:coreProperties>
</file>